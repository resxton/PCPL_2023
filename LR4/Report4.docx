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:rsidR="00BD68F8" w:rsidRPr="004D129D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8A1CC0">
        <w:rPr>
          <w:rFonts w:asciiTheme="minorHAnsi" w:hAnsiTheme="minorHAnsi" w:cstheme="minorHAnsi"/>
          <w:szCs w:val="28"/>
        </w:rPr>
        <w:t>4</w:t>
      </w:r>
    </w:p>
    <w:p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8A1CC0">
        <w:rPr>
          <w:rFonts w:asciiTheme="minorHAnsi" w:hAnsiTheme="minorHAnsi" w:cstheme="minorHAnsi"/>
          <w:szCs w:val="28"/>
        </w:rPr>
        <w:t>Модульное тестирование</w:t>
      </w:r>
      <w:r w:rsidRPr="00606DC4">
        <w:rPr>
          <w:rFonts w:asciiTheme="minorHAnsi" w:hAnsiTheme="minorHAnsi" w:cstheme="minorHAnsi"/>
          <w:szCs w:val="28"/>
        </w:rPr>
        <w:t>»</w:t>
      </w: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4D129D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:rsidTr="00E64B1A">
        <w:tc>
          <w:tcPr>
            <w:tcW w:w="1925" w:type="pct"/>
            <w:hideMark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:rsidTr="00E64B1A">
        <w:tc>
          <w:tcPr>
            <w:tcW w:w="1925" w:type="pct"/>
            <w:hideMark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:rsidTr="00E64B1A">
        <w:tc>
          <w:tcPr>
            <w:tcW w:w="1925" w:type="pct"/>
            <w:hideMark/>
          </w:tcPr>
          <w:p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:rsidTr="00E64B1A">
        <w:tc>
          <w:tcPr>
            <w:tcW w:w="1925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:rsidTr="00E64B1A">
        <w:tc>
          <w:tcPr>
            <w:tcW w:w="1925" w:type="pct"/>
          </w:tcPr>
          <w:p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:rsidR="001A1D1D" w:rsidRPr="00494B1C" w:rsidRDefault="003D4637" w:rsidP="003D4637">
      <w:pPr>
        <w:pStyle w:val="a6"/>
      </w:pPr>
      <w:r>
        <w:lastRenderedPageBreak/>
        <w:t>Задание</w:t>
      </w:r>
    </w:p>
    <w:p w:rsidR="00B86204" w:rsidRDefault="00B77816" w:rsidP="003D4637">
      <w:r w:rsidRPr="00606DC4">
        <w:t xml:space="preserve">     </w:t>
      </w:r>
      <w:r w:rsidR="00223F8C" w:rsidRPr="00494B1C">
        <w:t xml:space="preserve"> </w:t>
      </w:r>
      <w:r w:rsidR="00223F8B">
        <w:t>Написать тесты для одной из прошлых ЛР.</w:t>
      </w:r>
    </w:p>
    <w:p w:rsidR="004D129D" w:rsidRDefault="004D129D" w:rsidP="004D129D">
      <w:pPr>
        <w:pStyle w:val="a6"/>
      </w:pPr>
      <w:r>
        <w:t>Код программы</w:t>
      </w:r>
    </w:p>
    <w:p w:rsidR="008A1CC0" w:rsidRPr="008A1CC0" w:rsidRDefault="008A1CC0" w:rsidP="008A1CC0">
      <w:r>
        <w:rPr>
          <w:lang w:val="en-US"/>
        </w:rPr>
        <w:t>Main</w:t>
      </w:r>
      <w:r w:rsidRPr="008A1CC0">
        <w:t>.</w:t>
      </w:r>
      <w:proofErr w:type="spellStart"/>
      <w:r>
        <w:rPr>
          <w:lang w:val="en-US"/>
        </w:rPr>
        <w:t>py</w:t>
      </w:r>
      <w:proofErr w:type="spellEnd"/>
    </w:p>
    <w:p w:rsidR="008A1CC0" w:rsidRPr="008A1CC0" w:rsidRDefault="008A1CC0" w:rsidP="008A1C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levenstein_distance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LevenshteinDistance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1CC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word1 = </w:t>
      </w:r>
      <w:proofErr w:type="spellStart"/>
      <w:r w:rsidRPr="008A1C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первое слово: "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word2 = </w:t>
      </w:r>
      <w:proofErr w:type="spellStart"/>
      <w:r w:rsidRPr="008A1C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второе слово: "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LevenshteinDistance.levenshtein_distance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(word1, word2)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1C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f"Расстояние</w:t>
      </w:r>
      <w:proofErr w:type="spellEnd"/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Левенштейна между '</w:t>
      </w:r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word1</w:t>
      </w:r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и '</w:t>
      </w:r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word2</w:t>
      </w:r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': </w:t>
      </w:r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A1CC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8A1C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1CC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8A1CC0" w:rsidRDefault="008A1CC0" w:rsidP="008A1CC0">
      <w:r w:rsidRPr="008A1CC0">
        <w:t>levenstein_distance.py</w:t>
      </w:r>
    </w:p>
    <w:p w:rsidR="008A1CC0" w:rsidRPr="008A1CC0" w:rsidRDefault="008A1CC0" w:rsidP="008A1CC0">
      <w:pPr>
        <w:pStyle w:val="HTML"/>
        <w:shd w:val="clear" w:color="auto" w:fill="1E1F22"/>
        <w:rPr>
          <w:color w:val="BCBEC4"/>
          <w:lang w:val="en-US"/>
        </w:rPr>
      </w:pPr>
      <w:r w:rsidRPr="008A1CC0">
        <w:rPr>
          <w:color w:val="CF8E6D"/>
          <w:lang w:val="en-US"/>
        </w:rPr>
        <w:t xml:space="preserve">class </w:t>
      </w:r>
      <w:proofErr w:type="spellStart"/>
      <w:r w:rsidRPr="008A1CC0">
        <w:rPr>
          <w:color w:val="BCBEC4"/>
          <w:lang w:val="en-US"/>
        </w:rPr>
        <w:t>LevenshteinDistance</w:t>
      </w:r>
      <w:proofErr w:type="spellEnd"/>
      <w:r w:rsidRPr="008A1CC0">
        <w:rPr>
          <w:color w:val="BCBEC4"/>
          <w:lang w:val="en-US"/>
        </w:rPr>
        <w:t>: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B3AE60"/>
          <w:lang w:val="en-US"/>
        </w:rPr>
        <w:t>@staticmethod</w:t>
      </w:r>
      <w:r w:rsidRPr="008A1CC0">
        <w:rPr>
          <w:color w:val="B3AE60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levenshtein_distance</w:t>
      </w:r>
      <w:proofErr w:type="spellEnd"/>
      <w:r w:rsidRPr="008A1CC0">
        <w:rPr>
          <w:color w:val="BCBEC4"/>
          <w:lang w:val="en-US"/>
        </w:rPr>
        <w:t>(word1, word2):</w:t>
      </w:r>
      <w:r w:rsidRPr="008A1CC0">
        <w:rPr>
          <w:color w:val="BCBEC4"/>
          <w:lang w:val="en-US"/>
        </w:rPr>
        <w:br/>
        <w:t xml:space="preserve">        m, n = </w:t>
      </w:r>
      <w:proofErr w:type="spellStart"/>
      <w:r w:rsidRPr="008A1CC0">
        <w:rPr>
          <w:color w:val="8888C6"/>
          <w:lang w:val="en-US"/>
        </w:rPr>
        <w:t>len</w:t>
      </w:r>
      <w:proofErr w:type="spellEnd"/>
      <w:r w:rsidRPr="008A1CC0">
        <w:rPr>
          <w:color w:val="BCBEC4"/>
          <w:lang w:val="en-US"/>
        </w:rPr>
        <w:t xml:space="preserve">(word1), </w:t>
      </w:r>
      <w:proofErr w:type="spellStart"/>
      <w:r w:rsidRPr="008A1CC0">
        <w:rPr>
          <w:color w:val="8888C6"/>
          <w:lang w:val="en-US"/>
        </w:rPr>
        <w:t>len</w:t>
      </w:r>
      <w:proofErr w:type="spellEnd"/>
      <w:r w:rsidRPr="008A1CC0">
        <w:rPr>
          <w:color w:val="BCBEC4"/>
          <w:lang w:val="en-US"/>
        </w:rPr>
        <w:t>(word2)</w:t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размером</w:t>
      </w:r>
      <w:r w:rsidRPr="008A1CC0">
        <w:rPr>
          <w:color w:val="7A7E85"/>
          <w:lang w:val="en-US"/>
        </w:rPr>
        <w:t xml:space="preserve"> (m+1) x (n+1)</w:t>
      </w:r>
      <w:r w:rsidRPr="008A1CC0">
        <w:rPr>
          <w:color w:val="7A7E85"/>
          <w:lang w:val="en-US"/>
        </w:rPr>
        <w:br/>
        <w:t xml:space="preserve">       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 xml:space="preserve"> = [[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 xml:space="preserve">] * (n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) </w:t>
      </w:r>
      <w:r w:rsidRPr="008A1CC0">
        <w:rPr>
          <w:color w:val="CF8E6D"/>
          <w:lang w:val="en-US"/>
        </w:rPr>
        <w:t xml:space="preserve">for </w:t>
      </w:r>
      <w:r w:rsidRPr="008A1CC0">
        <w:rPr>
          <w:color w:val="BCBEC4"/>
          <w:lang w:val="en-US"/>
        </w:rPr>
        <w:t xml:space="preserve">_ </w:t>
      </w:r>
      <w:r w:rsidRPr="008A1CC0">
        <w:rPr>
          <w:color w:val="CF8E6D"/>
          <w:lang w:val="en-US"/>
        </w:rPr>
        <w:t xml:space="preserve">in </w:t>
      </w:r>
      <w:r w:rsidRPr="008A1CC0">
        <w:rPr>
          <w:color w:val="8888C6"/>
          <w:lang w:val="en-US"/>
        </w:rPr>
        <w:t>range</w:t>
      </w:r>
      <w:r w:rsidRPr="008A1CC0">
        <w:rPr>
          <w:color w:val="BCBEC4"/>
          <w:lang w:val="en-US"/>
        </w:rPr>
        <w:t xml:space="preserve">(m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)]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7A7E85"/>
          <w:lang w:val="en-US"/>
        </w:rPr>
        <w:t xml:space="preserve"># </w:t>
      </w:r>
      <w:r>
        <w:rPr>
          <w:color w:val="7A7E85"/>
        </w:rPr>
        <w:t>Инициализируем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первую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столбец</w:t>
      </w:r>
      <w:r w:rsidRPr="008A1CC0">
        <w:rPr>
          <w:color w:val="7A7E85"/>
          <w:lang w:val="en-US"/>
        </w:rPr>
        <w:br/>
        <w:t xml:space="preserve">        </w:t>
      </w:r>
      <w:r w:rsidRPr="008A1CC0">
        <w:rPr>
          <w:color w:val="CF8E6D"/>
          <w:lang w:val="en-US"/>
        </w:rPr>
        <w:t xml:space="preserve">for 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</w:t>
      </w:r>
      <w:r w:rsidRPr="008A1CC0">
        <w:rPr>
          <w:color w:val="CF8E6D"/>
          <w:lang w:val="en-US"/>
        </w:rPr>
        <w:t xml:space="preserve">in </w:t>
      </w:r>
      <w:r w:rsidRPr="008A1CC0">
        <w:rPr>
          <w:color w:val="8888C6"/>
          <w:lang w:val="en-US"/>
        </w:rPr>
        <w:t>range</w:t>
      </w:r>
      <w:r w:rsidRPr="008A1CC0">
        <w:rPr>
          <w:color w:val="BCBEC4"/>
          <w:lang w:val="en-US"/>
        </w:rPr>
        <w:t xml:space="preserve">(m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   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>][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 xml:space="preserve">] = 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CF8E6D"/>
          <w:lang w:val="en-US"/>
        </w:rPr>
        <w:t xml:space="preserve">for </w:t>
      </w:r>
      <w:r w:rsidRPr="008A1CC0">
        <w:rPr>
          <w:color w:val="BCBEC4"/>
          <w:lang w:val="en-US"/>
        </w:rPr>
        <w:t xml:space="preserve">j </w:t>
      </w:r>
      <w:r w:rsidRPr="008A1CC0">
        <w:rPr>
          <w:color w:val="CF8E6D"/>
          <w:lang w:val="en-US"/>
        </w:rPr>
        <w:t xml:space="preserve">in </w:t>
      </w:r>
      <w:r w:rsidRPr="008A1CC0">
        <w:rPr>
          <w:color w:val="8888C6"/>
          <w:lang w:val="en-US"/>
        </w:rPr>
        <w:t>range</w:t>
      </w:r>
      <w:r w:rsidRPr="008A1CC0">
        <w:rPr>
          <w:color w:val="BCBEC4"/>
          <w:lang w:val="en-US"/>
        </w:rPr>
        <w:t xml:space="preserve">(n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   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>][j] = j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7A7E85"/>
          <w:lang w:val="en-US"/>
        </w:rPr>
        <w:t xml:space="preserve"># </w:t>
      </w:r>
      <w:r>
        <w:rPr>
          <w:color w:val="7A7E85"/>
        </w:rPr>
        <w:t>Заполняем</w:t>
      </w:r>
      <w:r w:rsidRPr="008A1CC0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8A1CC0">
        <w:rPr>
          <w:color w:val="7A7E85"/>
          <w:lang w:val="en-US"/>
        </w:rPr>
        <w:br/>
        <w:t xml:space="preserve">        </w:t>
      </w:r>
      <w:r w:rsidRPr="008A1CC0">
        <w:rPr>
          <w:color w:val="CF8E6D"/>
          <w:lang w:val="en-US"/>
        </w:rPr>
        <w:t xml:space="preserve">for 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</w:t>
      </w:r>
      <w:r w:rsidRPr="008A1CC0">
        <w:rPr>
          <w:color w:val="CF8E6D"/>
          <w:lang w:val="en-US"/>
        </w:rPr>
        <w:t xml:space="preserve">in </w:t>
      </w:r>
      <w:r w:rsidRPr="008A1CC0">
        <w:rPr>
          <w:color w:val="8888C6"/>
          <w:lang w:val="en-US"/>
        </w:rPr>
        <w:t>range</w:t>
      </w:r>
      <w:r w:rsidRPr="008A1CC0">
        <w:rPr>
          <w:color w:val="BCBEC4"/>
          <w:lang w:val="en-US"/>
        </w:rPr>
        <w:t>(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, m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    </w:t>
      </w:r>
      <w:r w:rsidRPr="008A1CC0">
        <w:rPr>
          <w:color w:val="CF8E6D"/>
          <w:lang w:val="en-US"/>
        </w:rPr>
        <w:t xml:space="preserve">for </w:t>
      </w:r>
      <w:r w:rsidRPr="008A1CC0">
        <w:rPr>
          <w:color w:val="BCBEC4"/>
          <w:lang w:val="en-US"/>
        </w:rPr>
        <w:t xml:space="preserve">j </w:t>
      </w:r>
      <w:r w:rsidRPr="008A1CC0">
        <w:rPr>
          <w:color w:val="CF8E6D"/>
          <w:lang w:val="en-US"/>
        </w:rPr>
        <w:t xml:space="preserve">in </w:t>
      </w:r>
      <w:r w:rsidRPr="008A1CC0">
        <w:rPr>
          <w:color w:val="8888C6"/>
          <w:lang w:val="en-US"/>
        </w:rPr>
        <w:t>range</w:t>
      </w:r>
      <w:r w:rsidRPr="008A1CC0">
        <w:rPr>
          <w:color w:val="BCBEC4"/>
          <w:lang w:val="en-US"/>
        </w:rPr>
        <w:t>(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, n +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        </w:t>
      </w:r>
      <w:r w:rsidRPr="008A1CC0">
        <w:rPr>
          <w:color w:val="CF8E6D"/>
          <w:lang w:val="en-US"/>
        </w:rPr>
        <w:t xml:space="preserve">if </w:t>
      </w:r>
      <w:r w:rsidRPr="008A1CC0">
        <w:rPr>
          <w:color w:val="BCBEC4"/>
          <w:lang w:val="en-US"/>
        </w:rPr>
        <w:t>word1[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 != word2[j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]:</w:t>
      </w:r>
      <w:r w:rsidRPr="008A1CC0">
        <w:rPr>
          <w:color w:val="BCBEC4"/>
          <w:lang w:val="en-US"/>
        </w:rPr>
        <w:br/>
        <w:t xml:space="preserve">                   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][j] = </w:t>
      </w:r>
      <w:r w:rsidRPr="008A1CC0">
        <w:rPr>
          <w:color w:val="8888C6"/>
          <w:lang w:val="en-US"/>
        </w:rPr>
        <w:t>min</w:t>
      </w:r>
      <w:r w:rsidRPr="008A1CC0">
        <w:rPr>
          <w:color w:val="BCBEC4"/>
          <w:lang w:val="en-US"/>
        </w:rPr>
        <w:t>(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][j],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][j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],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][j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]) + </w:t>
      </w:r>
      <w:r w:rsidRPr="008A1CC0">
        <w:rPr>
          <w:color w:val="2AACB8"/>
          <w:lang w:val="en-US"/>
        </w:rPr>
        <w:t>1</w:t>
      </w:r>
      <w:r w:rsidRPr="008A1CC0">
        <w:rPr>
          <w:color w:val="2AACB8"/>
          <w:lang w:val="en-US"/>
        </w:rPr>
        <w:br/>
        <w:t xml:space="preserve">                </w:t>
      </w:r>
      <w:r w:rsidRPr="008A1CC0">
        <w:rPr>
          <w:color w:val="CF8E6D"/>
          <w:lang w:val="en-US"/>
        </w:rPr>
        <w:t>else</w:t>
      </w:r>
      <w:r w:rsidRPr="008A1CC0">
        <w:rPr>
          <w:color w:val="BCBEC4"/>
          <w:lang w:val="en-US"/>
        </w:rPr>
        <w:t>:</w:t>
      </w:r>
      <w:r w:rsidRPr="008A1CC0">
        <w:rPr>
          <w:color w:val="BCBEC4"/>
          <w:lang w:val="en-US"/>
        </w:rPr>
        <w:br/>
        <w:t xml:space="preserve">                   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][j] =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</w:t>
      </w:r>
      <w:proofErr w:type="spellStart"/>
      <w:r w:rsidRPr="008A1CC0">
        <w:rPr>
          <w:color w:val="BCBEC4"/>
          <w:lang w:val="en-US"/>
        </w:rPr>
        <w:t>i</w:t>
      </w:r>
      <w:proofErr w:type="spellEnd"/>
      <w:r w:rsidRPr="008A1CC0">
        <w:rPr>
          <w:color w:val="BCBEC4"/>
          <w:lang w:val="en-US"/>
        </w:rPr>
        <w:t xml:space="preserve">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 xml:space="preserve">][j -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]</w:t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CF8E6D"/>
          <w:lang w:val="en-US"/>
        </w:rPr>
        <w:t xml:space="preserve">return </w:t>
      </w:r>
      <w:proofErr w:type="spellStart"/>
      <w:r w:rsidRPr="008A1CC0">
        <w:rPr>
          <w:color w:val="BCBEC4"/>
          <w:lang w:val="en-US"/>
        </w:rPr>
        <w:t>dp</w:t>
      </w:r>
      <w:proofErr w:type="spellEnd"/>
      <w:r w:rsidRPr="008A1CC0">
        <w:rPr>
          <w:color w:val="BCBEC4"/>
          <w:lang w:val="en-US"/>
        </w:rPr>
        <w:t>[m][n]</w:t>
      </w:r>
    </w:p>
    <w:p w:rsidR="008A1CC0" w:rsidRPr="008A1CC0" w:rsidRDefault="008A1CC0" w:rsidP="008A1CC0">
      <w:pPr>
        <w:rPr>
          <w:lang w:val="en-US"/>
        </w:rPr>
      </w:pPr>
    </w:p>
    <w:p w:rsidR="008A1CC0" w:rsidRDefault="008A1CC0" w:rsidP="008A1CC0">
      <w:pPr>
        <w:rPr>
          <w:lang w:val="en-US"/>
        </w:rPr>
      </w:pPr>
      <w:r>
        <w:rPr>
          <w:lang w:val="en-US"/>
        </w:rPr>
        <w:t>test_levenshtein_tdd.py</w:t>
      </w:r>
    </w:p>
    <w:p w:rsidR="008A1CC0" w:rsidRPr="008A1CC0" w:rsidRDefault="008A1CC0" w:rsidP="008A1CC0">
      <w:pPr>
        <w:pStyle w:val="HTML"/>
        <w:shd w:val="clear" w:color="auto" w:fill="1E1F22"/>
        <w:rPr>
          <w:color w:val="BCBEC4"/>
          <w:lang w:val="en-US"/>
        </w:rPr>
      </w:pPr>
      <w:r w:rsidRPr="008A1CC0">
        <w:rPr>
          <w:color w:val="CF8E6D"/>
          <w:lang w:val="en-US"/>
        </w:rPr>
        <w:t xml:space="preserve">import </w:t>
      </w:r>
      <w:proofErr w:type="spellStart"/>
      <w:r w:rsidRPr="008A1CC0">
        <w:rPr>
          <w:color w:val="BCBEC4"/>
          <w:lang w:val="en-US"/>
        </w:rPr>
        <w:t>unittest</w:t>
      </w:r>
      <w:proofErr w:type="spellEnd"/>
      <w:r w:rsidRPr="008A1CC0">
        <w:rPr>
          <w:color w:val="BCBEC4"/>
          <w:lang w:val="en-US"/>
        </w:rPr>
        <w:br/>
      </w:r>
      <w:r w:rsidRPr="008A1CC0">
        <w:rPr>
          <w:color w:val="CF8E6D"/>
          <w:lang w:val="en-US"/>
        </w:rPr>
        <w:t xml:space="preserve">from </w:t>
      </w:r>
      <w:proofErr w:type="spellStart"/>
      <w:r w:rsidRPr="008A1CC0">
        <w:rPr>
          <w:color w:val="BCBEC4"/>
          <w:lang w:val="en-US"/>
        </w:rPr>
        <w:t>levenstein_distance</w:t>
      </w:r>
      <w:proofErr w:type="spellEnd"/>
      <w:r w:rsidRPr="008A1CC0">
        <w:rPr>
          <w:color w:val="BCBEC4"/>
          <w:lang w:val="en-US"/>
        </w:rPr>
        <w:t xml:space="preserve"> </w:t>
      </w:r>
      <w:r w:rsidRPr="008A1CC0">
        <w:rPr>
          <w:color w:val="CF8E6D"/>
          <w:lang w:val="en-US"/>
        </w:rPr>
        <w:t xml:space="preserve">import </w:t>
      </w:r>
      <w:proofErr w:type="spellStart"/>
      <w:r w:rsidRPr="008A1CC0">
        <w:rPr>
          <w:color w:val="BCBEC4"/>
          <w:lang w:val="en-US"/>
        </w:rPr>
        <w:t>LevenshteinDistance</w:t>
      </w:r>
      <w:proofErr w:type="spellEnd"/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CF8E6D"/>
          <w:lang w:val="en-US"/>
        </w:rPr>
        <w:t xml:space="preserve">class </w:t>
      </w:r>
      <w:proofErr w:type="spellStart"/>
      <w:r w:rsidRPr="008A1CC0">
        <w:rPr>
          <w:color w:val="BCBEC4"/>
          <w:lang w:val="en-US"/>
        </w:rPr>
        <w:t>TestLevenshteinDistance</w:t>
      </w:r>
      <w:proofErr w:type="spellEnd"/>
      <w:r w:rsidRPr="008A1CC0">
        <w:rPr>
          <w:color w:val="BCBEC4"/>
          <w:lang w:val="en-US"/>
        </w:rPr>
        <w:t>(</w:t>
      </w:r>
      <w:proofErr w:type="spellStart"/>
      <w:r w:rsidRPr="008A1CC0">
        <w:rPr>
          <w:color w:val="BCBEC4"/>
          <w:lang w:val="en-US"/>
        </w:rPr>
        <w:t>unittest.TestCase</w:t>
      </w:r>
      <w:proofErr w:type="spellEnd"/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test_same_words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</w:t>
      </w:r>
      <w:proofErr w:type="spellStart"/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.assertEqual</w:t>
      </w:r>
      <w:proofErr w:type="spellEnd"/>
      <w:r w:rsidRPr="008A1CC0">
        <w:rPr>
          <w:color w:val="BCBEC4"/>
          <w:lang w:val="en-US"/>
        </w:rPr>
        <w:t>(</w:t>
      </w:r>
      <w:proofErr w:type="spellStart"/>
      <w:r w:rsidRPr="008A1CC0">
        <w:rPr>
          <w:color w:val="BCBEC4"/>
          <w:lang w:val="en-US"/>
        </w:rPr>
        <w:t>LevenshteinDistance.levenshtein_distance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), 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>)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test_different_words_different_length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.assertEqual(LevenshteinDistance.levenshtein_distance(</w:t>
      </w:r>
      <w:r w:rsidRPr="008A1CC0">
        <w:rPr>
          <w:color w:val="6AAB73"/>
          <w:lang w:val="en-US"/>
        </w:rPr>
        <w:t>"kitten"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"sitting"</w:t>
      </w:r>
      <w:r w:rsidRPr="008A1CC0">
        <w:rPr>
          <w:color w:val="BCBEC4"/>
          <w:lang w:val="en-US"/>
        </w:rPr>
        <w:t xml:space="preserve">), </w:t>
      </w:r>
      <w:r w:rsidRPr="008A1CC0">
        <w:rPr>
          <w:color w:val="2AACB8"/>
          <w:lang w:val="en-US"/>
        </w:rPr>
        <w:t>3</w:t>
      </w:r>
      <w:r w:rsidRPr="008A1CC0">
        <w:rPr>
          <w:color w:val="BCBEC4"/>
          <w:lang w:val="en-US"/>
        </w:rPr>
        <w:t>)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test_different_words_same_length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    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.assertEqual(LevenshteinDistance.levenshtein_distance(</w:t>
      </w:r>
      <w:r w:rsidRPr="008A1CC0">
        <w:rPr>
          <w:color w:val="6AAB73"/>
          <w:lang w:val="en-US"/>
        </w:rPr>
        <w:t>"flaw"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"lawn"</w:t>
      </w:r>
      <w:r w:rsidRPr="008A1CC0">
        <w:rPr>
          <w:color w:val="BCBEC4"/>
          <w:lang w:val="en-US"/>
        </w:rPr>
        <w:t xml:space="preserve">), </w:t>
      </w:r>
      <w:r w:rsidRPr="008A1CC0">
        <w:rPr>
          <w:color w:val="2AACB8"/>
          <w:lang w:val="en-US"/>
        </w:rPr>
        <w:t>2</w:t>
      </w:r>
      <w:r w:rsidRPr="008A1CC0">
        <w:rPr>
          <w:color w:val="BCBEC4"/>
          <w:lang w:val="en-US"/>
        </w:rPr>
        <w:t>)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test_null_words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lastRenderedPageBreak/>
        <w:t xml:space="preserve">        </w:t>
      </w:r>
      <w:proofErr w:type="spellStart"/>
      <w:r w:rsidRPr="008A1CC0">
        <w:rPr>
          <w:color w:val="94558D"/>
          <w:lang w:val="en-US"/>
        </w:rPr>
        <w:t>self</w:t>
      </w:r>
      <w:r w:rsidRPr="008A1CC0">
        <w:rPr>
          <w:color w:val="BCBEC4"/>
          <w:lang w:val="en-US"/>
        </w:rPr>
        <w:t>.assertEqual</w:t>
      </w:r>
      <w:proofErr w:type="spellEnd"/>
      <w:r w:rsidRPr="008A1CC0">
        <w:rPr>
          <w:color w:val="BCBEC4"/>
          <w:lang w:val="en-US"/>
        </w:rPr>
        <w:t>(</w:t>
      </w:r>
      <w:proofErr w:type="spellStart"/>
      <w:r w:rsidRPr="008A1CC0">
        <w:rPr>
          <w:color w:val="BCBEC4"/>
          <w:lang w:val="en-US"/>
        </w:rPr>
        <w:t>LevenshteinDistance.levenshtein_distance</w:t>
      </w:r>
      <w:proofErr w:type="spellEnd"/>
      <w:r w:rsidRPr="008A1CC0">
        <w:rPr>
          <w:color w:val="BCBEC4"/>
          <w:lang w:val="en-US"/>
        </w:rPr>
        <w:t>(</w:t>
      </w:r>
      <w:r w:rsidRPr="008A1CC0">
        <w:rPr>
          <w:color w:val="6AAB73"/>
          <w:lang w:val="en-US"/>
        </w:rPr>
        <w:t>""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""</w:t>
      </w:r>
      <w:r w:rsidRPr="008A1CC0">
        <w:rPr>
          <w:color w:val="BCBEC4"/>
          <w:lang w:val="en-US"/>
        </w:rPr>
        <w:t xml:space="preserve">), 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>)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CF8E6D"/>
          <w:lang w:val="en-US"/>
        </w:rPr>
        <w:t xml:space="preserve">if </w:t>
      </w:r>
      <w:r w:rsidRPr="008A1CC0">
        <w:rPr>
          <w:color w:val="BCBEC4"/>
          <w:lang w:val="en-US"/>
        </w:rPr>
        <w:t xml:space="preserve">__name__ == </w:t>
      </w:r>
      <w:r w:rsidRPr="008A1CC0">
        <w:rPr>
          <w:color w:val="6AAB73"/>
          <w:lang w:val="en-US"/>
        </w:rPr>
        <w:t>'__main__'</w:t>
      </w:r>
      <w:r w:rsidRPr="008A1CC0">
        <w:rPr>
          <w:color w:val="BCBEC4"/>
          <w:lang w:val="en-US"/>
        </w:rPr>
        <w:t>:</w:t>
      </w:r>
      <w:r w:rsidRPr="008A1CC0">
        <w:rPr>
          <w:color w:val="BCBEC4"/>
          <w:lang w:val="en-US"/>
        </w:rPr>
        <w:br/>
        <w:t xml:space="preserve">    </w:t>
      </w:r>
      <w:proofErr w:type="spellStart"/>
      <w:r w:rsidRPr="008A1CC0">
        <w:rPr>
          <w:color w:val="BCBEC4"/>
          <w:lang w:val="en-US"/>
        </w:rPr>
        <w:t>unittest.main</w:t>
      </w:r>
      <w:proofErr w:type="spellEnd"/>
      <w:r w:rsidRPr="008A1CC0">
        <w:rPr>
          <w:color w:val="BCBEC4"/>
          <w:lang w:val="en-US"/>
        </w:rPr>
        <w:t>()</w:t>
      </w:r>
    </w:p>
    <w:p w:rsidR="008A1CC0" w:rsidRDefault="008A1CC0" w:rsidP="008A1CC0">
      <w:pPr>
        <w:rPr>
          <w:lang w:val="en-US"/>
        </w:rPr>
      </w:pPr>
    </w:p>
    <w:p w:rsidR="008A1CC0" w:rsidRPr="008A1CC0" w:rsidRDefault="008A1CC0" w:rsidP="008A1CC0">
      <w:pPr>
        <w:rPr>
          <w:lang w:val="en-US"/>
        </w:rPr>
      </w:pPr>
      <w:r>
        <w:rPr>
          <w:lang w:val="en-US"/>
        </w:rPr>
        <w:t>test_levenshtein_bdd.py</w:t>
      </w:r>
    </w:p>
    <w:p w:rsidR="008A1CC0" w:rsidRPr="008A1CC0" w:rsidRDefault="008A1CC0" w:rsidP="008A1CC0">
      <w:pPr>
        <w:pStyle w:val="HTML"/>
        <w:shd w:val="clear" w:color="auto" w:fill="1E1F22"/>
        <w:rPr>
          <w:color w:val="BCBEC4"/>
          <w:lang w:val="en-US"/>
        </w:rPr>
      </w:pPr>
      <w:r w:rsidRPr="008A1CC0">
        <w:rPr>
          <w:color w:val="7A7E85"/>
          <w:lang w:val="en-US"/>
        </w:rPr>
        <w:t># test_levenshtein_bdd.py</w:t>
      </w:r>
      <w:r w:rsidRPr="008A1CC0">
        <w:rPr>
          <w:color w:val="7A7E85"/>
          <w:lang w:val="en-US"/>
        </w:rPr>
        <w:br/>
      </w:r>
      <w:r w:rsidRPr="008A1CC0">
        <w:rPr>
          <w:color w:val="CF8E6D"/>
          <w:lang w:val="en-US"/>
        </w:rPr>
        <w:t xml:space="preserve">import </w:t>
      </w:r>
      <w:proofErr w:type="spellStart"/>
      <w:r w:rsidRPr="008A1CC0">
        <w:rPr>
          <w:color w:val="BCBEC4"/>
          <w:lang w:val="en-US"/>
        </w:rPr>
        <w:t>pytest</w:t>
      </w:r>
      <w:proofErr w:type="spellEnd"/>
      <w:r w:rsidRPr="008A1CC0">
        <w:rPr>
          <w:color w:val="BCBEC4"/>
          <w:lang w:val="en-US"/>
        </w:rPr>
        <w:br/>
      </w:r>
      <w:r w:rsidRPr="008A1CC0">
        <w:rPr>
          <w:color w:val="CF8E6D"/>
          <w:lang w:val="en-US"/>
        </w:rPr>
        <w:t xml:space="preserve">from </w:t>
      </w:r>
      <w:proofErr w:type="spellStart"/>
      <w:r w:rsidRPr="008A1CC0">
        <w:rPr>
          <w:color w:val="BCBEC4"/>
          <w:lang w:val="en-US"/>
        </w:rPr>
        <w:t>levenstein_distance</w:t>
      </w:r>
      <w:proofErr w:type="spellEnd"/>
      <w:r w:rsidRPr="008A1CC0">
        <w:rPr>
          <w:color w:val="BCBEC4"/>
          <w:lang w:val="en-US"/>
        </w:rPr>
        <w:t xml:space="preserve"> </w:t>
      </w:r>
      <w:r w:rsidRPr="008A1CC0">
        <w:rPr>
          <w:color w:val="CF8E6D"/>
          <w:lang w:val="en-US"/>
        </w:rPr>
        <w:t xml:space="preserve">import </w:t>
      </w:r>
      <w:proofErr w:type="spellStart"/>
      <w:r w:rsidRPr="008A1CC0">
        <w:rPr>
          <w:color w:val="BCBEC4"/>
          <w:lang w:val="en-US"/>
        </w:rPr>
        <w:t>LevenshteinDistance</w:t>
      </w:r>
      <w:proofErr w:type="spellEnd"/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</w:r>
      <w:r w:rsidRPr="008A1CC0">
        <w:rPr>
          <w:color w:val="B3AE60"/>
          <w:lang w:val="en-US"/>
        </w:rPr>
        <w:t>@pytest.mark.parametrize</w:t>
      </w:r>
      <w:r w:rsidRPr="008A1CC0">
        <w:rPr>
          <w:color w:val="BCBEC4"/>
          <w:lang w:val="en-US"/>
        </w:rPr>
        <w:t>(</w:t>
      </w:r>
      <w:r w:rsidRPr="008A1CC0">
        <w:rPr>
          <w:color w:val="6AAB73"/>
          <w:lang w:val="en-US"/>
        </w:rPr>
        <w:t xml:space="preserve">"word1, word2, </w:t>
      </w:r>
      <w:proofErr w:type="spellStart"/>
      <w:r w:rsidRPr="008A1CC0">
        <w:rPr>
          <w:color w:val="6AAB73"/>
          <w:lang w:val="en-US"/>
        </w:rPr>
        <w:t>expected_distance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>, [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abd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abcd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1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</w:t>
      </w:r>
      <w:proofErr w:type="spellStart"/>
      <w:r w:rsidRPr="008A1CC0">
        <w:rPr>
          <w:color w:val="6AAB73"/>
          <w:lang w:val="en-US"/>
        </w:rPr>
        <w:t>abc</w:t>
      </w:r>
      <w:proofErr w:type="spellEnd"/>
      <w:r w:rsidRPr="008A1CC0">
        <w:rPr>
          <w:color w:val="6AAB73"/>
          <w:lang w:val="en-US"/>
        </w:rPr>
        <w:t>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0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"kitten"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"sitting"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3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"flaw"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"lawn"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2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 xml:space="preserve">    (</w:t>
      </w:r>
      <w:r w:rsidRPr="008A1CC0">
        <w:rPr>
          <w:color w:val="6AAB73"/>
          <w:lang w:val="en-US"/>
        </w:rPr>
        <w:t>"developer"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6AAB73"/>
          <w:lang w:val="en-US"/>
        </w:rPr>
        <w:t>"develop"</w:t>
      </w:r>
      <w:r w:rsidRPr="008A1CC0">
        <w:rPr>
          <w:color w:val="BCBEC4"/>
          <w:lang w:val="en-US"/>
        </w:rPr>
        <w:t xml:space="preserve">, </w:t>
      </w:r>
      <w:r w:rsidRPr="008A1CC0">
        <w:rPr>
          <w:color w:val="2AACB8"/>
          <w:lang w:val="en-US"/>
        </w:rPr>
        <w:t>2</w:t>
      </w:r>
      <w:r w:rsidRPr="008A1CC0">
        <w:rPr>
          <w:color w:val="BCBEC4"/>
          <w:lang w:val="en-US"/>
        </w:rPr>
        <w:t>),</w:t>
      </w:r>
      <w:r w:rsidRPr="008A1CC0">
        <w:rPr>
          <w:color w:val="BCBEC4"/>
          <w:lang w:val="en-US"/>
        </w:rPr>
        <w:br/>
        <w:t>])</w:t>
      </w:r>
      <w:r w:rsidRPr="008A1CC0">
        <w:rPr>
          <w:color w:val="BCBEC4"/>
          <w:lang w:val="en-US"/>
        </w:rPr>
        <w:br/>
      </w:r>
      <w:r w:rsidRPr="008A1CC0">
        <w:rPr>
          <w:color w:val="CF8E6D"/>
          <w:lang w:val="en-US"/>
        </w:rPr>
        <w:t xml:space="preserve">def </w:t>
      </w:r>
      <w:proofErr w:type="spellStart"/>
      <w:r w:rsidRPr="008A1CC0">
        <w:rPr>
          <w:color w:val="56A8F5"/>
          <w:lang w:val="en-US"/>
        </w:rPr>
        <w:t>test_levenshtein_distance</w:t>
      </w:r>
      <w:proofErr w:type="spellEnd"/>
      <w:r w:rsidRPr="008A1CC0">
        <w:rPr>
          <w:color w:val="BCBEC4"/>
          <w:lang w:val="en-US"/>
        </w:rPr>
        <w:t xml:space="preserve">(word1, word2, </w:t>
      </w:r>
      <w:proofErr w:type="spellStart"/>
      <w:r w:rsidRPr="008A1CC0">
        <w:rPr>
          <w:color w:val="BCBEC4"/>
          <w:lang w:val="en-US"/>
        </w:rPr>
        <w:t>expected_distance</w:t>
      </w:r>
      <w:proofErr w:type="spellEnd"/>
      <w:r w:rsidRPr="008A1CC0">
        <w:rPr>
          <w:color w:val="BCBEC4"/>
          <w:lang w:val="en-US"/>
        </w:rPr>
        <w:t>):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7A7E85"/>
          <w:lang w:val="en-US"/>
        </w:rPr>
        <w:t># When</w:t>
      </w:r>
      <w:r w:rsidRPr="008A1CC0">
        <w:rPr>
          <w:color w:val="7A7E85"/>
          <w:lang w:val="en-US"/>
        </w:rPr>
        <w:br/>
        <w:t xml:space="preserve">    </w:t>
      </w:r>
      <w:r w:rsidRPr="008A1CC0">
        <w:rPr>
          <w:color w:val="BCBEC4"/>
          <w:lang w:val="en-US"/>
        </w:rPr>
        <w:t xml:space="preserve">distance = </w:t>
      </w:r>
      <w:proofErr w:type="spellStart"/>
      <w:r w:rsidRPr="008A1CC0">
        <w:rPr>
          <w:color w:val="BCBEC4"/>
          <w:lang w:val="en-US"/>
        </w:rPr>
        <w:t>LevenshteinDistance.levenshtein_distance</w:t>
      </w:r>
      <w:proofErr w:type="spellEnd"/>
      <w:r w:rsidRPr="008A1CC0">
        <w:rPr>
          <w:color w:val="BCBEC4"/>
          <w:lang w:val="en-US"/>
        </w:rPr>
        <w:t>(word1, word2)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7A7E85"/>
          <w:lang w:val="en-US"/>
        </w:rPr>
        <w:t># Then</w:t>
      </w:r>
      <w:r w:rsidRPr="008A1CC0">
        <w:rPr>
          <w:color w:val="7A7E85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return </w:t>
      </w:r>
      <w:r w:rsidRPr="008A1CC0">
        <w:rPr>
          <w:color w:val="BCBEC4"/>
          <w:lang w:val="en-US"/>
        </w:rPr>
        <w:t xml:space="preserve">distance == </w:t>
      </w:r>
      <w:proofErr w:type="spellStart"/>
      <w:r w:rsidRPr="008A1CC0">
        <w:rPr>
          <w:color w:val="BCBEC4"/>
          <w:lang w:val="en-US"/>
        </w:rPr>
        <w:t>expected_distance</w:t>
      </w:r>
      <w:proofErr w:type="spellEnd"/>
    </w:p>
    <w:p w:rsidR="008A1CC0" w:rsidRDefault="008A1CC0" w:rsidP="004D129D">
      <w:pPr>
        <w:rPr>
          <w:lang w:val="en-US"/>
        </w:rPr>
      </w:pPr>
    </w:p>
    <w:p w:rsidR="008A1CC0" w:rsidRDefault="008A1CC0" w:rsidP="004D129D">
      <w:pPr>
        <w:rPr>
          <w:lang w:val="en-US"/>
        </w:rPr>
      </w:pPr>
      <w:proofErr w:type="spellStart"/>
      <w:r>
        <w:rPr>
          <w:lang w:val="en-US"/>
        </w:rPr>
        <w:t>Levenshtein_</w:t>
      </w:r>
      <w:proofErr w:type="gramStart"/>
      <w:r>
        <w:rPr>
          <w:lang w:val="en-US"/>
        </w:rPr>
        <w:t>distance.feature</w:t>
      </w:r>
      <w:proofErr w:type="spellEnd"/>
      <w:proofErr w:type="gramEnd"/>
    </w:p>
    <w:p w:rsidR="008A1CC0" w:rsidRPr="008A1CC0" w:rsidRDefault="008A1CC0" w:rsidP="008A1CC0">
      <w:pPr>
        <w:pStyle w:val="HTML"/>
        <w:shd w:val="clear" w:color="auto" w:fill="1E1F22"/>
        <w:rPr>
          <w:color w:val="BCBEC4"/>
          <w:lang w:val="en-US"/>
        </w:rPr>
      </w:pPr>
      <w:r w:rsidRPr="008A1CC0">
        <w:rPr>
          <w:color w:val="CF8E6D"/>
          <w:lang w:val="en-US"/>
        </w:rPr>
        <w:t>Feature</w:t>
      </w:r>
      <w:r w:rsidRPr="008A1CC0">
        <w:rPr>
          <w:color w:val="BCBEC4"/>
          <w:lang w:val="en-US"/>
        </w:rPr>
        <w:t xml:space="preserve">: </w:t>
      </w:r>
      <w:proofErr w:type="spellStart"/>
      <w:r w:rsidRPr="008A1CC0">
        <w:rPr>
          <w:color w:val="BCBEC4"/>
          <w:lang w:val="en-US"/>
        </w:rPr>
        <w:t>Levenshtein</w:t>
      </w:r>
      <w:proofErr w:type="spellEnd"/>
      <w:r w:rsidRPr="008A1CC0">
        <w:rPr>
          <w:color w:val="BCBEC4"/>
          <w:lang w:val="en-US"/>
        </w:rPr>
        <w:t xml:space="preserve"> Distance Calculation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</w:t>
      </w:r>
      <w:r w:rsidRPr="008A1CC0">
        <w:rPr>
          <w:color w:val="CF8E6D"/>
          <w:lang w:val="en-US"/>
        </w:rPr>
        <w:t>Scenario Outline</w:t>
      </w:r>
      <w:r w:rsidRPr="008A1CC0">
        <w:rPr>
          <w:color w:val="BCBEC4"/>
          <w:lang w:val="en-US"/>
        </w:rPr>
        <w:t xml:space="preserve">: Calculate </w:t>
      </w:r>
      <w:proofErr w:type="spellStart"/>
      <w:r w:rsidRPr="008A1CC0">
        <w:rPr>
          <w:color w:val="BCBEC4"/>
          <w:lang w:val="en-US"/>
        </w:rPr>
        <w:t>Levenshtein</w:t>
      </w:r>
      <w:proofErr w:type="spellEnd"/>
      <w:r w:rsidRPr="008A1CC0">
        <w:rPr>
          <w:color w:val="BCBEC4"/>
          <w:lang w:val="en-US"/>
        </w:rPr>
        <w:t xml:space="preserve"> Distance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Given </w:t>
      </w:r>
      <w:r w:rsidRPr="008A1CC0">
        <w:rPr>
          <w:color w:val="BCBEC4"/>
          <w:lang w:val="en-US"/>
        </w:rPr>
        <w:t>I have two words &lt;word1&gt; and &lt;word2&gt;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When </w:t>
      </w:r>
      <w:r w:rsidRPr="008A1CC0">
        <w:rPr>
          <w:color w:val="BCBEC4"/>
          <w:lang w:val="en-US"/>
        </w:rPr>
        <w:t xml:space="preserve">I calculate the </w:t>
      </w:r>
      <w:proofErr w:type="spellStart"/>
      <w:r w:rsidRPr="008A1CC0">
        <w:rPr>
          <w:color w:val="BCBEC4"/>
          <w:lang w:val="en-US"/>
        </w:rPr>
        <w:t>Levenshtein</w:t>
      </w:r>
      <w:proofErr w:type="spellEnd"/>
      <w:r w:rsidRPr="008A1CC0">
        <w:rPr>
          <w:color w:val="BCBEC4"/>
          <w:lang w:val="en-US"/>
        </w:rPr>
        <w:t xml:space="preserve"> distance between the words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Then </w:t>
      </w:r>
      <w:r w:rsidRPr="008A1CC0">
        <w:rPr>
          <w:color w:val="BCBEC4"/>
          <w:lang w:val="en-US"/>
        </w:rPr>
        <w:t>the distance should be &lt;</w:t>
      </w:r>
      <w:proofErr w:type="spellStart"/>
      <w:r w:rsidRPr="008A1CC0">
        <w:rPr>
          <w:color w:val="BCBEC4"/>
          <w:lang w:val="en-US"/>
        </w:rPr>
        <w:t>expected_distance</w:t>
      </w:r>
      <w:proofErr w:type="spellEnd"/>
      <w:r w:rsidRPr="008A1CC0">
        <w:rPr>
          <w:color w:val="BCBEC4"/>
          <w:lang w:val="en-US"/>
        </w:rPr>
        <w:t>&gt;</w:t>
      </w:r>
      <w:r w:rsidRPr="008A1CC0">
        <w:rPr>
          <w:color w:val="BCBEC4"/>
          <w:lang w:val="en-US"/>
        </w:rPr>
        <w:br/>
      </w:r>
      <w:r w:rsidRPr="008A1CC0">
        <w:rPr>
          <w:color w:val="BCBEC4"/>
          <w:lang w:val="en-US"/>
        </w:rPr>
        <w:br/>
        <w:t xml:space="preserve">  </w:t>
      </w:r>
      <w:r w:rsidRPr="008A1CC0">
        <w:rPr>
          <w:color w:val="CF8E6D"/>
          <w:lang w:val="en-US"/>
        </w:rPr>
        <w:t>Examples</w:t>
      </w:r>
      <w:r w:rsidRPr="008A1CC0">
        <w:rPr>
          <w:color w:val="BCBEC4"/>
          <w:lang w:val="en-US"/>
        </w:rPr>
        <w:t>:</w:t>
      </w:r>
      <w:r w:rsidRPr="008A1CC0">
        <w:rPr>
          <w:color w:val="BCBEC4"/>
          <w:lang w:val="en-US"/>
        </w:rPr>
        <w:br/>
        <w:t xml:space="preserve">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C77DBB"/>
          <w:lang w:val="en-US"/>
        </w:rPr>
        <w:t xml:space="preserve">word1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C77DBB"/>
          <w:lang w:val="en-US"/>
        </w:rPr>
        <w:t xml:space="preserve">word2      </w:t>
      </w:r>
      <w:r w:rsidRPr="008A1CC0">
        <w:rPr>
          <w:color w:val="CF8E6D"/>
          <w:lang w:val="en-US"/>
        </w:rPr>
        <w:t xml:space="preserve">| </w:t>
      </w:r>
      <w:proofErr w:type="spellStart"/>
      <w:r w:rsidRPr="008A1CC0">
        <w:rPr>
          <w:color w:val="C77DBB"/>
          <w:lang w:val="en-US"/>
        </w:rPr>
        <w:t>expected_distance</w:t>
      </w:r>
      <w:proofErr w:type="spellEnd"/>
      <w:r w:rsidRPr="008A1CC0">
        <w:rPr>
          <w:color w:val="C77DBB"/>
          <w:lang w:val="en-US"/>
        </w:rPr>
        <w:t xml:space="preserve">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proofErr w:type="spellStart"/>
      <w:r w:rsidRPr="008A1CC0">
        <w:rPr>
          <w:color w:val="5C92FF"/>
          <w:lang w:val="en-US"/>
        </w:rPr>
        <w:t>abc</w:t>
      </w:r>
      <w:proofErr w:type="spellEnd"/>
      <w:r w:rsidRPr="008A1CC0">
        <w:rPr>
          <w:color w:val="5C92FF"/>
          <w:lang w:val="en-US"/>
        </w:rPr>
        <w:t xml:space="preserve">        </w:t>
      </w:r>
      <w:r w:rsidRPr="008A1CC0">
        <w:rPr>
          <w:color w:val="CF8E6D"/>
          <w:lang w:val="en-US"/>
        </w:rPr>
        <w:t xml:space="preserve">| </w:t>
      </w:r>
      <w:proofErr w:type="spellStart"/>
      <w:r w:rsidRPr="008A1CC0">
        <w:rPr>
          <w:color w:val="5C92FF"/>
          <w:lang w:val="en-US"/>
        </w:rPr>
        <w:t>abc</w:t>
      </w:r>
      <w:proofErr w:type="spellEnd"/>
      <w:r w:rsidRPr="008A1CC0">
        <w:rPr>
          <w:color w:val="5C92FF"/>
          <w:lang w:val="en-US"/>
        </w:rPr>
        <w:t xml:space="preserve">  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0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proofErr w:type="spellStart"/>
      <w:r w:rsidRPr="008A1CC0">
        <w:rPr>
          <w:color w:val="5C92FF"/>
          <w:lang w:val="en-US"/>
        </w:rPr>
        <w:t>abc</w:t>
      </w:r>
      <w:proofErr w:type="spellEnd"/>
      <w:r w:rsidRPr="008A1CC0">
        <w:rPr>
          <w:color w:val="5C92FF"/>
          <w:lang w:val="en-US"/>
        </w:rPr>
        <w:t xml:space="preserve">        </w:t>
      </w:r>
      <w:r w:rsidRPr="008A1CC0">
        <w:rPr>
          <w:color w:val="CF8E6D"/>
          <w:lang w:val="en-US"/>
        </w:rPr>
        <w:t xml:space="preserve">| </w:t>
      </w:r>
      <w:proofErr w:type="spellStart"/>
      <w:r w:rsidRPr="008A1CC0">
        <w:rPr>
          <w:color w:val="5C92FF"/>
          <w:lang w:val="en-US"/>
        </w:rPr>
        <w:t>abcd</w:t>
      </w:r>
      <w:proofErr w:type="spellEnd"/>
      <w:r w:rsidRPr="008A1CC0">
        <w:rPr>
          <w:color w:val="5C92FF"/>
          <w:lang w:val="en-US"/>
        </w:rPr>
        <w:t xml:space="preserve"> 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1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proofErr w:type="spellStart"/>
      <w:r w:rsidRPr="008A1CC0">
        <w:rPr>
          <w:color w:val="5C92FF"/>
          <w:lang w:val="en-US"/>
        </w:rPr>
        <w:t>abc</w:t>
      </w:r>
      <w:proofErr w:type="spellEnd"/>
      <w:r w:rsidRPr="008A1CC0">
        <w:rPr>
          <w:color w:val="5C92FF"/>
          <w:lang w:val="en-US"/>
        </w:rPr>
        <w:t xml:space="preserve">        </w:t>
      </w:r>
      <w:r w:rsidRPr="008A1CC0">
        <w:rPr>
          <w:color w:val="CF8E6D"/>
          <w:lang w:val="en-US"/>
        </w:rPr>
        <w:t xml:space="preserve">| </w:t>
      </w:r>
      <w:proofErr w:type="spellStart"/>
      <w:r w:rsidRPr="008A1CC0">
        <w:rPr>
          <w:color w:val="5C92FF"/>
          <w:lang w:val="en-US"/>
        </w:rPr>
        <w:t>abd</w:t>
      </w:r>
      <w:proofErr w:type="spellEnd"/>
      <w:r w:rsidRPr="008A1CC0">
        <w:rPr>
          <w:color w:val="5C92FF"/>
          <w:lang w:val="en-US"/>
        </w:rPr>
        <w:t xml:space="preserve">  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1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            |            | </w:t>
      </w:r>
      <w:r w:rsidRPr="008A1CC0">
        <w:rPr>
          <w:color w:val="5C92FF"/>
          <w:lang w:val="en-US"/>
        </w:rPr>
        <w:t xml:space="preserve">0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r w:rsidRPr="008A1CC0">
        <w:rPr>
          <w:color w:val="5C92FF"/>
          <w:lang w:val="en-US"/>
        </w:rPr>
        <w:t xml:space="preserve">kitten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sitting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3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r w:rsidRPr="008A1CC0">
        <w:rPr>
          <w:color w:val="5C92FF"/>
          <w:lang w:val="en-US"/>
        </w:rPr>
        <w:t xml:space="preserve">flaw 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lawn   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2                 </w:t>
      </w:r>
      <w:r w:rsidRPr="008A1CC0">
        <w:rPr>
          <w:color w:val="CF8E6D"/>
          <w:lang w:val="en-US"/>
        </w:rPr>
        <w:t>|</w:t>
      </w:r>
      <w:r w:rsidRPr="008A1CC0">
        <w:rPr>
          <w:color w:val="CF8E6D"/>
          <w:lang w:val="en-US"/>
        </w:rPr>
        <w:br/>
        <w:t xml:space="preserve">    | </w:t>
      </w:r>
      <w:r w:rsidRPr="008A1CC0">
        <w:rPr>
          <w:color w:val="5C92FF"/>
          <w:lang w:val="en-US"/>
        </w:rPr>
        <w:t xml:space="preserve">developer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develop    </w:t>
      </w:r>
      <w:r w:rsidRPr="008A1CC0">
        <w:rPr>
          <w:color w:val="CF8E6D"/>
          <w:lang w:val="en-US"/>
        </w:rPr>
        <w:t xml:space="preserve">| </w:t>
      </w:r>
      <w:r w:rsidRPr="008A1CC0">
        <w:rPr>
          <w:color w:val="5C92FF"/>
          <w:lang w:val="en-US"/>
        </w:rPr>
        <w:t xml:space="preserve">3                 </w:t>
      </w:r>
      <w:r w:rsidRPr="008A1CC0">
        <w:rPr>
          <w:color w:val="CF8E6D"/>
          <w:lang w:val="en-US"/>
        </w:rPr>
        <w:t>|</w:t>
      </w:r>
    </w:p>
    <w:p w:rsidR="008A1CC0" w:rsidRPr="008A1CC0" w:rsidRDefault="008A1CC0" w:rsidP="004D129D">
      <w:pPr>
        <w:rPr>
          <w:lang w:val="en-US"/>
        </w:rPr>
      </w:pPr>
    </w:p>
    <w:p w:rsidR="004D129D" w:rsidRPr="008A1CC0" w:rsidRDefault="004D129D" w:rsidP="004D129D">
      <w:pPr>
        <w:ind w:firstLine="0"/>
        <w:rPr>
          <w:lang w:val="en-US"/>
        </w:rPr>
      </w:pPr>
    </w:p>
    <w:p w:rsidR="003D4637" w:rsidRDefault="003D4637" w:rsidP="003D4637">
      <w:pPr>
        <w:pStyle w:val="a6"/>
      </w:pPr>
      <w:r>
        <w:t>Вывод</w:t>
      </w:r>
    </w:p>
    <w:p w:rsidR="003D4637" w:rsidRPr="008A1CC0" w:rsidRDefault="003D4637" w:rsidP="003D4637">
      <w:pPr>
        <w:rPr>
          <w:lang w:val="en-US"/>
        </w:rPr>
      </w:pPr>
      <w:r>
        <w:tab/>
      </w:r>
      <w:proofErr w:type="spellStart"/>
      <w:r w:rsidR="008A1CC0">
        <w:rPr>
          <w:lang w:val="en-US"/>
        </w:rPr>
        <w:t>tdd</w:t>
      </w:r>
      <w:proofErr w:type="spellEnd"/>
    </w:p>
    <w:p w:rsidR="003D4637" w:rsidRDefault="008A1CC0" w:rsidP="003D463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45910" cy="2248535"/>
            <wp:effectExtent l="0" t="0" r="0" b="0"/>
            <wp:docPr id="57886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0975" name="Рисунок 578860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0" w:rsidRPr="008A1CC0" w:rsidRDefault="008A1CC0" w:rsidP="008A1CC0"/>
    <w:p w:rsidR="008A1CC0" w:rsidRDefault="008A1CC0" w:rsidP="008A1CC0">
      <w:pPr>
        <w:rPr>
          <w:noProof/>
        </w:rPr>
      </w:pPr>
    </w:p>
    <w:p w:rsidR="008A1CC0" w:rsidRDefault="008A1CC0" w:rsidP="008A1CC0">
      <w:pPr>
        <w:tabs>
          <w:tab w:val="left" w:pos="3133"/>
        </w:tabs>
        <w:rPr>
          <w:lang w:val="en-US"/>
        </w:rPr>
      </w:pPr>
      <w:r>
        <w:tab/>
      </w:r>
      <w:proofErr w:type="spellStart"/>
      <w:r>
        <w:rPr>
          <w:lang w:val="en-US"/>
        </w:rPr>
        <w:t>Bdd</w:t>
      </w:r>
      <w:proofErr w:type="spellEnd"/>
    </w:p>
    <w:p w:rsidR="008A1CC0" w:rsidRPr="008A1CC0" w:rsidRDefault="008A1CC0" w:rsidP="008A1CC0">
      <w:pPr>
        <w:tabs>
          <w:tab w:val="left" w:pos="313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2780665"/>
            <wp:effectExtent l="0" t="0" r="0" b="635"/>
            <wp:docPr id="13680875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87540" name="Рисунок 1368087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C0" w:rsidRPr="008A1CC0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C0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B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129D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1CC0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A63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ECD69A74-A08F-BB4F-9634-D8640D6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A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C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sxton/Library/Group%20Containers/UBF8T346G9.Office/User%20Content.localized/Templates.localized/Report_PC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Report_PCPL.dotx</Template>
  <TotalTime>1</TotalTime>
  <Pages>4</Pages>
  <Words>388</Words>
  <Characters>3309</Characters>
  <Application>Microsoft Office Word</Application>
  <DocSecurity>0</DocSecurity>
  <Lines>254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Сомов Кирилл</dc:creator>
  <cp:keywords/>
  <dc:description/>
  <cp:lastModifiedBy>Кирилл Сомов</cp:lastModifiedBy>
  <cp:revision>3</cp:revision>
  <cp:lastPrinted>2023-12-19T09:49:00Z</cp:lastPrinted>
  <dcterms:created xsi:type="dcterms:W3CDTF">2023-12-19T09:49:00Z</dcterms:created>
  <dcterms:modified xsi:type="dcterms:W3CDTF">2023-12-19T09:50:00Z</dcterms:modified>
</cp:coreProperties>
</file>