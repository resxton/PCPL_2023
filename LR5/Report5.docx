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2496" w:rsidRPr="003D4637" w:rsidRDefault="00DF2496" w:rsidP="00216567">
      <w:pPr>
        <w:ind w:firstLine="0"/>
        <w:jc w:val="center"/>
        <w:rPr>
          <w:rFonts w:asciiTheme="minorHAnsi" w:hAnsiTheme="minorHAnsi" w:cstheme="minorHAnsi"/>
          <w:b/>
          <w:szCs w:val="28"/>
          <w:lang w:val="en-US"/>
        </w:rPr>
      </w:pPr>
    </w:p>
    <w:p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606DC4"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606DC4"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:rsidR="00BD68F8" w:rsidRPr="00606DC4" w:rsidRDefault="00BD68F8" w:rsidP="00FE630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>Курс «</w:t>
      </w:r>
      <w:r w:rsidR="003D4637">
        <w:rPr>
          <w:rFonts w:asciiTheme="minorHAnsi" w:hAnsiTheme="minorHAnsi" w:cstheme="minorHAnsi"/>
          <w:szCs w:val="28"/>
        </w:rPr>
        <w:t>Парадигмы и конструкции языков программирования</w:t>
      </w:r>
      <w:r w:rsidRPr="00606DC4">
        <w:rPr>
          <w:rFonts w:asciiTheme="minorHAnsi" w:hAnsiTheme="minorHAnsi" w:cstheme="minorHAnsi"/>
          <w:szCs w:val="28"/>
        </w:rPr>
        <w:t>»</w:t>
      </w:r>
    </w:p>
    <w:p w:rsidR="00BD68F8" w:rsidRPr="00BE4961" w:rsidRDefault="00BD68F8" w:rsidP="00ED6B17">
      <w:pPr>
        <w:ind w:firstLine="0"/>
        <w:jc w:val="center"/>
        <w:rPr>
          <w:rFonts w:asciiTheme="minorHAnsi" w:hAnsiTheme="minorHAnsi" w:cstheme="minorHAnsi"/>
          <w:szCs w:val="28"/>
          <w:lang w:val="en-US"/>
        </w:rPr>
      </w:pPr>
      <w:r w:rsidRPr="00606DC4">
        <w:rPr>
          <w:rFonts w:asciiTheme="minorHAnsi" w:hAnsiTheme="minorHAnsi" w:cstheme="minorHAnsi"/>
          <w:szCs w:val="28"/>
        </w:rPr>
        <w:t>Отч</w:t>
      </w:r>
      <w:r w:rsidR="00992092">
        <w:rPr>
          <w:rFonts w:asciiTheme="minorHAnsi" w:hAnsiTheme="minorHAnsi" w:cstheme="minorHAnsi"/>
          <w:szCs w:val="28"/>
        </w:rPr>
        <w:t>е</w:t>
      </w:r>
      <w:r w:rsidRPr="00606DC4">
        <w:rPr>
          <w:rFonts w:asciiTheme="minorHAnsi" w:hAnsiTheme="minorHAnsi" w:cstheme="minorHAnsi"/>
          <w:szCs w:val="28"/>
        </w:rPr>
        <w:t>т по лабораторной работе №</w:t>
      </w:r>
      <w:r w:rsidR="00BE4961">
        <w:rPr>
          <w:rFonts w:asciiTheme="minorHAnsi" w:hAnsiTheme="minorHAnsi" w:cstheme="minorHAnsi"/>
          <w:szCs w:val="28"/>
          <w:lang w:val="en-US"/>
        </w:rPr>
        <w:t>5</w:t>
      </w:r>
    </w:p>
    <w:p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>«</w:t>
      </w:r>
      <w:r w:rsidR="00BE4961">
        <w:rPr>
          <w:rFonts w:asciiTheme="minorHAnsi" w:hAnsiTheme="minorHAnsi" w:cstheme="minorHAnsi"/>
          <w:szCs w:val="28"/>
        </w:rPr>
        <w:t xml:space="preserve">Функциональные возможности языка </w:t>
      </w:r>
      <w:r w:rsidR="00BE4961">
        <w:rPr>
          <w:rFonts w:asciiTheme="minorHAnsi" w:hAnsiTheme="minorHAnsi" w:cstheme="minorHAnsi"/>
          <w:szCs w:val="28"/>
          <w:lang w:val="en-US"/>
        </w:rPr>
        <w:t>Python</w:t>
      </w:r>
      <w:r w:rsidRPr="00606DC4">
        <w:rPr>
          <w:rFonts w:asciiTheme="minorHAnsi" w:hAnsiTheme="minorHAnsi" w:cstheme="minorHAnsi"/>
          <w:szCs w:val="28"/>
        </w:rPr>
        <w:t>»</w:t>
      </w:r>
    </w:p>
    <w:p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:rsidR="00BD68F8" w:rsidRPr="004D129D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8D64F4" w:rsidRPr="00606DC4" w:rsidTr="00E64B1A">
        <w:tc>
          <w:tcPr>
            <w:tcW w:w="1925" w:type="pct"/>
            <w:hideMark/>
          </w:tcPr>
          <w:p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:rsidR="008D64F4" w:rsidRPr="00606DC4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Проверил:</w:t>
            </w:r>
          </w:p>
        </w:tc>
      </w:tr>
      <w:tr w:rsidR="008D64F4" w:rsidRPr="00606DC4" w:rsidTr="00E64B1A">
        <w:tc>
          <w:tcPr>
            <w:tcW w:w="1925" w:type="pct"/>
            <w:hideMark/>
          </w:tcPr>
          <w:p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студент группы ИУ5-</w:t>
            </w:r>
            <w:r w:rsidR="003D463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31Б</w:t>
            </w:r>
          </w:p>
        </w:tc>
        <w:tc>
          <w:tcPr>
            <w:tcW w:w="1408" w:type="pct"/>
          </w:tcPr>
          <w:p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:rsidR="008D64F4" w:rsidRPr="00606DC4" w:rsidRDefault="008D64F4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8D64F4" w:rsidRPr="00606DC4" w:rsidTr="00E64B1A">
        <w:tc>
          <w:tcPr>
            <w:tcW w:w="1925" w:type="pct"/>
            <w:hideMark/>
          </w:tcPr>
          <w:p w:rsidR="008D64F4" w:rsidRPr="00606DC4" w:rsidRDefault="003D4637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Сомов Кирилл</w:t>
            </w:r>
          </w:p>
        </w:tc>
        <w:tc>
          <w:tcPr>
            <w:tcW w:w="1408" w:type="pct"/>
          </w:tcPr>
          <w:p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:rsidR="008D64F4" w:rsidRPr="00606DC4" w:rsidRDefault="003D4637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Гапанюк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Ю. Е.</w:t>
            </w:r>
          </w:p>
        </w:tc>
      </w:tr>
      <w:tr w:rsidR="008D64F4" w:rsidRPr="00606DC4" w:rsidTr="00E64B1A">
        <w:tc>
          <w:tcPr>
            <w:tcW w:w="1925" w:type="pct"/>
          </w:tcPr>
          <w:p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  <w:p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:rsidR="008D64F4" w:rsidRPr="00606DC4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</w:t>
            </w:r>
            <w:r w:rsidR="008D64F4"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</w:tc>
      </w:tr>
      <w:tr w:rsidR="00CE1916" w:rsidRPr="00606DC4" w:rsidTr="00E64B1A">
        <w:tc>
          <w:tcPr>
            <w:tcW w:w="1925" w:type="pct"/>
          </w:tcPr>
          <w:p w:rsidR="00CE1916" w:rsidRPr="00606DC4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:rsidR="00CE1916" w:rsidRPr="00606DC4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:rsidR="00CE1916" w:rsidRPr="00606DC4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:rsidR="008D64F4" w:rsidRPr="00606DC4" w:rsidRDefault="008D64F4" w:rsidP="008D64F4">
      <w:pPr>
        <w:shd w:val="clear" w:color="auto" w:fill="FFFFFF"/>
        <w:ind w:right="708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:rsidR="008D64F4" w:rsidRPr="00606DC4" w:rsidRDefault="008D64F4" w:rsidP="008D64F4">
      <w:pPr>
        <w:shd w:val="clear" w:color="auto" w:fill="FFFFFF"/>
        <w:ind w:right="283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8D64F4" w:rsidRPr="00606DC4" w:rsidRDefault="008D64F4" w:rsidP="008D64F4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8D64F4" w:rsidRPr="00606DC4" w:rsidRDefault="008D64F4" w:rsidP="008D64F4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606DC4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Москва, 202</w:t>
      </w:r>
      <w:r w:rsidR="003D4637">
        <w:rPr>
          <w:rFonts w:asciiTheme="minorHAnsi" w:hAnsiTheme="minorHAnsi" w:cstheme="minorHAnsi"/>
          <w:color w:val="000000"/>
          <w:sz w:val="22"/>
          <w:szCs w:val="22"/>
        </w:rPr>
        <w:t>3</w:t>
      </w:r>
      <w:r w:rsidRPr="00606DC4">
        <w:rPr>
          <w:rFonts w:asciiTheme="minorHAnsi" w:hAnsiTheme="minorHAnsi" w:cstheme="minorHAnsi"/>
          <w:color w:val="000000"/>
          <w:sz w:val="22"/>
          <w:szCs w:val="22"/>
        </w:rPr>
        <w:t xml:space="preserve"> г.</w:t>
      </w:r>
    </w:p>
    <w:p w:rsidR="00615EDD" w:rsidRPr="00606DC4" w:rsidRDefault="00615EDD" w:rsidP="00615EDD">
      <w:pPr>
        <w:ind w:firstLine="0"/>
        <w:rPr>
          <w:rFonts w:asciiTheme="minorHAnsi" w:hAnsiTheme="minorHAnsi" w:cstheme="minorHAnsi"/>
          <w:szCs w:val="28"/>
        </w:rPr>
      </w:pPr>
    </w:p>
    <w:p w:rsidR="00A15E8C" w:rsidRPr="00606DC4" w:rsidRDefault="00615EDD" w:rsidP="00615EDD">
      <w:pPr>
        <w:ind w:left="2832" w:firstLine="0"/>
        <w:rPr>
          <w:rFonts w:asciiTheme="minorHAnsi" w:hAnsiTheme="minorHAnsi" w:cstheme="minorHAnsi"/>
          <w:sz w:val="44"/>
          <w:szCs w:val="44"/>
        </w:rPr>
      </w:pPr>
      <w:r w:rsidRPr="00606DC4">
        <w:rPr>
          <w:rFonts w:asciiTheme="minorHAnsi" w:hAnsiTheme="minorHAnsi" w:cstheme="minorHAnsi"/>
          <w:sz w:val="44"/>
          <w:szCs w:val="44"/>
        </w:rPr>
        <w:t xml:space="preserve">   </w:t>
      </w:r>
    </w:p>
    <w:p w:rsidR="001A1D1D" w:rsidRDefault="003D4637" w:rsidP="003D4637">
      <w:pPr>
        <w:pStyle w:val="a6"/>
      </w:pPr>
      <w:r>
        <w:lastRenderedPageBreak/>
        <w:t>Задание</w:t>
      </w:r>
    </w:p>
    <w:p w:rsidR="00BE4961" w:rsidRDefault="00BE4961" w:rsidP="00BE4961">
      <w:r>
        <w:t>Задание лабораторной работы состоит из решения нескольких задач.</w:t>
      </w:r>
    </w:p>
    <w:p w:rsidR="00BE4961" w:rsidRDefault="00BE4961" w:rsidP="00BE4961"/>
    <w:p w:rsidR="00BE4961" w:rsidRDefault="00BE4961" w:rsidP="00BE4961">
      <w:r>
        <w:t xml:space="preserve">Файлы, содержащие решения отдельных задач, должны располагаться в пакете </w:t>
      </w:r>
      <w:proofErr w:type="spellStart"/>
      <w:r>
        <w:t>lab_python_fp</w:t>
      </w:r>
      <w:proofErr w:type="spellEnd"/>
      <w:r>
        <w:t xml:space="preserve">. Решение каждой задачи должно </w:t>
      </w:r>
      <w:proofErr w:type="spellStart"/>
      <w:r>
        <w:t>раполагаться</w:t>
      </w:r>
      <w:proofErr w:type="spellEnd"/>
      <w:r>
        <w:t xml:space="preserve"> в отдельном файле.</w:t>
      </w:r>
    </w:p>
    <w:p w:rsidR="00BE4961" w:rsidRDefault="00BE4961" w:rsidP="00BE4961"/>
    <w:p w:rsidR="00BE4961" w:rsidRPr="00BE4961" w:rsidRDefault="00BE4961" w:rsidP="00BE4961">
      <w:r>
        <w:t>При запуске каждого файла выдаются тестовые результаты выполнения соответствующего задания.</w:t>
      </w:r>
    </w:p>
    <w:p w:rsidR="00BE4961" w:rsidRDefault="00B77816" w:rsidP="00BE4961">
      <w:pPr>
        <w:pStyle w:val="a6"/>
      </w:pPr>
      <w:r w:rsidRPr="00606DC4">
        <w:t xml:space="preserve"> </w:t>
      </w:r>
      <w:r w:rsidR="00BE4961">
        <w:t>Задание</w:t>
      </w:r>
      <w:r w:rsidR="00BE4961">
        <w:t xml:space="preserve"> 1</w:t>
      </w:r>
    </w:p>
    <w:p w:rsidR="00BE4961" w:rsidRDefault="00BE4961" w:rsidP="00BE4961">
      <w:r>
        <w:t xml:space="preserve">Необходимо реализовать генератор </w:t>
      </w:r>
      <w:proofErr w:type="spellStart"/>
      <w:r>
        <w:t>field</w:t>
      </w:r>
      <w:proofErr w:type="spellEnd"/>
      <w:r>
        <w:t xml:space="preserve">. Генератор </w:t>
      </w:r>
      <w:proofErr w:type="spellStart"/>
      <w:r>
        <w:t>field</w:t>
      </w:r>
      <w:proofErr w:type="spellEnd"/>
      <w:r>
        <w:t xml:space="preserve"> последовательно выдает значения ключей словаря. Пример:</w:t>
      </w:r>
    </w:p>
    <w:p w:rsidR="00BE4961" w:rsidRDefault="00BE4961" w:rsidP="00BE4961"/>
    <w:p w:rsidR="00BE4961" w:rsidRDefault="00BE4961" w:rsidP="00BE4961">
      <w:proofErr w:type="spellStart"/>
      <w:r>
        <w:t>goods</w:t>
      </w:r>
      <w:proofErr w:type="spellEnd"/>
      <w:r>
        <w:t xml:space="preserve"> = [</w:t>
      </w:r>
    </w:p>
    <w:p w:rsidR="00BE4961" w:rsidRDefault="00BE4961" w:rsidP="00BE4961">
      <w:r>
        <w:t xml:space="preserve">    {'</w:t>
      </w:r>
      <w:proofErr w:type="spellStart"/>
      <w:r>
        <w:t>title</w:t>
      </w:r>
      <w:proofErr w:type="spellEnd"/>
      <w:r>
        <w:t>': 'Ковер', '</w:t>
      </w:r>
      <w:proofErr w:type="spellStart"/>
      <w:r>
        <w:t>price</w:t>
      </w:r>
      <w:proofErr w:type="spellEnd"/>
      <w:r>
        <w:t>': 2000, '</w:t>
      </w:r>
      <w:proofErr w:type="spellStart"/>
      <w:r>
        <w:t>color</w:t>
      </w:r>
      <w:proofErr w:type="spellEnd"/>
      <w:r>
        <w:t>': '</w:t>
      </w:r>
      <w:proofErr w:type="spellStart"/>
      <w:r>
        <w:t>green</w:t>
      </w:r>
      <w:proofErr w:type="spellEnd"/>
      <w:r>
        <w:t>'},</w:t>
      </w:r>
    </w:p>
    <w:p w:rsidR="00BE4961" w:rsidRDefault="00BE4961" w:rsidP="00BE4961">
      <w:r>
        <w:t xml:space="preserve">    {'</w:t>
      </w:r>
      <w:proofErr w:type="spellStart"/>
      <w:r>
        <w:t>title</w:t>
      </w:r>
      <w:proofErr w:type="spellEnd"/>
      <w:r>
        <w:t>': 'Диван для отдыха', '</w:t>
      </w:r>
      <w:proofErr w:type="spellStart"/>
      <w:r>
        <w:t>color</w:t>
      </w:r>
      <w:proofErr w:type="spellEnd"/>
      <w:r>
        <w:t>': '</w:t>
      </w:r>
      <w:proofErr w:type="spellStart"/>
      <w:r>
        <w:t>black</w:t>
      </w:r>
      <w:proofErr w:type="spellEnd"/>
      <w:r>
        <w:t>'}</w:t>
      </w:r>
    </w:p>
    <w:p w:rsidR="00BE4961" w:rsidRDefault="00BE4961" w:rsidP="00BE4961">
      <w:r>
        <w:t>]</w:t>
      </w:r>
    </w:p>
    <w:p w:rsidR="00BE4961" w:rsidRDefault="00BE4961" w:rsidP="00BE4961">
      <w:proofErr w:type="spellStart"/>
      <w:proofErr w:type="gramStart"/>
      <w:r>
        <w:t>field</w:t>
      </w:r>
      <w:proofErr w:type="spellEnd"/>
      <w:r>
        <w:t>(</w:t>
      </w:r>
      <w:proofErr w:type="spellStart"/>
      <w:proofErr w:type="gramEnd"/>
      <w:r>
        <w:t>goods</w:t>
      </w:r>
      <w:proofErr w:type="spellEnd"/>
      <w:r>
        <w:t>, '</w:t>
      </w:r>
      <w:proofErr w:type="spellStart"/>
      <w:r>
        <w:t>title</w:t>
      </w:r>
      <w:proofErr w:type="spellEnd"/>
      <w:r>
        <w:t>') должен выдавать 'Ковер', 'Диван для отдыха'</w:t>
      </w:r>
    </w:p>
    <w:p w:rsidR="00BE4961" w:rsidRDefault="00BE4961" w:rsidP="00BE4961"/>
    <w:p w:rsidR="00BE4961" w:rsidRDefault="00BE4961" w:rsidP="00BE4961">
      <w:proofErr w:type="spellStart"/>
      <w:proofErr w:type="gramStart"/>
      <w:r>
        <w:t>field</w:t>
      </w:r>
      <w:proofErr w:type="spellEnd"/>
      <w:r>
        <w:t>(</w:t>
      </w:r>
      <w:proofErr w:type="spellStart"/>
      <w:proofErr w:type="gramEnd"/>
      <w:r>
        <w:t>goods</w:t>
      </w:r>
      <w:proofErr w:type="spellEnd"/>
      <w:r>
        <w:t>, '</w:t>
      </w:r>
      <w:proofErr w:type="spellStart"/>
      <w:r>
        <w:t>title</w:t>
      </w:r>
      <w:proofErr w:type="spellEnd"/>
      <w:r>
        <w:t>', '</w:t>
      </w:r>
      <w:proofErr w:type="spellStart"/>
      <w:r>
        <w:t>price</w:t>
      </w:r>
      <w:proofErr w:type="spellEnd"/>
      <w:r>
        <w:t>') должен выдавать {'</w:t>
      </w:r>
      <w:proofErr w:type="spellStart"/>
      <w:r>
        <w:t>title</w:t>
      </w:r>
      <w:proofErr w:type="spellEnd"/>
      <w:r>
        <w:t>': 'Ковер', '</w:t>
      </w:r>
      <w:proofErr w:type="spellStart"/>
      <w:r>
        <w:t>price</w:t>
      </w:r>
      <w:proofErr w:type="spellEnd"/>
      <w:r>
        <w:t>': 2000}, {'</w:t>
      </w:r>
      <w:proofErr w:type="spellStart"/>
      <w:r>
        <w:t>title</w:t>
      </w:r>
      <w:proofErr w:type="spellEnd"/>
      <w:r>
        <w:t>': 'Диван для отдыха'}</w:t>
      </w:r>
    </w:p>
    <w:p w:rsidR="00BE4961" w:rsidRDefault="00BE4961" w:rsidP="00BE4961"/>
    <w:p w:rsidR="00BE4961" w:rsidRDefault="00BE4961" w:rsidP="00BE4961">
      <w:r>
        <w:t>В качестве первого аргумента генератор принимает список словарей, дальше через *</w:t>
      </w:r>
      <w:proofErr w:type="spellStart"/>
      <w:r>
        <w:t>args</w:t>
      </w:r>
      <w:proofErr w:type="spellEnd"/>
      <w:r>
        <w:t xml:space="preserve"> генератор принимает неограниченное </w:t>
      </w:r>
      <w:proofErr w:type="spellStart"/>
      <w:r>
        <w:t>количествово</w:t>
      </w:r>
      <w:proofErr w:type="spellEnd"/>
      <w:r>
        <w:t xml:space="preserve"> аргументов.</w:t>
      </w:r>
    </w:p>
    <w:p w:rsidR="00BE4961" w:rsidRDefault="00BE4961" w:rsidP="00BE4961"/>
    <w:p w:rsidR="00BE4961" w:rsidRDefault="00BE4961" w:rsidP="00BE4961">
      <w: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>
        <w:t>None</w:t>
      </w:r>
      <w:proofErr w:type="spellEnd"/>
      <w:r>
        <w:t>, то элемент пропускается.</w:t>
      </w:r>
    </w:p>
    <w:p w:rsidR="00BE4961" w:rsidRDefault="00BE4961" w:rsidP="00BE4961"/>
    <w:p w:rsidR="00BE4961" w:rsidRDefault="00BE4961" w:rsidP="00BE4961">
      <w: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>
        <w:t>None</w:t>
      </w:r>
      <w:proofErr w:type="spellEnd"/>
      <w:r>
        <w:t xml:space="preserve">, то оно пропускается. Если все поля содержат значения </w:t>
      </w:r>
      <w:proofErr w:type="spellStart"/>
      <w:r>
        <w:t>None</w:t>
      </w:r>
      <w:proofErr w:type="spellEnd"/>
      <w:r>
        <w:t>, то пропускается элемент целиком.</w:t>
      </w:r>
    </w:p>
    <w:p w:rsidR="00BE4961" w:rsidRDefault="00BE4961" w:rsidP="00BE4961"/>
    <w:p w:rsidR="00BE4961" w:rsidRDefault="00BE4961" w:rsidP="00BE4961">
      <w:r>
        <w:t>Шаблон для реализации генератора:</w:t>
      </w:r>
    </w:p>
    <w:p w:rsidR="00BE4961" w:rsidRDefault="00BE4961" w:rsidP="00BE4961"/>
    <w:p w:rsidR="00BE4961" w:rsidRDefault="00BE4961" w:rsidP="00BE4961">
      <w:r>
        <w:t># Пример:</w:t>
      </w:r>
    </w:p>
    <w:p w:rsidR="00BE4961" w:rsidRDefault="00BE4961" w:rsidP="00BE4961">
      <w:r>
        <w:t xml:space="preserve"># </w:t>
      </w:r>
      <w:proofErr w:type="spellStart"/>
      <w:r>
        <w:t>goods</w:t>
      </w:r>
      <w:proofErr w:type="spellEnd"/>
      <w:r>
        <w:t xml:space="preserve"> = [</w:t>
      </w: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 xml:space="preserve"># </w:t>
      </w:r>
      <w:proofErr w:type="gramStart"/>
      <w:r w:rsidRPr="00BE4961">
        <w:rPr>
          <w:lang w:val="en-US"/>
        </w:rPr>
        <w:t xml:space="preserve">   {</w:t>
      </w:r>
      <w:proofErr w:type="gramEnd"/>
      <w:r w:rsidRPr="00BE4961">
        <w:rPr>
          <w:lang w:val="en-US"/>
        </w:rPr>
        <w:t>'title': '</w:t>
      </w:r>
      <w:r>
        <w:t>Ковер</w:t>
      </w:r>
      <w:r w:rsidRPr="00BE4961">
        <w:rPr>
          <w:lang w:val="en-US"/>
        </w:rPr>
        <w:t>', 'price': 2000, 'color': 'green'},</w:t>
      </w: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 xml:space="preserve"># </w:t>
      </w:r>
      <w:proofErr w:type="gramStart"/>
      <w:r w:rsidRPr="00BE4961">
        <w:rPr>
          <w:lang w:val="en-US"/>
        </w:rPr>
        <w:t xml:space="preserve">   {</w:t>
      </w:r>
      <w:proofErr w:type="gramEnd"/>
      <w:r w:rsidRPr="00BE4961">
        <w:rPr>
          <w:lang w:val="en-US"/>
        </w:rPr>
        <w:t>'title': '</w:t>
      </w:r>
      <w:r>
        <w:t>Диван</w:t>
      </w:r>
      <w:r w:rsidRPr="00BE4961">
        <w:rPr>
          <w:lang w:val="en-US"/>
        </w:rPr>
        <w:t xml:space="preserve"> </w:t>
      </w:r>
      <w:r>
        <w:t>для</w:t>
      </w:r>
      <w:r w:rsidRPr="00BE4961">
        <w:rPr>
          <w:lang w:val="en-US"/>
        </w:rPr>
        <w:t xml:space="preserve"> </w:t>
      </w:r>
      <w:r>
        <w:t>отдыха</w:t>
      </w:r>
      <w:r w:rsidRPr="00BE4961">
        <w:rPr>
          <w:lang w:val="en-US"/>
        </w:rPr>
        <w:t>', 'price': 5300, 'color': 'black'}</w:t>
      </w:r>
    </w:p>
    <w:p w:rsidR="00BE4961" w:rsidRDefault="00BE4961" w:rsidP="00BE4961">
      <w:r>
        <w:t># ]</w:t>
      </w:r>
    </w:p>
    <w:p w:rsidR="00BE4961" w:rsidRDefault="00BE4961" w:rsidP="00BE4961">
      <w:r>
        <w:t xml:space="preserve"># </w:t>
      </w:r>
      <w:proofErr w:type="spellStart"/>
      <w:proofErr w:type="gramStart"/>
      <w:r>
        <w:t>field</w:t>
      </w:r>
      <w:proofErr w:type="spellEnd"/>
      <w:r>
        <w:t>(</w:t>
      </w:r>
      <w:proofErr w:type="spellStart"/>
      <w:proofErr w:type="gramEnd"/>
      <w:r>
        <w:t>goods</w:t>
      </w:r>
      <w:proofErr w:type="spellEnd"/>
      <w:r>
        <w:t>, '</w:t>
      </w:r>
      <w:proofErr w:type="spellStart"/>
      <w:r>
        <w:t>title</w:t>
      </w:r>
      <w:proofErr w:type="spellEnd"/>
      <w:r>
        <w:t>') должен выдавать 'Ковер', 'Диван для отдыха'</w:t>
      </w:r>
    </w:p>
    <w:p w:rsidR="00BE4961" w:rsidRDefault="00BE4961" w:rsidP="00BE4961">
      <w:r>
        <w:t xml:space="preserve"># </w:t>
      </w:r>
      <w:proofErr w:type="spellStart"/>
      <w:proofErr w:type="gramStart"/>
      <w:r>
        <w:t>field</w:t>
      </w:r>
      <w:proofErr w:type="spellEnd"/>
      <w:r>
        <w:t>(</w:t>
      </w:r>
      <w:proofErr w:type="spellStart"/>
      <w:proofErr w:type="gramEnd"/>
      <w:r>
        <w:t>goods</w:t>
      </w:r>
      <w:proofErr w:type="spellEnd"/>
      <w:r>
        <w:t>, '</w:t>
      </w:r>
      <w:proofErr w:type="spellStart"/>
      <w:r>
        <w:t>title</w:t>
      </w:r>
      <w:proofErr w:type="spellEnd"/>
      <w:r>
        <w:t>', '</w:t>
      </w:r>
      <w:proofErr w:type="spellStart"/>
      <w:r>
        <w:t>price</w:t>
      </w:r>
      <w:proofErr w:type="spellEnd"/>
      <w:r>
        <w:t>') должен выдавать {'</w:t>
      </w:r>
      <w:proofErr w:type="spellStart"/>
      <w:r>
        <w:t>title</w:t>
      </w:r>
      <w:proofErr w:type="spellEnd"/>
      <w:r>
        <w:t>': 'Ковер', '</w:t>
      </w:r>
      <w:proofErr w:type="spellStart"/>
      <w:r>
        <w:t>price</w:t>
      </w:r>
      <w:proofErr w:type="spellEnd"/>
      <w:r>
        <w:t>': 2000}, {'</w:t>
      </w:r>
      <w:proofErr w:type="spellStart"/>
      <w:r>
        <w:t>title</w:t>
      </w:r>
      <w:proofErr w:type="spellEnd"/>
      <w:r>
        <w:t>': 'Диван для отдыха', '</w:t>
      </w:r>
      <w:proofErr w:type="spellStart"/>
      <w:r>
        <w:t>price</w:t>
      </w:r>
      <w:proofErr w:type="spellEnd"/>
      <w:r>
        <w:t>': 5300}</w:t>
      </w:r>
    </w:p>
    <w:p w:rsidR="00BE4961" w:rsidRDefault="00BE4961" w:rsidP="00BE4961"/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 xml:space="preserve">def </w:t>
      </w:r>
      <w:proofErr w:type="gramStart"/>
      <w:r w:rsidRPr="00BE4961">
        <w:rPr>
          <w:lang w:val="en-US"/>
        </w:rPr>
        <w:t>field(</w:t>
      </w:r>
      <w:proofErr w:type="gramEnd"/>
      <w:r w:rsidRPr="00BE4961">
        <w:rPr>
          <w:lang w:val="en-US"/>
        </w:rPr>
        <w:t>items, *</w:t>
      </w:r>
      <w:proofErr w:type="spellStart"/>
      <w:r w:rsidRPr="00BE4961">
        <w:rPr>
          <w:lang w:val="en-US"/>
        </w:rPr>
        <w:t>args</w:t>
      </w:r>
      <w:proofErr w:type="spellEnd"/>
      <w:r w:rsidRPr="00BE4961">
        <w:rPr>
          <w:lang w:val="en-US"/>
        </w:rPr>
        <w:t>):</w:t>
      </w: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 xml:space="preserve">    assert </w:t>
      </w:r>
      <w:proofErr w:type="spellStart"/>
      <w:r w:rsidRPr="00BE4961">
        <w:rPr>
          <w:lang w:val="en-US"/>
        </w:rPr>
        <w:t>len</w:t>
      </w:r>
      <w:proofErr w:type="spellEnd"/>
      <w:r w:rsidRPr="00BE4961">
        <w:rPr>
          <w:lang w:val="en-US"/>
        </w:rPr>
        <w:t>(</w:t>
      </w:r>
      <w:proofErr w:type="spellStart"/>
      <w:r w:rsidRPr="00BE4961">
        <w:rPr>
          <w:lang w:val="en-US"/>
        </w:rPr>
        <w:t>args</w:t>
      </w:r>
      <w:proofErr w:type="spellEnd"/>
      <w:r w:rsidRPr="00BE4961">
        <w:rPr>
          <w:lang w:val="en-US"/>
        </w:rPr>
        <w:t>) &gt; 0</w:t>
      </w:r>
    </w:p>
    <w:p w:rsidR="00B86204" w:rsidRPr="00BE4961" w:rsidRDefault="00BE4961" w:rsidP="00BE4961">
      <w:pPr>
        <w:rPr>
          <w:lang w:val="en-US"/>
        </w:rPr>
      </w:pPr>
      <w:r w:rsidRPr="00BE4961">
        <w:rPr>
          <w:lang w:val="en-US"/>
        </w:rPr>
        <w:t xml:space="preserve">    # </w:t>
      </w:r>
      <w:r>
        <w:t>Необходимо</w:t>
      </w:r>
      <w:r w:rsidRPr="00BE4961">
        <w:rPr>
          <w:lang w:val="en-US"/>
        </w:rPr>
        <w:t xml:space="preserve"> </w:t>
      </w:r>
      <w:r>
        <w:t>реализовать</w:t>
      </w:r>
      <w:r w:rsidRPr="00BE4961">
        <w:rPr>
          <w:lang w:val="en-US"/>
        </w:rPr>
        <w:t xml:space="preserve"> </w:t>
      </w:r>
      <w:r>
        <w:t>генератор</w:t>
      </w:r>
    </w:p>
    <w:p w:rsidR="004D129D" w:rsidRPr="00BE4961" w:rsidRDefault="004D129D" w:rsidP="004D129D">
      <w:pPr>
        <w:pStyle w:val="a6"/>
        <w:rPr>
          <w:lang w:val="en-US"/>
        </w:rPr>
      </w:pPr>
      <w:r>
        <w:t>Код</w:t>
      </w:r>
      <w:r w:rsidRPr="00BE4961">
        <w:rPr>
          <w:lang w:val="en-US"/>
        </w:rPr>
        <w:t xml:space="preserve"> </w:t>
      </w:r>
      <w:r>
        <w:t>программы</w:t>
      </w:r>
      <w:r w:rsidR="00BE4961" w:rsidRPr="00BE4961">
        <w:rPr>
          <w:lang w:val="en-US"/>
        </w:rPr>
        <w:t xml:space="preserve"> 1</w:t>
      </w:r>
    </w:p>
    <w:p w:rsidR="00BE4961" w:rsidRPr="00BE4961" w:rsidRDefault="00BE4961" w:rsidP="00BE496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E49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BE496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field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(items, *</w:t>
      </w:r>
      <w:proofErr w:type="spellStart"/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E49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assert </w:t>
      </w:r>
      <w:proofErr w:type="spellStart"/>
      <w:r w:rsidRPr="00BE496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&gt; </w:t>
      </w:r>
      <w:r w:rsidRPr="00BE496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E496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BE496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BE49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BE496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== </w:t>
      </w:r>
      <w:r w:rsidRPr="00BE496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r w:rsidRPr="00BE496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BE496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BE496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E496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передано</w:t>
      </w:r>
      <w:r w:rsidRPr="00BE496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E496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только</w:t>
      </w:r>
      <w:r w:rsidRPr="00BE496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E496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одно</w:t>
      </w:r>
      <w:r w:rsidRPr="00BE496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E496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поле</w:t>
      </w:r>
      <w:r w:rsidRPr="00BE496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BE496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выдаем</w:t>
      </w:r>
      <w:r w:rsidRPr="00BE496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E496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значения</w:t>
      </w:r>
      <w:r w:rsidRPr="00BE496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E496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этого</w:t>
      </w:r>
      <w:r w:rsidRPr="00BE496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E496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поля</w:t>
      </w:r>
      <w:r w:rsidRPr="00BE496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E496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последовательно</w:t>
      </w:r>
      <w:r w:rsidRPr="00BE496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</w:t>
      </w:r>
      <w:r w:rsidRPr="00BE49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item </w:t>
      </w:r>
      <w:r w:rsidRPr="00BE49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items: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proofErr w:type="spellStart"/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field_value</w:t>
      </w:r>
      <w:proofErr w:type="spellEnd"/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item.get</w:t>
      </w:r>
      <w:proofErr w:type="spellEnd"/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BE496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BE49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field_value</w:t>
      </w:r>
      <w:proofErr w:type="spellEnd"/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E49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is not None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</w:t>
      </w:r>
      <w:r w:rsidRPr="00BE49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yield </w:t>
      </w:r>
      <w:proofErr w:type="spellStart"/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field_value</w:t>
      </w:r>
      <w:proofErr w:type="spellEnd"/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E49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r w:rsidRPr="00BE496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BE496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BE496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E496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передано</w:t>
      </w:r>
      <w:r w:rsidRPr="00BE496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E496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несколько</w:t>
      </w:r>
      <w:r w:rsidRPr="00BE496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E496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полей</w:t>
      </w:r>
      <w:r w:rsidRPr="00BE496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BE496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выдаем</w:t>
      </w:r>
      <w:r w:rsidRPr="00BE496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E496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словари</w:t>
      </w:r>
      <w:r w:rsidRPr="00BE496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BE496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содержащие</w:t>
      </w:r>
      <w:r w:rsidRPr="00BE496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E496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эти</w:t>
      </w:r>
      <w:r w:rsidRPr="00BE496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E496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поля</w:t>
      </w:r>
      <w:r w:rsidRPr="00BE496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</w:t>
      </w:r>
      <w:r w:rsidRPr="00BE49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item </w:t>
      </w:r>
      <w:r w:rsidRPr="00BE49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items: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BE496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proofErr w:type="spellStart"/>
      <w:r w:rsidRPr="00BE496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comprehesion</w:t>
      </w:r>
      <w:proofErr w:type="spellEnd"/>
      <w:r w:rsidRPr="00BE496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</w:t>
      </w:r>
      <w:proofErr w:type="spellStart"/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filtered_item</w:t>
      </w:r>
      <w:proofErr w:type="spellEnd"/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{field: </w:t>
      </w:r>
      <w:proofErr w:type="spellStart"/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item.get</w:t>
      </w:r>
      <w:proofErr w:type="spellEnd"/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(field) </w:t>
      </w:r>
      <w:r w:rsidRPr="00BE49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field </w:t>
      </w:r>
      <w:r w:rsidRPr="00BE49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E49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item.get</w:t>
      </w:r>
      <w:proofErr w:type="spellEnd"/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(field) </w:t>
      </w:r>
      <w:r w:rsidRPr="00BE49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is not None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BE49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filtered_item</w:t>
      </w:r>
      <w:proofErr w:type="spellEnd"/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</w:t>
      </w:r>
      <w:r w:rsidRPr="00BE49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yield </w:t>
      </w:r>
      <w:proofErr w:type="spellStart"/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filtered_item</w:t>
      </w:r>
      <w:proofErr w:type="spellEnd"/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E49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BE496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goods = [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{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'title'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Ковер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'price'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BE496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2000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'color'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'green'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},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{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'title'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Диван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отдыха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'price'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BE496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5300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'color'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'black'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},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{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'title'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Стол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'price'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BE496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500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'color'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'brown'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},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{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'title'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Лампа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'price'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BE496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120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'color'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'white'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},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{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'title'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Шкаф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'color'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'red'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},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{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'title'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Кресло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'price'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BE496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2500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'color'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'blue'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]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E49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value </w:t>
      </w:r>
      <w:r w:rsidRPr="00BE49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field(goods, 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'title'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r w:rsidRPr="00BE496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(value)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E49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dictionary </w:t>
      </w:r>
      <w:r w:rsidRPr="00BE49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field(goods, 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'title'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'price'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r w:rsidRPr="00BE496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(dictionary)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E49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if 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BE49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'__main__'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BE49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main()</w:t>
      </w:r>
    </w:p>
    <w:p w:rsidR="004D129D" w:rsidRPr="00BE4961" w:rsidRDefault="004D129D" w:rsidP="00BE4961">
      <w:pPr>
        <w:ind w:firstLine="0"/>
        <w:rPr>
          <w:lang w:val="en-US"/>
        </w:rPr>
      </w:pPr>
    </w:p>
    <w:p w:rsidR="004D129D" w:rsidRPr="00BE4961" w:rsidRDefault="004D129D" w:rsidP="004D129D">
      <w:pPr>
        <w:ind w:firstLine="0"/>
        <w:rPr>
          <w:lang w:val="en-US"/>
        </w:rPr>
      </w:pPr>
    </w:p>
    <w:p w:rsidR="003D4637" w:rsidRDefault="003D4637" w:rsidP="003D4637">
      <w:pPr>
        <w:pStyle w:val="a6"/>
      </w:pPr>
      <w:r>
        <w:t>Вывод</w:t>
      </w:r>
      <w:r w:rsidR="00BE4961">
        <w:t xml:space="preserve"> 1</w:t>
      </w:r>
    </w:p>
    <w:p w:rsidR="003D4637" w:rsidRDefault="003D4637" w:rsidP="003D4637">
      <w:r>
        <w:tab/>
      </w:r>
    </w:p>
    <w:p w:rsidR="003D4637" w:rsidRDefault="00BE4961" w:rsidP="003D4637">
      <w:r>
        <w:rPr>
          <w:noProof/>
        </w:rPr>
        <w:drawing>
          <wp:inline distT="0" distB="0" distL="0" distR="0">
            <wp:extent cx="6645910" cy="3284220"/>
            <wp:effectExtent l="0" t="0" r="0" b="5080"/>
            <wp:docPr id="1845251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51995" name="Рисунок 18452519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61" w:rsidRDefault="00BE4961" w:rsidP="00BE4961"/>
    <w:p w:rsidR="00BE4961" w:rsidRDefault="00BE4961" w:rsidP="00BE4961">
      <w:pPr>
        <w:pStyle w:val="a6"/>
      </w:pPr>
      <w:r>
        <w:tab/>
      </w:r>
      <w:r>
        <w:t xml:space="preserve">Задание </w:t>
      </w:r>
      <w:r>
        <w:t>2</w:t>
      </w:r>
    </w:p>
    <w:p w:rsidR="00BE4961" w:rsidRDefault="00BE4961" w:rsidP="00BE4961">
      <w:r>
        <w:t xml:space="preserve">Необходимо реализовать генератор </w:t>
      </w:r>
      <w:proofErr w:type="spellStart"/>
      <w:r>
        <w:t>gen_</w:t>
      </w:r>
      <w:proofErr w:type="gramStart"/>
      <w:r>
        <w:t>random</w:t>
      </w:r>
      <w:proofErr w:type="spellEnd"/>
      <w:r>
        <w:t>(</w:t>
      </w:r>
      <w:proofErr w:type="gramEnd"/>
      <w:r>
        <w:t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:rsidR="00BE4961" w:rsidRDefault="00BE4961" w:rsidP="00BE4961"/>
    <w:p w:rsidR="00BE4961" w:rsidRDefault="00BE4961" w:rsidP="00BE4961">
      <w:proofErr w:type="spellStart"/>
      <w:r>
        <w:t>gen_random</w:t>
      </w:r>
      <w:proofErr w:type="spellEnd"/>
      <w:r>
        <w:t>(5, 1, 3) должен выдать 5 случайных чисел в диапазоне от 1 до 3, например 2, 2, 3, 2, 1</w:t>
      </w:r>
    </w:p>
    <w:p w:rsidR="00BE4961" w:rsidRDefault="00BE4961" w:rsidP="00BE4961"/>
    <w:p w:rsidR="00BE4961" w:rsidRDefault="00BE4961" w:rsidP="00BE4961">
      <w:r>
        <w:t>Шаблон для реализации генератора:</w:t>
      </w:r>
    </w:p>
    <w:p w:rsidR="00BE4961" w:rsidRDefault="00BE4961" w:rsidP="00BE4961"/>
    <w:p w:rsidR="00BE4961" w:rsidRDefault="00BE4961" w:rsidP="00BE4961">
      <w:r>
        <w:t># Пример:</w:t>
      </w:r>
    </w:p>
    <w:p w:rsidR="00BE4961" w:rsidRDefault="00BE4961" w:rsidP="00BE4961">
      <w:r>
        <w:t xml:space="preserve"># </w:t>
      </w:r>
      <w:proofErr w:type="spellStart"/>
      <w:r>
        <w:t>gen_</w:t>
      </w:r>
      <w:proofErr w:type="gramStart"/>
      <w:r>
        <w:t>random</w:t>
      </w:r>
      <w:proofErr w:type="spellEnd"/>
      <w:r>
        <w:t>(</w:t>
      </w:r>
      <w:proofErr w:type="gramEnd"/>
      <w:r>
        <w:t xml:space="preserve">5, 1, 3) должен выдать </w:t>
      </w:r>
      <w:proofErr w:type="spellStart"/>
      <w:r>
        <w:t>выдать</w:t>
      </w:r>
      <w:proofErr w:type="spellEnd"/>
      <w:r>
        <w:t xml:space="preserve"> 5 случайных чисел</w:t>
      </w:r>
    </w:p>
    <w:p w:rsidR="00BE4961" w:rsidRDefault="00BE4961" w:rsidP="00BE4961">
      <w:r>
        <w:t># в диапазоне от 1 до 3, например 2, 2, 3, 2, 1</w:t>
      </w: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lastRenderedPageBreak/>
        <w:t xml:space="preserve"># Hint: </w:t>
      </w:r>
      <w:r>
        <w:t>типовая</w:t>
      </w:r>
      <w:r w:rsidRPr="00BE4961">
        <w:rPr>
          <w:lang w:val="en-US"/>
        </w:rPr>
        <w:t xml:space="preserve"> </w:t>
      </w:r>
      <w:r>
        <w:t>реализация</w:t>
      </w:r>
      <w:r w:rsidRPr="00BE4961">
        <w:rPr>
          <w:lang w:val="en-US"/>
        </w:rPr>
        <w:t xml:space="preserve"> </w:t>
      </w:r>
      <w:r>
        <w:t>занимает</w:t>
      </w:r>
      <w:r w:rsidRPr="00BE4961">
        <w:rPr>
          <w:lang w:val="en-US"/>
        </w:rPr>
        <w:t xml:space="preserve"> 2 </w:t>
      </w:r>
      <w:r>
        <w:t>строки</w:t>
      </w: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 xml:space="preserve">def </w:t>
      </w:r>
      <w:proofErr w:type="spellStart"/>
      <w:r w:rsidRPr="00BE4961">
        <w:rPr>
          <w:lang w:val="en-US"/>
        </w:rPr>
        <w:t>gen_</w:t>
      </w:r>
      <w:proofErr w:type="gramStart"/>
      <w:r w:rsidRPr="00BE4961">
        <w:rPr>
          <w:lang w:val="en-US"/>
        </w:rPr>
        <w:t>random</w:t>
      </w:r>
      <w:proofErr w:type="spellEnd"/>
      <w:r w:rsidRPr="00BE4961">
        <w:rPr>
          <w:lang w:val="en-US"/>
        </w:rPr>
        <w:t>(</w:t>
      </w:r>
      <w:proofErr w:type="spellStart"/>
      <w:proofErr w:type="gramEnd"/>
      <w:r w:rsidRPr="00BE4961">
        <w:rPr>
          <w:lang w:val="en-US"/>
        </w:rPr>
        <w:t>num_count</w:t>
      </w:r>
      <w:proofErr w:type="spellEnd"/>
      <w:r w:rsidRPr="00BE4961">
        <w:rPr>
          <w:lang w:val="en-US"/>
        </w:rPr>
        <w:t>, begin, end):</w:t>
      </w: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 xml:space="preserve">    pass</w:t>
      </w:r>
    </w:p>
    <w:p w:rsidR="00BE4961" w:rsidRPr="00BE4961" w:rsidRDefault="00BE4961" w:rsidP="00BE4961">
      <w:r w:rsidRPr="00BE4961">
        <w:rPr>
          <w:lang w:val="en-US"/>
        </w:rPr>
        <w:t xml:space="preserve">    </w:t>
      </w:r>
      <w:r>
        <w:t># Необходимо реализовать генератор</w:t>
      </w:r>
    </w:p>
    <w:p w:rsidR="00BE4961" w:rsidRDefault="00BE4961" w:rsidP="00BE4961"/>
    <w:p w:rsidR="00BE4961" w:rsidRPr="00BE4961" w:rsidRDefault="00BE4961" w:rsidP="00BE4961">
      <w:pPr>
        <w:pStyle w:val="a6"/>
      </w:pPr>
      <w:r>
        <w:t>Код</w:t>
      </w:r>
      <w:r w:rsidRPr="00BE4961">
        <w:rPr>
          <w:lang w:val="en-US"/>
        </w:rPr>
        <w:t xml:space="preserve"> </w:t>
      </w:r>
      <w:r>
        <w:t>программы</w:t>
      </w:r>
      <w:r w:rsidRPr="00BE4961">
        <w:rPr>
          <w:lang w:val="en-US"/>
        </w:rPr>
        <w:t xml:space="preserve"> </w:t>
      </w:r>
      <w:r>
        <w:t>2</w:t>
      </w:r>
    </w:p>
    <w:p w:rsidR="00BE4961" w:rsidRPr="00BE4961" w:rsidRDefault="00BE4961" w:rsidP="00BE4961">
      <w:pPr>
        <w:rPr>
          <w:lang w:val="en-US"/>
        </w:rPr>
      </w:pPr>
    </w:p>
    <w:p w:rsidR="00BE4961" w:rsidRPr="00BE4961" w:rsidRDefault="00BE4961" w:rsidP="00BE4961">
      <w:pPr>
        <w:pStyle w:val="HTML"/>
        <w:shd w:val="clear" w:color="auto" w:fill="1E1F22"/>
        <w:rPr>
          <w:color w:val="BCBEC4"/>
          <w:lang w:val="en-US"/>
        </w:rPr>
      </w:pPr>
      <w:r w:rsidRPr="00BE4961">
        <w:rPr>
          <w:color w:val="CF8E6D"/>
          <w:lang w:val="en-US"/>
        </w:rPr>
        <w:t xml:space="preserve">import </w:t>
      </w:r>
      <w:r w:rsidRPr="00BE4961">
        <w:rPr>
          <w:color w:val="BCBEC4"/>
          <w:lang w:val="en-US"/>
        </w:rPr>
        <w:t>random</w:t>
      </w:r>
      <w:r w:rsidRPr="00BE4961">
        <w:rPr>
          <w:color w:val="BCBEC4"/>
          <w:lang w:val="en-US"/>
        </w:rPr>
        <w:br/>
      </w:r>
      <w:r w:rsidRPr="00BE4961">
        <w:rPr>
          <w:color w:val="BCBEC4"/>
          <w:lang w:val="en-US"/>
        </w:rPr>
        <w:br/>
      </w:r>
      <w:r w:rsidRPr="00BE4961">
        <w:rPr>
          <w:color w:val="BCBEC4"/>
          <w:lang w:val="en-US"/>
        </w:rPr>
        <w:br/>
      </w:r>
      <w:r w:rsidRPr="00BE4961">
        <w:rPr>
          <w:color w:val="CF8E6D"/>
          <w:lang w:val="en-US"/>
        </w:rPr>
        <w:t xml:space="preserve">def </w:t>
      </w:r>
      <w:proofErr w:type="spellStart"/>
      <w:r w:rsidRPr="00BE4961">
        <w:rPr>
          <w:color w:val="56A8F5"/>
          <w:lang w:val="en-US"/>
        </w:rPr>
        <w:t>gen_</w:t>
      </w:r>
      <w:proofErr w:type="gramStart"/>
      <w:r w:rsidRPr="00BE4961">
        <w:rPr>
          <w:color w:val="56A8F5"/>
          <w:lang w:val="en-US"/>
        </w:rPr>
        <w:t>random</w:t>
      </w:r>
      <w:proofErr w:type="spellEnd"/>
      <w:r w:rsidRPr="00BE4961">
        <w:rPr>
          <w:color w:val="BCBEC4"/>
          <w:lang w:val="en-US"/>
        </w:rPr>
        <w:t>(</w:t>
      </w:r>
      <w:proofErr w:type="spellStart"/>
      <w:proofErr w:type="gramEnd"/>
      <w:r w:rsidRPr="00BE4961">
        <w:rPr>
          <w:color w:val="BCBEC4"/>
          <w:lang w:val="en-US"/>
        </w:rPr>
        <w:t>num_count</w:t>
      </w:r>
      <w:proofErr w:type="spellEnd"/>
      <w:r w:rsidRPr="00BE4961">
        <w:rPr>
          <w:color w:val="BCBEC4"/>
          <w:lang w:val="en-US"/>
        </w:rPr>
        <w:t>, begin, end):</w:t>
      </w:r>
      <w:r w:rsidRPr="00BE4961">
        <w:rPr>
          <w:color w:val="BCBEC4"/>
          <w:lang w:val="en-US"/>
        </w:rPr>
        <w:br/>
        <w:t xml:space="preserve">    </w:t>
      </w:r>
      <w:r w:rsidRPr="00BE4961">
        <w:rPr>
          <w:color w:val="CF8E6D"/>
          <w:lang w:val="en-US"/>
        </w:rPr>
        <w:t xml:space="preserve">for </w:t>
      </w:r>
      <w:r w:rsidRPr="00BE4961">
        <w:rPr>
          <w:color w:val="BCBEC4"/>
          <w:lang w:val="en-US"/>
        </w:rPr>
        <w:t xml:space="preserve">_ </w:t>
      </w:r>
      <w:r w:rsidRPr="00BE4961">
        <w:rPr>
          <w:color w:val="CF8E6D"/>
          <w:lang w:val="en-US"/>
        </w:rPr>
        <w:t xml:space="preserve">in </w:t>
      </w:r>
      <w:r w:rsidRPr="00BE4961">
        <w:rPr>
          <w:color w:val="8888C6"/>
          <w:lang w:val="en-US"/>
        </w:rPr>
        <w:t>range</w:t>
      </w:r>
      <w:r w:rsidRPr="00BE4961">
        <w:rPr>
          <w:color w:val="BCBEC4"/>
          <w:lang w:val="en-US"/>
        </w:rPr>
        <w:t>(</w:t>
      </w:r>
      <w:proofErr w:type="spellStart"/>
      <w:r w:rsidRPr="00BE4961">
        <w:rPr>
          <w:color w:val="BCBEC4"/>
          <w:lang w:val="en-US"/>
        </w:rPr>
        <w:t>num_count</w:t>
      </w:r>
      <w:proofErr w:type="spellEnd"/>
      <w:r w:rsidRPr="00BE4961">
        <w:rPr>
          <w:color w:val="BCBEC4"/>
          <w:lang w:val="en-US"/>
        </w:rPr>
        <w:t>):</w:t>
      </w:r>
      <w:r w:rsidRPr="00BE4961">
        <w:rPr>
          <w:color w:val="BCBEC4"/>
          <w:lang w:val="en-US"/>
        </w:rPr>
        <w:br/>
        <w:t xml:space="preserve">       </w:t>
      </w:r>
      <w:r w:rsidRPr="00BE4961">
        <w:rPr>
          <w:color w:val="CF8E6D"/>
          <w:lang w:val="en-US"/>
        </w:rPr>
        <w:t xml:space="preserve">yield </w:t>
      </w:r>
      <w:proofErr w:type="spellStart"/>
      <w:r w:rsidRPr="00BE4961">
        <w:rPr>
          <w:color w:val="BCBEC4"/>
          <w:lang w:val="en-US"/>
        </w:rPr>
        <w:t>random.randint</w:t>
      </w:r>
      <w:proofErr w:type="spellEnd"/>
      <w:r w:rsidRPr="00BE4961">
        <w:rPr>
          <w:color w:val="BCBEC4"/>
          <w:lang w:val="en-US"/>
        </w:rPr>
        <w:t>(begin, end)</w:t>
      </w:r>
      <w:r w:rsidRPr="00BE4961">
        <w:rPr>
          <w:color w:val="BCBEC4"/>
          <w:lang w:val="en-US"/>
        </w:rPr>
        <w:br/>
      </w:r>
      <w:r w:rsidRPr="00BE4961">
        <w:rPr>
          <w:color w:val="BCBEC4"/>
          <w:lang w:val="en-US"/>
        </w:rPr>
        <w:br/>
      </w:r>
      <w:r w:rsidRPr="00BE4961">
        <w:rPr>
          <w:color w:val="BCBEC4"/>
          <w:lang w:val="en-US"/>
        </w:rPr>
        <w:br/>
      </w:r>
      <w:r w:rsidRPr="00BE4961">
        <w:rPr>
          <w:color w:val="CF8E6D"/>
          <w:lang w:val="en-US"/>
        </w:rPr>
        <w:t xml:space="preserve">def </w:t>
      </w:r>
      <w:r w:rsidRPr="00BE4961">
        <w:rPr>
          <w:color w:val="56A8F5"/>
          <w:lang w:val="en-US"/>
        </w:rPr>
        <w:t>main</w:t>
      </w:r>
      <w:r w:rsidRPr="00BE4961">
        <w:rPr>
          <w:color w:val="BCBEC4"/>
          <w:lang w:val="en-US"/>
        </w:rPr>
        <w:t>():</w:t>
      </w:r>
      <w:r w:rsidRPr="00BE4961">
        <w:rPr>
          <w:color w:val="BCBEC4"/>
          <w:lang w:val="en-US"/>
        </w:rPr>
        <w:br/>
        <w:t xml:space="preserve">    </w:t>
      </w:r>
      <w:proofErr w:type="spellStart"/>
      <w:r w:rsidRPr="00BE4961">
        <w:rPr>
          <w:color w:val="BCBEC4"/>
          <w:lang w:val="en-US"/>
        </w:rPr>
        <w:t>random_numbers</w:t>
      </w:r>
      <w:proofErr w:type="spellEnd"/>
      <w:r w:rsidRPr="00BE4961">
        <w:rPr>
          <w:color w:val="BCBEC4"/>
          <w:lang w:val="en-US"/>
        </w:rPr>
        <w:t xml:space="preserve"> = </w:t>
      </w:r>
      <w:proofErr w:type="spellStart"/>
      <w:r w:rsidRPr="00BE4961">
        <w:rPr>
          <w:color w:val="BCBEC4"/>
          <w:lang w:val="en-US"/>
        </w:rPr>
        <w:t>gen_random</w:t>
      </w:r>
      <w:proofErr w:type="spellEnd"/>
      <w:r w:rsidRPr="00BE4961">
        <w:rPr>
          <w:color w:val="BCBEC4"/>
          <w:lang w:val="en-US"/>
        </w:rPr>
        <w:t>(</w:t>
      </w:r>
      <w:r w:rsidRPr="00BE4961">
        <w:rPr>
          <w:color w:val="2AACB8"/>
          <w:lang w:val="en-US"/>
        </w:rPr>
        <w:t>5</w:t>
      </w:r>
      <w:r w:rsidRPr="00BE4961">
        <w:rPr>
          <w:color w:val="BCBEC4"/>
          <w:lang w:val="en-US"/>
        </w:rPr>
        <w:t xml:space="preserve">, </w:t>
      </w:r>
      <w:r w:rsidRPr="00BE4961">
        <w:rPr>
          <w:color w:val="2AACB8"/>
          <w:lang w:val="en-US"/>
        </w:rPr>
        <w:t>1</w:t>
      </w:r>
      <w:r w:rsidRPr="00BE4961">
        <w:rPr>
          <w:color w:val="BCBEC4"/>
          <w:lang w:val="en-US"/>
        </w:rPr>
        <w:t xml:space="preserve">, </w:t>
      </w:r>
      <w:r w:rsidRPr="00BE4961">
        <w:rPr>
          <w:color w:val="2AACB8"/>
          <w:lang w:val="en-US"/>
        </w:rPr>
        <w:t>10</w:t>
      </w:r>
      <w:r w:rsidRPr="00BE4961">
        <w:rPr>
          <w:color w:val="BCBEC4"/>
          <w:lang w:val="en-US"/>
        </w:rPr>
        <w:t>)</w:t>
      </w:r>
      <w:r w:rsidRPr="00BE4961">
        <w:rPr>
          <w:color w:val="BCBEC4"/>
          <w:lang w:val="en-US"/>
        </w:rPr>
        <w:br/>
      </w:r>
      <w:r w:rsidRPr="00BE4961">
        <w:rPr>
          <w:color w:val="BCBEC4"/>
          <w:lang w:val="en-US"/>
        </w:rPr>
        <w:br/>
        <w:t xml:space="preserve">    </w:t>
      </w:r>
      <w:r w:rsidRPr="00BE4961">
        <w:rPr>
          <w:color w:val="CF8E6D"/>
          <w:lang w:val="en-US"/>
        </w:rPr>
        <w:t xml:space="preserve">for </w:t>
      </w:r>
      <w:r w:rsidRPr="00BE4961">
        <w:rPr>
          <w:color w:val="BCBEC4"/>
          <w:lang w:val="en-US"/>
        </w:rPr>
        <w:t xml:space="preserve">number </w:t>
      </w:r>
      <w:r w:rsidRPr="00BE4961">
        <w:rPr>
          <w:color w:val="CF8E6D"/>
          <w:lang w:val="en-US"/>
        </w:rPr>
        <w:t xml:space="preserve">in </w:t>
      </w:r>
      <w:proofErr w:type="spellStart"/>
      <w:r w:rsidRPr="00BE4961">
        <w:rPr>
          <w:color w:val="BCBEC4"/>
          <w:lang w:val="en-US"/>
        </w:rPr>
        <w:t>random_numbers</w:t>
      </w:r>
      <w:proofErr w:type="spellEnd"/>
      <w:r w:rsidRPr="00BE4961">
        <w:rPr>
          <w:color w:val="BCBEC4"/>
          <w:lang w:val="en-US"/>
        </w:rPr>
        <w:t>:</w:t>
      </w:r>
      <w:r w:rsidRPr="00BE4961">
        <w:rPr>
          <w:color w:val="BCBEC4"/>
          <w:lang w:val="en-US"/>
        </w:rPr>
        <w:br/>
        <w:t xml:space="preserve">       </w:t>
      </w:r>
      <w:r w:rsidRPr="00BE4961">
        <w:rPr>
          <w:color w:val="8888C6"/>
          <w:lang w:val="en-US"/>
        </w:rPr>
        <w:t>print</w:t>
      </w:r>
      <w:r w:rsidRPr="00BE4961">
        <w:rPr>
          <w:color w:val="BCBEC4"/>
          <w:lang w:val="en-US"/>
        </w:rPr>
        <w:t>(number)</w:t>
      </w:r>
      <w:r w:rsidRPr="00BE4961">
        <w:rPr>
          <w:color w:val="BCBEC4"/>
          <w:lang w:val="en-US"/>
        </w:rPr>
        <w:br/>
      </w:r>
      <w:r w:rsidRPr="00BE4961">
        <w:rPr>
          <w:color w:val="BCBEC4"/>
          <w:lang w:val="en-US"/>
        </w:rPr>
        <w:br/>
      </w:r>
      <w:r w:rsidRPr="00BE4961">
        <w:rPr>
          <w:color w:val="BCBEC4"/>
          <w:lang w:val="en-US"/>
        </w:rPr>
        <w:br/>
      </w:r>
      <w:r w:rsidRPr="00BE4961">
        <w:rPr>
          <w:color w:val="CF8E6D"/>
          <w:lang w:val="en-US"/>
        </w:rPr>
        <w:t xml:space="preserve">if </w:t>
      </w:r>
      <w:r w:rsidRPr="00BE4961">
        <w:rPr>
          <w:color w:val="BCBEC4"/>
          <w:lang w:val="en-US"/>
        </w:rPr>
        <w:t xml:space="preserve">__name__ == </w:t>
      </w:r>
      <w:r w:rsidRPr="00BE4961">
        <w:rPr>
          <w:color w:val="6AAB73"/>
          <w:lang w:val="en-US"/>
        </w:rPr>
        <w:t>"__main__"</w:t>
      </w:r>
      <w:r w:rsidRPr="00BE4961">
        <w:rPr>
          <w:color w:val="BCBEC4"/>
          <w:lang w:val="en-US"/>
        </w:rPr>
        <w:t>:</w:t>
      </w:r>
      <w:r w:rsidRPr="00BE4961">
        <w:rPr>
          <w:color w:val="BCBEC4"/>
          <w:lang w:val="en-US"/>
        </w:rPr>
        <w:br/>
        <w:t xml:space="preserve">    main()</w:t>
      </w:r>
    </w:p>
    <w:p w:rsidR="00BE4961" w:rsidRPr="00BE4961" w:rsidRDefault="00BE4961" w:rsidP="00BE4961">
      <w:pPr>
        <w:rPr>
          <w:lang w:val="en-US"/>
        </w:rPr>
      </w:pPr>
    </w:p>
    <w:p w:rsidR="00BE4961" w:rsidRDefault="00BE4961" w:rsidP="00BE4961">
      <w:pPr>
        <w:pStyle w:val="a6"/>
      </w:pPr>
      <w:r>
        <w:t xml:space="preserve">Вывод </w:t>
      </w:r>
      <w:r>
        <w:t>2</w:t>
      </w:r>
    </w:p>
    <w:p w:rsidR="00BE4961" w:rsidRDefault="00BE4961" w:rsidP="00BE4961">
      <w:r>
        <w:rPr>
          <w:noProof/>
        </w:rPr>
        <w:drawing>
          <wp:inline distT="0" distB="0" distL="0" distR="0">
            <wp:extent cx="6645910" cy="2140585"/>
            <wp:effectExtent l="0" t="0" r="0" b="5715"/>
            <wp:docPr id="9214861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86121" name="Рисунок 9214861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61" w:rsidRPr="00BE4961" w:rsidRDefault="00BE4961" w:rsidP="00BE4961"/>
    <w:p w:rsidR="00BE4961" w:rsidRDefault="00BE4961" w:rsidP="00BE4961">
      <w:pPr>
        <w:pStyle w:val="a6"/>
      </w:pPr>
      <w:r>
        <w:t xml:space="preserve">Задание </w:t>
      </w:r>
      <w:r>
        <w:t>3</w:t>
      </w:r>
    </w:p>
    <w:p w:rsidR="00BE4961" w:rsidRDefault="00BE4961" w:rsidP="00BE4961">
      <w:r>
        <w:t xml:space="preserve">Необходимо реализовать итератор </w:t>
      </w:r>
      <w:proofErr w:type="spellStart"/>
      <w:r>
        <w:t>Unique</w:t>
      </w:r>
      <w:proofErr w:type="spellEnd"/>
      <w:r>
        <w:t>(данные), который принимает на вход массив или генератор и итерируется по элементам, пропуская дубликаты.</w:t>
      </w:r>
    </w:p>
    <w:p w:rsidR="00BE4961" w:rsidRDefault="00BE4961" w:rsidP="00BE4961"/>
    <w:p w:rsidR="00BE4961" w:rsidRDefault="00BE4961" w:rsidP="00BE4961">
      <w:r>
        <w:lastRenderedPageBreak/>
        <w:t xml:space="preserve">Конструктор итератора также принимает на вход именованный </w:t>
      </w:r>
      <w:proofErr w:type="spellStart"/>
      <w:r>
        <w:t>bool</w:t>
      </w:r>
      <w:proofErr w:type="spellEnd"/>
      <w:r>
        <w:t xml:space="preserve">-параметр </w:t>
      </w:r>
      <w:proofErr w:type="spellStart"/>
      <w:r>
        <w:t>ignore_case</w:t>
      </w:r>
      <w:proofErr w:type="spellEnd"/>
      <w: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>
        <w:t>False</w:t>
      </w:r>
      <w:proofErr w:type="spellEnd"/>
      <w:r>
        <w:t>.</w:t>
      </w:r>
    </w:p>
    <w:p w:rsidR="00BE4961" w:rsidRDefault="00BE4961" w:rsidP="00BE4961"/>
    <w:p w:rsidR="00BE4961" w:rsidRDefault="00BE4961" w:rsidP="00BE4961">
      <w:r>
        <w:t>При реализации необходимо использовать конструкцию **</w:t>
      </w:r>
      <w:proofErr w:type="spellStart"/>
      <w:r>
        <w:t>kwargs</w:t>
      </w:r>
      <w:proofErr w:type="spellEnd"/>
      <w:r>
        <w:t>.</w:t>
      </w:r>
    </w:p>
    <w:p w:rsidR="00BE4961" w:rsidRDefault="00BE4961" w:rsidP="00BE4961"/>
    <w:p w:rsidR="00BE4961" w:rsidRDefault="00BE4961" w:rsidP="00BE4961">
      <w:r>
        <w:t>Итератор должен поддерживать работу как со списками, так и с генераторами.</w:t>
      </w:r>
    </w:p>
    <w:p w:rsidR="00BE4961" w:rsidRDefault="00BE4961" w:rsidP="00BE4961"/>
    <w:p w:rsidR="00BE4961" w:rsidRDefault="00BE4961" w:rsidP="00BE4961">
      <w:r>
        <w:t>Итератор не должен модифицировать возвращаемые значения.</w:t>
      </w:r>
    </w:p>
    <w:p w:rsidR="00BE4961" w:rsidRDefault="00BE4961" w:rsidP="00BE4961"/>
    <w:p w:rsidR="00BE4961" w:rsidRDefault="00BE4961" w:rsidP="00BE4961">
      <w:r>
        <w:t>Пример:</w:t>
      </w:r>
    </w:p>
    <w:p w:rsidR="00BE4961" w:rsidRDefault="00BE4961" w:rsidP="00BE4961"/>
    <w:p w:rsidR="00BE4961" w:rsidRDefault="00BE4961" w:rsidP="00BE4961">
      <w:proofErr w:type="spellStart"/>
      <w:r>
        <w:t>data</w:t>
      </w:r>
      <w:proofErr w:type="spellEnd"/>
      <w:r>
        <w:t xml:space="preserve"> = [1, 1, 1, 1, 1, 2, 2, 2, 2, 2]</w:t>
      </w:r>
    </w:p>
    <w:p w:rsidR="00BE4961" w:rsidRDefault="00BE4961" w:rsidP="00BE4961">
      <w:r>
        <w:t xml:space="preserve"> </w:t>
      </w:r>
      <w:proofErr w:type="spellStart"/>
      <w:r>
        <w:t>Unique</w:t>
      </w:r>
      <w:proofErr w:type="spellEnd"/>
      <w:r>
        <w:t>(</w:t>
      </w:r>
      <w:proofErr w:type="spellStart"/>
      <w:r>
        <w:t>data</w:t>
      </w:r>
      <w:proofErr w:type="spellEnd"/>
      <w:r>
        <w:t>) будет последовательно возвращать только 1 и 2.</w:t>
      </w:r>
    </w:p>
    <w:p w:rsidR="00BE4961" w:rsidRDefault="00BE4961" w:rsidP="00BE4961"/>
    <w:p w:rsidR="00BE4961" w:rsidRDefault="00BE4961" w:rsidP="00BE4961">
      <w:proofErr w:type="spellStart"/>
      <w:r>
        <w:t>data</w:t>
      </w:r>
      <w:proofErr w:type="spellEnd"/>
      <w:r>
        <w:t xml:space="preserve"> = </w:t>
      </w:r>
      <w:proofErr w:type="spellStart"/>
      <w:r>
        <w:t>gen_</w:t>
      </w:r>
      <w:proofErr w:type="gramStart"/>
      <w:r>
        <w:t>random</w:t>
      </w:r>
      <w:proofErr w:type="spellEnd"/>
      <w:r>
        <w:t>(</w:t>
      </w:r>
      <w:proofErr w:type="gramEnd"/>
      <w:r>
        <w:t>10, 1, 3)</w:t>
      </w:r>
    </w:p>
    <w:p w:rsidR="00BE4961" w:rsidRDefault="00BE4961" w:rsidP="00BE4961">
      <w:r>
        <w:t xml:space="preserve"> </w:t>
      </w:r>
      <w:proofErr w:type="spellStart"/>
      <w:r>
        <w:t>Unique</w:t>
      </w:r>
      <w:proofErr w:type="spellEnd"/>
      <w:r>
        <w:t>(</w:t>
      </w:r>
      <w:proofErr w:type="spellStart"/>
      <w:r>
        <w:t>data</w:t>
      </w:r>
      <w:proofErr w:type="spellEnd"/>
      <w:r>
        <w:t>) будет последовательно возвращать только 1, 2 и 3.</w:t>
      </w:r>
    </w:p>
    <w:p w:rsidR="00BE4961" w:rsidRDefault="00BE4961" w:rsidP="00BE4961"/>
    <w:p w:rsidR="00BE4961" w:rsidRDefault="00BE4961" w:rsidP="00BE4961">
      <w:proofErr w:type="spellStart"/>
      <w:r>
        <w:t>data</w:t>
      </w:r>
      <w:proofErr w:type="spellEnd"/>
      <w:r>
        <w:t xml:space="preserve"> = [‘a’, ‘A’, ‘b’, ‘B’, ‘a’, ‘A’, ‘b’, ‘B’]</w:t>
      </w:r>
    </w:p>
    <w:p w:rsidR="00BE4961" w:rsidRDefault="00BE4961" w:rsidP="00BE4961">
      <w:r>
        <w:t xml:space="preserve"> </w:t>
      </w:r>
      <w:proofErr w:type="spellStart"/>
      <w:r>
        <w:t>Unique</w:t>
      </w:r>
      <w:proofErr w:type="spellEnd"/>
      <w:r>
        <w:t>(</w:t>
      </w:r>
      <w:proofErr w:type="spellStart"/>
      <w:r>
        <w:t>data</w:t>
      </w:r>
      <w:proofErr w:type="spellEnd"/>
      <w:r>
        <w:t>) будет последовательно возвращать только a, A, b, B.</w:t>
      </w:r>
    </w:p>
    <w:p w:rsidR="00BE4961" w:rsidRDefault="00BE4961" w:rsidP="00BE4961"/>
    <w:p w:rsidR="00BE4961" w:rsidRDefault="00BE4961" w:rsidP="00BE4961">
      <w:proofErr w:type="spellStart"/>
      <w:proofErr w:type="gramStart"/>
      <w:r>
        <w:t>Unique</w:t>
      </w:r>
      <w:proofErr w:type="spellEnd"/>
      <w:r>
        <w:t>(</w:t>
      </w:r>
      <w:proofErr w:type="spellStart"/>
      <w:proofErr w:type="gramEnd"/>
      <w:r>
        <w:t>data</w:t>
      </w:r>
      <w:proofErr w:type="spellEnd"/>
      <w:r>
        <w:t xml:space="preserve">, </w:t>
      </w:r>
      <w:proofErr w:type="spellStart"/>
      <w:r>
        <w:t>ignore_case</w:t>
      </w:r>
      <w:proofErr w:type="spellEnd"/>
      <w:r>
        <w:t>=</w:t>
      </w:r>
      <w:proofErr w:type="spellStart"/>
      <w:r>
        <w:t>True</w:t>
      </w:r>
      <w:proofErr w:type="spellEnd"/>
      <w:r>
        <w:t>) будет последовательно возвращать только a, b.</w:t>
      </w:r>
    </w:p>
    <w:p w:rsidR="00BE4961" w:rsidRDefault="00BE4961" w:rsidP="00BE4961"/>
    <w:p w:rsidR="00BE4961" w:rsidRDefault="00BE4961" w:rsidP="00BE4961">
      <w:r>
        <w:t>Шаблон для реализации класса-итератора:</w:t>
      </w:r>
    </w:p>
    <w:p w:rsidR="00BE4961" w:rsidRDefault="00BE4961" w:rsidP="00BE4961"/>
    <w:p w:rsidR="00BE4961" w:rsidRDefault="00BE4961" w:rsidP="00BE4961">
      <w:r>
        <w:t># Итератор для удаления дубликатов</w:t>
      </w:r>
    </w:p>
    <w:p w:rsidR="00BE4961" w:rsidRDefault="00BE4961" w:rsidP="00BE4961">
      <w:proofErr w:type="spellStart"/>
      <w:r>
        <w:t>class</w:t>
      </w:r>
      <w:proofErr w:type="spellEnd"/>
      <w:r>
        <w:t xml:space="preserve"> </w:t>
      </w:r>
      <w:proofErr w:type="spellStart"/>
      <w:r>
        <w:t>Unique</w:t>
      </w:r>
      <w:proofErr w:type="spellEnd"/>
      <w:r>
        <w:t>(</w:t>
      </w:r>
      <w:proofErr w:type="spellStart"/>
      <w:r>
        <w:t>object</w:t>
      </w:r>
      <w:proofErr w:type="spellEnd"/>
      <w:r>
        <w:t>):</w:t>
      </w:r>
    </w:p>
    <w:p w:rsidR="00BE4961" w:rsidRPr="00BE4961" w:rsidRDefault="00BE4961" w:rsidP="00BE4961">
      <w:pPr>
        <w:rPr>
          <w:lang w:val="en-US"/>
        </w:rPr>
      </w:pPr>
      <w:r>
        <w:t xml:space="preserve">    </w:t>
      </w:r>
      <w:r w:rsidRPr="00BE4961">
        <w:rPr>
          <w:lang w:val="en-US"/>
        </w:rPr>
        <w:t>def __</w:t>
      </w:r>
      <w:proofErr w:type="spellStart"/>
      <w:r w:rsidRPr="00BE4961">
        <w:rPr>
          <w:lang w:val="en-US"/>
        </w:rPr>
        <w:t>init</w:t>
      </w:r>
      <w:proofErr w:type="spellEnd"/>
      <w:r w:rsidRPr="00BE4961">
        <w:rPr>
          <w:lang w:val="en-US"/>
        </w:rPr>
        <w:t>_</w:t>
      </w:r>
      <w:proofErr w:type="gramStart"/>
      <w:r w:rsidRPr="00BE4961">
        <w:rPr>
          <w:lang w:val="en-US"/>
        </w:rPr>
        <w:t>_(</w:t>
      </w:r>
      <w:proofErr w:type="gramEnd"/>
      <w:r w:rsidRPr="00BE4961">
        <w:rPr>
          <w:lang w:val="en-US"/>
        </w:rPr>
        <w:t>self, items, **</w:t>
      </w:r>
      <w:proofErr w:type="spellStart"/>
      <w:r w:rsidRPr="00BE4961">
        <w:rPr>
          <w:lang w:val="en-US"/>
        </w:rPr>
        <w:t>kwargs</w:t>
      </w:r>
      <w:proofErr w:type="spellEnd"/>
      <w:r w:rsidRPr="00BE4961">
        <w:rPr>
          <w:lang w:val="en-US"/>
        </w:rPr>
        <w:t>):</w:t>
      </w:r>
    </w:p>
    <w:p w:rsidR="00BE4961" w:rsidRDefault="00BE4961" w:rsidP="00BE4961">
      <w:r w:rsidRPr="00BE4961">
        <w:rPr>
          <w:lang w:val="en-US"/>
        </w:rPr>
        <w:t xml:space="preserve">        </w:t>
      </w:r>
      <w:r>
        <w:t># Нужно реализовать конструктор</w:t>
      </w:r>
    </w:p>
    <w:p w:rsidR="00BE4961" w:rsidRDefault="00BE4961" w:rsidP="00BE4961">
      <w:r>
        <w:t xml:space="preserve">        # В качестве ключевого аргумента, конструктор должен принимать </w:t>
      </w:r>
      <w:proofErr w:type="spellStart"/>
      <w:r>
        <w:t>bool</w:t>
      </w:r>
      <w:proofErr w:type="spellEnd"/>
      <w:r>
        <w:t xml:space="preserve">-параметр </w:t>
      </w:r>
      <w:proofErr w:type="spellStart"/>
      <w:r>
        <w:t>ignore_case</w:t>
      </w:r>
      <w:proofErr w:type="spellEnd"/>
      <w:r>
        <w:t>,</w:t>
      </w:r>
    </w:p>
    <w:p w:rsidR="00BE4961" w:rsidRDefault="00BE4961" w:rsidP="00BE4961">
      <w:r>
        <w:lastRenderedPageBreak/>
        <w:t xml:space="preserve">        # в зависимости от значения которого будут считаться одинаковыми строки в разном регистре</w:t>
      </w:r>
    </w:p>
    <w:p w:rsidR="00BE4961" w:rsidRDefault="00BE4961" w:rsidP="00BE4961">
      <w:r>
        <w:t xml:space="preserve">        # Например: </w:t>
      </w:r>
      <w:proofErr w:type="spellStart"/>
      <w:r>
        <w:t>ignore_case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Aбв</w:t>
      </w:r>
      <w:proofErr w:type="spellEnd"/>
      <w:r>
        <w:t xml:space="preserve"> и АБВ - разные строки</w:t>
      </w:r>
    </w:p>
    <w:p w:rsidR="00BE4961" w:rsidRDefault="00BE4961" w:rsidP="00BE4961">
      <w:r>
        <w:t xml:space="preserve">        #           </w:t>
      </w:r>
      <w:proofErr w:type="spellStart"/>
      <w:r>
        <w:t>ignore_case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Aбв</w:t>
      </w:r>
      <w:proofErr w:type="spellEnd"/>
      <w:r>
        <w:t xml:space="preserve"> и АБВ - одинаковые строки, одна из которых удалится</w:t>
      </w:r>
    </w:p>
    <w:p w:rsidR="00BE4961" w:rsidRPr="00BE4961" w:rsidRDefault="00BE4961" w:rsidP="00BE4961">
      <w:pPr>
        <w:rPr>
          <w:lang w:val="en-US"/>
        </w:rPr>
      </w:pPr>
      <w:r>
        <w:t xml:space="preserve">        </w:t>
      </w:r>
      <w:r w:rsidRPr="00BE4961">
        <w:rPr>
          <w:lang w:val="en-US"/>
        </w:rPr>
        <w:t xml:space="preserve"># </w:t>
      </w:r>
      <w:r>
        <w:t>По</w:t>
      </w:r>
      <w:r w:rsidRPr="00BE4961">
        <w:rPr>
          <w:lang w:val="en-US"/>
        </w:rPr>
        <w:t>-</w:t>
      </w:r>
      <w:r>
        <w:t>умолчанию</w:t>
      </w:r>
      <w:r w:rsidRPr="00BE4961">
        <w:rPr>
          <w:lang w:val="en-US"/>
        </w:rPr>
        <w:t xml:space="preserve"> </w:t>
      </w:r>
      <w:proofErr w:type="spellStart"/>
      <w:r w:rsidRPr="00BE4961">
        <w:rPr>
          <w:lang w:val="en-US"/>
        </w:rPr>
        <w:t>ignore_case</w:t>
      </w:r>
      <w:proofErr w:type="spellEnd"/>
      <w:r w:rsidRPr="00BE4961">
        <w:rPr>
          <w:lang w:val="en-US"/>
        </w:rPr>
        <w:t xml:space="preserve"> = False</w:t>
      </w: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 xml:space="preserve">        pass</w:t>
      </w:r>
    </w:p>
    <w:p w:rsidR="00BE4961" w:rsidRPr="00BE4961" w:rsidRDefault="00BE4961" w:rsidP="00BE4961">
      <w:pPr>
        <w:rPr>
          <w:lang w:val="en-US"/>
        </w:rPr>
      </w:pPr>
    </w:p>
    <w:p w:rsidR="00BE4961" w:rsidRDefault="00BE4961" w:rsidP="00BE4961">
      <w:r w:rsidRPr="00BE4961">
        <w:rPr>
          <w:lang w:val="en-US"/>
        </w:rP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next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:rsidR="00BE4961" w:rsidRDefault="00BE4961" w:rsidP="00BE4961">
      <w:r>
        <w:t xml:space="preserve">        # Нужно реализовать __</w:t>
      </w:r>
      <w:proofErr w:type="spellStart"/>
      <w:r>
        <w:t>next</w:t>
      </w:r>
      <w:proofErr w:type="spellEnd"/>
      <w:r>
        <w:t xml:space="preserve">__    </w:t>
      </w:r>
    </w:p>
    <w:p w:rsidR="00BE4961" w:rsidRPr="00BE4961" w:rsidRDefault="00BE4961" w:rsidP="00BE4961">
      <w:pPr>
        <w:rPr>
          <w:lang w:val="en-US"/>
        </w:rPr>
      </w:pPr>
      <w:r>
        <w:t xml:space="preserve">        </w:t>
      </w:r>
      <w:r w:rsidRPr="00BE4961">
        <w:rPr>
          <w:lang w:val="en-US"/>
        </w:rPr>
        <w:t>pass</w:t>
      </w:r>
    </w:p>
    <w:p w:rsidR="00BE4961" w:rsidRPr="00BE4961" w:rsidRDefault="00BE4961" w:rsidP="00BE4961">
      <w:pPr>
        <w:rPr>
          <w:lang w:val="en-US"/>
        </w:rPr>
      </w:pP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 xml:space="preserve">    def __</w:t>
      </w:r>
      <w:proofErr w:type="spellStart"/>
      <w:r w:rsidRPr="00BE4961">
        <w:rPr>
          <w:lang w:val="en-US"/>
        </w:rPr>
        <w:t>iter</w:t>
      </w:r>
      <w:proofErr w:type="spellEnd"/>
      <w:r w:rsidRPr="00BE4961">
        <w:rPr>
          <w:lang w:val="en-US"/>
        </w:rPr>
        <w:t>__(self):</w:t>
      </w: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 xml:space="preserve">        return self</w:t>
      </w:r>
    </w:p>
    <w:p w:rsidR="00BE4961" w:rsidRDefault="00BE4961" w:rsidP="00BE4961">
      <w:pPr>
        <w:pStyle w:val="a6"/>
      </w:pPr>
      <w:r>
        <w:t>Код</w:t>
      </w:r>
      <w:r w:rsidRPr="00BE4961">
        <w:rPr>
          <w:lang w:val="en-US"/>
        </w:rPr>
        <w:t xml:space="preserve"> </w:t>
      </w:r>
      <w:r>
        <w:t>программы</w:t>
      </w:r>
      <w:r w:rsidRPr="00BE4961">
        <w:rPr>
          <w:lang w:val="en-US"/>
        </w:rPr>
        <w:t xml:space="preserve"> </w:t>
      </w:r>
      <w:r>
        <w:t>3</w:t>
      </w:r>
    </w:p>
    <w:p w:rsidR="00BE4961" w:rsidRPr="00BE4961" w:rsidRDefault="00BE4961" w:rsidP="00BE4961">
      <w:pPr>
        <w:pStyle w:val="HTML"/>
        <w:shd w:val="clear" w:color="auto" w:fill="1E1F22"/>
        <w:rPr>
          <w:color w:val="BCBEC4"/>
          <w:lang w:val="en-US"/>
        </w:rPr>
      </w:pPr>
      <w:r w:rsidRPr="00BE4961">
        <w:rPr>
          <w:color w:val="CF8E6D"/>
          <w:lang w:val="en-US"/>
        </w:rPr>
        <w:t xml:space="preserve">class </w:t>
      </w:r>
      <w:r w:rsidRPr="00BE4961">
        <w:rPr>
          <w:color w:val="BCBEC4"/>
          <w:lang w:val="en-US"/>
        </w:rPr>
        <w:t>Unique(</w:t>
      </w:r>
      <w:r w:rsidRPr="00BE4961">
        <w:rPr>
          <w:color w:val="8888C6"/>
          <w:lang w:val="en-US"/>
        </w:rPr>
        <w:t>object</w:t>
      </w:r>
      <w:r w:rsidRPr="00BE4961">
        <w:rPr>
          <w:color w:val="BCBEC4"/>
          <w:lang w:val="en-US"/>
        </w:rPr>
        <w:t>):</w:t>
      </w:r>
      <w:r w:rsidRPr="00BE4961">
        <w:rPr>
          <w:color w:val="BCBEC4"/>
          <w:lang w:val="en-US"/>
        </w:rPr>
        <w:br/>
        <w:t xml:space="preserve">    </w:t>
      </w:r>
      <w:r w:rsidRPr="00BE4961">
        <w:rPr>
          <w:color w:val="CF8E6D"/>
          <w:lang w:val="en-US"/>
        </w:rPr>
        <w:t xml:space="preserve">def </w:t>
      </w:r>
      <w:r w:rsidRPr="00BE4961">
        <w:rPr>
          <w:color w:val="B200B2"/>
          <w:lang w:val="en-US"/>
        </w:rPr>
        <w:t>__</w:t>
      </w:r>
      <w:proofErr w:type="spellStart"/>
      <w:r w:rsidRPr="00BE4961">
        <w:rPr>
          <w:color w:val="B200B2"/>
          <w:lang w:val="en-US"/>
        </w:rPr>
        <w:t>init</w:t>
      </w:r>
      <w:proofErr w:type="spellEnd"/>
      <w:r w:rsidRPr="00BE4961">
        <w:rPr>
          <w:color w:val="B200B2"/>
          <w:lang w:val="en-US"/>
        </w:rPr>
        <w:t>__</w:t>
      </w:r>
      <w:r w:rsidRPr="00BE4961">
        <w:rPr>
          <w:color w:val="BCBEC4"/>
          <w:lang w:val="en-US"/>
        </w:rPr>
        <w:t>(</w:t>
      </w:r>
      <w:r w:rsidRPr="00BE4961">
        <w:rPr>
          <w:color w:val="94558D"/>
          <w:lang w:val="en-US"/>
        </w:rPr>
        <w:t>self</w:t>
      </w:r>
      <w:r w:rsidRPr="00BE4961">
        <w:rPr>
          <w:color w:val="BCBEC4"/>
          <w:lang w:val="en-US"/>
        </w:rPr>
        <w:t>, items, **</w:t>
      </w:r>
      <w:proofErr w:type="spellStart"/>
      <w:r w:rsidRPr="00BE4961">
        <w:rPr>
          <w:color w:val="BCBEC4"/>
          <w:lang w:val="en-US"/>
        </w:rPr>
        <w:t>kwargs</w:t>
      </w:r>
      <w:proofErr w:type="spellEnd"/>
      <w:r w:rsidRPr="00BE4961">
        <w:rPr>
          <w:color w:val="BCBEC4"/>
          <w:lang w:val="en-US"/>
        </w:rPr>
        <w:t>):</w:t>
      </w:r>
      <w:r w:rsidRPr="00BE4961">
        <w:rPr>
          <w:color w:val="BCBEC4"/>
          <w:lang w:val="en-US"/>
        </w:rPr>
        <w:br/>
        <w:t xml:space="preserve">       </w:t>
      </w:r>
      <w:proofErr w:type="spellStart"/>
      <w:r w:rsidRPr="00BE4961">
        <w:rPr>
          <w:color w:val="94558D"/>
          <w:lang w:val="en-US"/>
        </w:rPr>
        <w:t>self</w:t>
      </w:r>
      <w:r w:rsidRPr="00BE4961">
        <w:rPr>
          <w:color w:val="BCBEC4"/>
          <w:lang w:val="en-US"/>
        </w:rPr>
        <w:t>.data</w:t>
      </w:r>
      <w:proofErr w:type="spellEnd"/>
      <w:r w:rsidRPr="00BE4961">
        <w:rPr>
          <w:color w:val="BCBEC4"/>
          <w:lang w:val="en-US"/>
        </w:rPr>
        <w:t xml:space="preserve"> = </w:t>
      </w:r>
      <w:proofErr w:type="spellStart"/>
      <w:r w:rsidRPr="00BE4961">
        <w:rPr>
          <w:color w:val="8888C6"/>
          <w:lang w:val="en-US"/>
        </w:rPr>
        <w:t>iter</w:t>
      </w:r>
      <w:proofErr w:type="spellEnd"/>
      <w:r w:rsidRPr="00BE4961">
        <w:rPr>
          <w:color w:val="BCBEC4"/>
          <w:lang w:val="en-US"/>
        </w:rPr>
        <w:t>(items)</w:t>
      </w:r>
      <w:r w:rsidRPr="00BE4961">
        <w:rPr>
          <w:color w:val="BCBEC4"/>
          <w:lang w:val="en-US"/>
        </w:rPr>
        <w:br/>
        <w:t xml:space="preserve">       </w:t>
      </w:r>
      <w:proofErr w:type="spellStart"/>
      <w:r w:rsidRPr="00BE4961">
        <w:rPr>
          <w:color w:val="94558D"/>
          <w:lang w:val="en-US"/>
        </w:rPr>
        <w:t>self</w:t>
      </w:r>
      <w:r w:rsidRPr="00BE4961">
        <w:rPr>
          <w:color w:val="BCBEC4"/>
          <w:lang w:val="en-US"/>
        </w:rPr>
        <w:t>.unique_set</w:t>
      </w:r>
      <w:proofErr w:type="spellEnd"/>
      <w:r w:rsidRPr="00BE4961">
        <w:rPr>
          <w:color w:val="BCBEC4"/>
          <w:lang w:val="en-US"/>
        </w:rPr>
        <w:t xml:space="preserve"> = </w:t>
      </w:r>
      <w:r w:rsidRPr="00BE4961">
        <w:rPr>
          <w:color w:val="8888C6"/>
          <w:lang w:val="en-US"/>
        </w:rPr>
        <w:t>set</w:t>
      </w:r>
      <w:r w:rsidRPr="00BE4961">
        <w:rPr>
          <w:color w:val="BCBEC4"/>
          <w:lang w:val="en-US"/>
        </w:rPr>
        <w:t>()</w:t>
      </w:r>
      <w:r w:rsidRPr="00BE4961">
        <w:rPr>
          <w:color w:val="BCBEC4"/>
          <w:lang w:val="en-US"/>
        </w:rPr>
        <w:br/>
        <w:t xml:space="preserve">       </w:t>
      </w:r>
      <w:proofErr w:type="spellStart"/>
      <w:r w:rsidRPr="00BE4961">
        <w:rPr>
          <w:color w:val="94558D"/>
          <w:lang w:val="en-US"/>
        </w:rPr>
        <w:t>self</w:t>
      </w:r>
      <w:r w:rsidRPr="00BE4961">
        <w:rPr>
          <w:color w:val="BCBEC4"/>
          <w:lang w:val="en-US"/>
        </w:rPr>
        <w:t>.ignore_case</w:t>
      </w:r>
      <w:proofErr w:type="spellEnd"/>
      <w:r w:rsidRPr="00BE4961">
        <w:rPr>
          <w:color w:val="BCBEC4"/>
          <w:lang w:val="en-US"/>
        </w:rPr>
        <w:t xml:space="preserve"> = </w:t>
      </w:r>
      <w:proofErr w:type="spellStart"/>
      <w:r w:rsidRPr="00BE4961">
        <w:rPr>
          <w:color w:val="BCBEC4"/>
          <w:lang w:val="en-US"/>
        </w:rPr>
        <w:t>kwargs.get</w:t>
      </w:r>
      <w:proofErr w:type="spellEnd"/>
      <w:r w:rsidRPr="00BE4961">
        <w:rPr>
          <w:color w:val="BCBEC4"/>
          <w:lang w:val="en-US"/>
        </w:rPr>
        <w:t>(</w:t>
      </w:r>
      <w:r w:rsidRPr="00BE4961">
        <w:rPr>
          <w:color w:val="6AAB73"/>
          <w:lang w:val="en-US"/>
        </w:rPr>
        <w:t>'</w:t>
      </w:r>
      <w:proofErr w:type="spellStart"/>
      <w:r w:rsidRPr="00BE4961">
        <w:rPr>
          <w:color w:val="6AAB73"/>
          <w:lang w:val="en-US"/>
        </w:rPr>
        <w:t>ignore_case</w:t>
      </w:r>
      <w:proofErr w:type="spellEnd"/>
      <w:r w:rsidRPr="00BE4961">
        <w:rPr>
          <w:color w:val="6AAB73"/>
          <w:lang w:val="en-US"/>
        </w:rPr>
        <w:t>'</w:t>
      </w:r>
      <w:r w:rsidRPr="00BE4961">
        <w:rPr>
          <w:color w:val="BCBEC4"/>
          <w:lang w:val="en-US"/>
        </w:rPr>
        <w:t xml:space="preserve">, </w:t>
      </w:r>
      <w:r w:rsidRPr="00BE4961">
        <w:rPr>
          <w:color w:val="CF8E6D"/>
          <w:lang w:val="en-US"/>
        </w:rPr>
        <w:t>False</w:t>
      </w:r>
      <w:r w:rsidRPr="00BE4961">
        <w:rPr>
          <w:color w:val="BCBEC4"/>
          <w:lang w:val="en-US"/>
        </w:rPr>
        <w:t>)</w:t>
      </w:r>
      <w:r w:rsidRPr="00BE4961">
        <w:rPr>
          <w:color w:val="BCBEC4"/>
          <w:lang w:val="en-US"/>
        </w:rPr>
        <w:br/>
      </w:r>
      <w:r w:rsidRPr="00BE4961">
        <w:rPr>
          <w:color w:val="BCBEC4"/>
          <w:lang w:val="en-US"/>
        </w:rPr>
        <w:br/>
        <w:t xml:space="preserve">    </w:t>
      </w:r>
      <w:r w:rsidRPr="00BE4961">
        <w:rPr>
          <w:color w:val="CF8E6D"/>
          <w:lang w:val="en-US"/>
        </w:rPr>
        <w:t xml:space="preserve">def </w:t>
      </w:r>
      <w:r w:rsidRPr="00BE4961">
        <w:rPr>
          <w:color w:val="B200B2"/>
          <w:lang w:val="en-US"/>
        </w:rPr>
        <w:t>__next__</w:t>
      </w:r>
      <w:r w:rsidRPr="00BE4961">
        <w:rPr>
          <w:color w:val="BCBEC4"/>
          <w:lang w:val="en-US"/>
        </w:rPr>
        <w:t>(</w:t>
      </w:r>
      <w:r w:rsidRPr="00BE4961">
        <w:rPr>
          <w:color w:val="94558D"/>
          <w:lang w:val="en-US"/>
        </w:rPr>
        <w:t>self</w:t>
      </w:r>
      <w:r w:rsidRPr="00BE4961">
        <w:rPr>
          <w:color w:val="BCBEC4"/>
          <w:lang w:val="en-US"/>
        </w:rPr>
        <w:t>):</w:t>
      </w:r>
      <w:r w:rsidRPr="00BE4961">
        <w:rPr>
          <w:color w:val="BCBEC4"/>
          <w:lang w:val="en-US"/>
        </w:rPr>
        <w:br/>
        <w:t xml:space="preserve">       </w:t>
      </w:r>
      <w:r w:rsidRPr="00BE4961">
        <w:rPr>
          <w:color w:val="CF8E6D"/>
          <w:lang w:val="en-US"/>
        </w:rPr>
        <w:t>while True</w:t>
      </w:r>
      <w:r w:rsidRPr="00BE4961">
        <w:rPr>
          <w:color w:val="BCBEC4"/>
          <w:lang w:val="en-US"/>
        </w:rPr>
        <w:t>:</w:t>
      </w:r>
      <w:r w:rsidRPr="00BE4961">
        <w:rPr>
          <w:color w:val="BCBEC4"/>
          <w:lang w:val="en-US"/>
        </w:rPr>
        <w:br/>
        <w:t xml:space="preserve">          item = </w:t>
      </w:r>
      <w:r w:rsidRPr="00BE4961">
        <w:rPr>
          <w:color w:val="8888C6"/>
          <w:lang w:val="en-US"/>
        </w:rPr>
        <w:t>next</w:t>
      </w:r>
      <w:r w:rsidRPr="00BE4961">
        <w:rPr>
          <w:color w:val="BCBEC4"/>
          <w:lang w:val="en-US"/>
        </w:rPr>
        <w:t>(</w:t>
      </w:r>
      <w:proofErr w:type="spellStart"/>
      <w:r w:rsidRPr="00BE4961">
        <w:rPr>
          <w:color w:val="94558D"/>
          <w:lang w:val="en-US"/>
        </w:rPr>
        <w:t>self</w:t>
      </w:r>
      <w:r w:rsidRPr="00BE4961">
        <w:rPr>
          <w:color w:val="BCBEC4"/>
          <w:lang w:val="en-US"/>
        </w:rPr>
        <w:t>.data</w:t>
      </w:r>
      <w:proofErr w:type="spellEnd"/>
      <w:r w:rsidRPr="00BE4961">
        <w:rPr>
          <w:color w:val="BCBEC4"/>
          <w:lang w:val="en-US"/>
        </w:rPr>
        <w:t>)</w:t>
      </w:r>
      <w:r w:rsidRPr="00BE4961">
        <w:rPr>
          <w:color w:val="BCBEC4"/>
          <w:lang w:val="en-US"/>
        </w:rPr>
        <w:br/>
        <w:t xml:space="preserve">          key = </w:t>
      </w:r>
      <w:proofErr w:type="spellStart"/>
      <w:r w:rsidRPr="00BE4961">
        <w:rPr>
          <w:color w:val="BCBEC4"/>
          <w:lang w:val="en-US"/>
        </w:rPr>
        <w:t>item.lower</w:t>
      </w:r>
      <w:proofErr w:type="spellEnd"/>
      <w:r w:rsidRPr="00BE4961">
        <w:rPr>
          <w:color w:val="BCBEC4"/>
          <w:lang w:val="en-US"/>
        </w:rPr>
        <w:t xml:space="preserve">() </w:t>
      </w:r>
      <w:r w:rsidRPr="00BE4961">
        <w:rPr>
          <w:color w:val="CF8E6D"/>
          <w:lang w:val="en-US"/>
        </w:rPr>
        <w:t xml:space="preserve">if </w:t>
      </w:r>
      <w:proofErr w:type="spellStart"/>
      <w:r w:rsidRPr="00BE4961">
        <w:rPr>
          <w:color w:val="94558D"/>
          <w:lang w:val="en-US"/>
        </w:rPr>
        <w:t>self</w:t>
      </w:r>
      <w:r w:rsidRPr="00BE4961">
        <w:rPr>
          <w:color w:val="BCBEC4"/>
          <w:lang w:val="en-US"/>
        </w:rPr>
        <w:t>.ignore_case</w:t>
      </w:r>
      <w:proofErr w:type="spellEnd"/>
      <w:r w:rsidRPr="00BE4961">
        <w:rPr>
          <w:color w:val="BCBEC4"/>
          <w:lang w:val="en-US"/>
        </w:rPr>
        <w:t xml:space="preserve"> </w:t>
      </w:r>
      <w:r w:rsidRPr="00BE4961">
        <w:rPr>
          <w:color w:val="CF8E6D"/>
          <w:lang w:val="en-US"/>
        </w:rPr>
        <w:t xml:space="preserve">and </w:t>
      </w:r>
      <w:proofErr w:type="spellStart"/>
      <w:r w:rsidRPr="00BE4961">
        <w:rPr>
          <w:color w:val="8888C6"/>
          <w:lang w:val="en-US"/>
        </w:rPr>
        <w:t>isinstance</w:t>
      </w:r>
      <w:proofErr w:type="spellEnd"/>
      <w:r w:rsidRPr="00BE4961">
        <w:rPr>
          <w:color w:val="BCBEC4"/>
          <w:lang w:val="en-US"/>
        </w:rPr>
        <w:t xml:space="preserve">(item, </w:t>
      </w:r>
      <w:r w:rsidRPr="00BE4961">
        <w:rPr>
          <w:color w:val="8888C6"/>
          <w:lang w:val="en-US"/>
        </w:rPr>
        <w:t>str</w:t>
      </w:r>
      <w:r w:rsidRPr="00BE4961">
        <w:rPr>
          <w:color w:val="BCBEC4"/>
          <w:lang w:val="en-US"/>
        </w:rPr>
        <w:t xml:space="preserve">) </w:t>
      </w:r>
      <w:r w:rsidRPr="00BE4961">
        <w:rPr>
          <w:color w:val="CF8E6D"/>
          <w:lang w:val="en-US"/>
        </w:rPr>
        <w:t xml:space="preserve">else </w:t>
      </w:r>
      <w:r w:rsidRPr="00BE4961">
        <w:rPr>
          <w:color w:val="BCBEC4"/>
          <w:lang w:val="en-US"/>
        </w:rPr>
        <w:t>item</w:t>
      </w:r>
      <w:r w:rsidRPr="00BE4961">
        <w:rPr>
          <w:color w:val="BCBEC4"/>
          <w:lang w:val="en-US"/>
        </w:rPr>
        <w:br/>
      </w:r>
      <w:r w:rsidRPr="00BE4961">
        <w:rPr>
          <w:color w:val="BCBEC4"/>
          <w:lang w:val="en-US"/>
        </w:rPr>
        <w:br/>
        <w:t xml:space="preserve">          </w:t>
      </w:r>
      <w:r w:rsidRPr="00BE4961">
        <w:rPr>
          <w:color w:val="CF8E6D"/>
          <w:lang w:val="en-US"/>
        </w:rPr>
        <w:t xml:space="preserve">if </w:t>
      </w:r>
      <w:r w:rsidRPr="00BE4961">
        <w:rPr>
          <w:color w:val="BCBEC4"/>
          <w:lang w:val="en-US"/>
        </w:rPr>
        <w:t xml:space="preserve">key </w:t>
      </w:r>
      <w:r w:rsidRPr="00BE4961">
        <w:rPr>
          <w:color w:val="CF8E6D"/>
          <w:lang w:val="en-US"/>
        </w:rPr>
        <w:t xml:space="preserve">not in </w:t>
      </w:r>
      <w:proofErr w:type="spellStart"/>
      <w:r w:rsidRPr="00BE4961">
        <w:rPr>
          <w:color w:val="94558D"/>
          <w:lang w:val="en-US"/>
        </w:rPr>
        <w:t>self</w:t>
      </w:r>
      <w:r w:rsidRPr="00BE4961">
        <w:rPr>
          <w:color w:val="BCBEC4"/>
          <w:lang w:val="en-US"/>
        </w:rPr>
        <w:t>.unique_set</w:t>
      </w:r>
      <w:proofErr w:type="spellEnd"/>
      <w:r w:rsidRPr="00BE4961">
        <w:rPr>
          <w:color w:val="BCBEC4"/>
          <w:lang w:val="en-US"/>
        </w:rPr>
        <w:t>:</w:t>
      </w:r>
      <w:r w:rsidRPr="00BE4961">
        <w:rPr>
          <w:color w:val="BCBEC4"/>
          <w:lang w:val="en-US"/>
        </w:rPr>
        <w:br/>
        <w:t xml:space="preserve">             </w:t>
      </w:r>
      <w:proofErr w:type="spellStart"/>
      <w:r w:rsidRPr="00BE4961">
        <w:rPr>
          <w:color w:val="94558D"/>
          <w:lang w:val="en-US"/>
        </w:rPr>
        <w:t>self</w:t>
      </w:r>
      <w:r w:rsidRPr="00BE4961">
        <w:rPr>
          <w:color w:val="BCBEC4"/>
          <w:lang w:val="en-US"/>
        </w:rPr>
        <w:t>.unique_set.add</w:t>
      </w:r>
      <w:proofErr w:type="spellEnd"/>
      <w:r w:rsidRPr="00BE4961">
        <w:rPr>
          <w:color w:val="BCBEC4"/>
          <w:lang w:val="en-US"/>
        </w:rPr>
        <w:t>(key)</w:t>
      </w:r>
      <w:r w:rsidRPr="00BE4961">
        <w:rPr>
          <w:color w:val="BCBEC4"/>
          <w:lang w:val="en-US"/>
        </w:rPr>
        <w:br/>
        <w:t xml:space="preserve">             </w:t>
      </w:r>
      <w:r w:rsidRPr="00BE4961">
        <w:rPr>
          <w:color w:val="CF8E6D"/>
          <w:lang w:val="en-US"/>
        </w:rPr>
        <w:t xml:space="preserve">return </w:t>
      </w:r>
      <w:r w:rsidRPr="00BE4961">
        <w:rPr>
          <w:color w:val="BCBEC4"/>
          <w:lang w:val="en-US"/>
        </w:rPr>
        <w:t>item</w:t>
      </w:r>
      <w:r w:rsidRPr="00BE4961">
        <w:rPr>
          <w:color w:val="BCBEC4"/>
          <w:lang w:val="en-US"/>
        </w:rPr>
        <w:br/>
      </w:r>
      <w:r w:rsidRPr="00BE4961">
        <w:rPr>
          <w:color w:val="BCBEC4"/>
          <w:lang w:val="en-US"/>
        </w:rPr>
        <w:br/>
        <w:t xml:space="preserve">    </w:t>
      </w:r>
      <w:r w:rsidRPr="00BE4961">
        <w:rPr>
          <w:color w:val="CF8E6D"/>
          <w:lang w:val="en-US"/>
        </w:rPr>
        <w:t xml:space="preserve">def </w:t>
      </w:r>
      <w:r w:rsidRPr="00BE4961">
        <w:rPr>
          <w:color w:val="B200B2"/>
          <w:lang w:val="en-US"/>
        </w:rPr>
        <w:t>__</w:t>
      </w:r>
      <w:proofErr w:type="spellStart"/>
      <w:r w:rsidRPr="00BE4961">
        <w:rPr>
          <w:color w:val="B200B2"/>
          <w:lang w:val="en-US"/>
        </w:rPr>
        <w:t>iter</w:t>
      </w:r>
      <w:proofErr w:type="spellEnd"/>
      <w:r w:rsidRPr="00BE4961">
        <w:rPr>
          <w:color w:val="B200B2"/>
          <w:lang w:val="en-US"/>
        </w:rPr>
        <w:t>__</w:t>
      </w:r>
      <w:r w:rsidRPr="00BE4961">
        <w:rPr>
          <w:color w:val="BCBEC4"/>
          <w:lang w:val="en-US"/>
        </w:rPr>
        <w:t>(</w:t>
      </w:r>
      <w:r w:rsidRPr="00BE4961">
        <w:rPr>
          <w:color w:val="94558D"/>
          <w:lang w:val="en-US"/>
        </w:rPr>
        <w:t>self</w:t>
      </w:r>
      <w:r w:rsidRPr="00BE4961">
        <w:rPr>
          <w:color w:val="BCBEC4"/>
          <w:lang w:val="en-US"/>
        </w:rPr>
        <w:t>):</w:t>
      </w:r>
      <w:r w:rsidRPr="00BE4961">
        <w:rPr>
          <w:color w:val="BCBEC4"/>
          <w:lang w:val="en-US"/>
        </w:rPr>
        <w:br/>
        <w:t xml:space="preserve">       </w:t>
      </w:r>
      <w:r w:rsidRPr="00BE4961">
        <w:rPr>
          <w:color w:val="CF8E6D"/>
          <w:lang w:val="en-US"/>
        </w:rPr>
        <w:t xml:space="preserve">return </w:t>
      </w:r>
      <w:r w:rsidRPr="00BE4961">
        <w:rPr>
          <w:color w:val="94558D"/>
          <w:lang w:val="en-US"/>
        </w:rPr>
        <w:t>self</w:t>
      </w:r>
      <w:r w:rsidRPr="00BE4961">
        <w:rPr>
          <w:color w:val="94558D"/>
          <w:lang w:val="en-US"/>
        </w:rPr>
        <w:br/>
      </w:r>
      <w:r w:rsidRPr="00BE4961">
        <w:rPr>
          <w:color w:val="94558D"/>
          <w:lang w:val="en-US"/>
        </w:rPr>
        <w:br/>
      </w:r>
      <w:r w:rsidRPr="00BE4961">
        <w:rPr>
          <w:color w:val="94558D"/>
          <w:lang w:val="en-US"/>
        </w:rPr>
        <w:br/>
      </w:r>
      <w:r w:rsidRPr="00BE4961">
        <w:rPr>
          <w:color w:val="CF8E6D"/>
          <w:lang w:val="en-US"/>
        </w:rPr>
        <w:t xml:space="preserve">def </w:t>
      </w:r>
      <w:r w:rsidRPr="00BE4961">
        <w:rPr>
          <w:color w:val="56A8F5"/>
          <w:lang w:val="en-US"/>
        </w:rPr>
        <w:t>main</w:t>
      </w:r>
      <w:r w:rsidRPr="00BE4961">
        <w:rPr>
          <w:color w:val="BCBEC4"/>
          <w:lang w:val="en-US"/>
        </w:rPr>
        <w:t>():</w:t>
      </w:r>
      <w:r w:rsidRPr="00BE4961">
        <w:rPr>
          <w:color w:val="BCBEC4"/>
          <w:lang w:val="en-US"/>
        </w:rPr>
        <w:br/>
        <w:t xml:space="preserve">    data1 = [</w:t>
      </w:r>
      <w:r w:rsidRPr="00BE4961">
        <w:rPr>
          <w:color w:val="2AACB8"/>
          <w:lang w:val="en-US"/>
        </w:rPr>
        <w:t>1</w:t>
      </w:r>
      <w:r w:rsidRPr="00BE4961">
        <w:rPr>
          <w:color w:val="BCBEC4"/>
          <w:lang w:val="en-US"/>
        </w:rPr>
        <w:t xml:space="preserve">, </w:t>
      </w:r>
      <w:r w:rsidRPr="00BE4961">
        <w:rPr>
          <w:color w:val="2AACB8"/>
          <w:lang w:val="en-US"/>
        </w:rPr>
        <w:t>1</w:t>
      </w:r>
      <w:r w:rsidRPr="00BE4961">
        <w:rPr>
          <w:color w:val="BCBEC4"/>
          <w:lang w:val="en-US"/>
        </w:rPr>
        <w:t xml:space="preserve">, </w:t>
      </w:r>
      <w:r w:rsidRPr="00BE4961">
        <w:rPr>
          <w:color w:val="2AACB8"/>
          <w:lang w:val="en-US"/>
        </w:rPr>
        <w:t>1</w:t>
      </w:r>
      <w:r w:rsidRPr="00BE4961">
        <w:rPr>
          <w:color w:val="BCBEC4"/>
          <w:lang w:val="en-US"/>
        </w:rPr>
        <w:t xml:space="preserve">, </w:t>
      </w:r>
      <w:r w:rsidRPr="00BE4961">
        <w:rPr>
          <w:color w:val="2AACB8"/>
          <w:lang w:val="en-US"/>
        </w:rPr>
        <w:t>1</w:t>
      </w:r>
      <w:r w:rsidRPr="00BE4961">
        <w:rPr>
          <w:color w:val="BCBEC4"/>
          <w:lang w:val="en-US"/>
        </w:rPr>
        <w:t xml:space="preserve">, </w:t>
      </w:r>
      <w:r w:rsidRPr="00BE4961">
        <w:rPr>
          <w:color w:val="2AACB8"/>
          <w:lang w:val="en-US"/>
        </w:rPr>
        <w:t>1</w:t>
      </w:r>
      <w:r w:rsidRPr="00BE4961">
        <w:rPr>
          <w:color w:val="BCBEC4"/>
          <w:lang w:val="en-US"/>
        </w:rPr>
        <w:t xml:space="preserve">, </w:t>
      </w:r>
      <w:r w:rsidRPr="00BE4961">
        <w:rPr>
          <w:color w:val="2AACB8"/>
          <w:lang w:val="en-US"/>
        </w:rPr>
        <w:t>2</w:t>
      </w:r>
      <w:r w:rsidRPr="00BE4961">
        <w:rPr>
          <w:color w:val="BCBEC4"/>
          <w:lang w:val="en-US"/>
        </w:rPr>
        <w:t xml:space="preserve">, </w:t>
      </w:r>
      <w:r w:rsidRPr="00BE4961">
        <w:rPr>
          <w:color w:val="2AACB8"/>
          <w:lang w:val="en-US"/>
        </w:rPr>
        <w:t>2</w:t>
      </w:r>
      <w:r w:rsidRPr="00BE4961">
        <w:rPr>
          <w:color w:val="BCBEC4"/>
          <w:lang w:val="en-US"/>
        </w:rPr>
        <w:t xml:space="preserve">, </w:t>
      </w:r>
      <w:r w:rsidRPr="00BE4961">
        <w:rPr>
          <w:color w:val="2AACB8"/>
          <w:lang w:val="en-US"/>
        </w:rPr>
        <w:t>2</w:t>
      </w:r>
      <w:r w:rsidRPr="00BE4961">
        <w:rPr>
          <w:color w:val="BCBEC4"/>
          <w:lang w:val="en-US"/>
        </w:rPr>
        <w:t xml:space="preserve">, </w:t>
      </w:r>
      <w:r w:rsidRPr="00BE4961">
        <w:rPr>
          <w:color w:val="2AACB8"/>
          <w:lang w:val="en-US"/>
        </w:rPr>
        <w:t>2</w:t>
      </w:r>
      <w:r w:rsidRPr="00BE4961">
        <w:rPr>
          <w:color w:val="BCBEC4"/>
          <w:lang w:val="en-US"/>
        </w:rPr>
        <w:t xml:space="preserve">, </w:t>
      </w:r>
      <w:r w:rsidRPr="00BE4961">
        <w:rPr>
          <w:color w:val="2AACB8"/>
          <w:lang w:val="en-US"/>
        </w:rPr>
        <w:t>2</w:t>
      </w:r>
      <w:r w:rsidRPr="00BE4961">
        <w:rPr>
          <w:color w:val="BCBEC4"/>
          <w:lang w:val="en-US"/>
        </w:rPr>
        <w:t>]</w:t>
      </w:r>
      <w:r w:rsidRPr="00BE4961">
        <w:rPr>
          <w:color w:val="BCBEC4"/>
          <w:lang w:val="en-US"/>
        </w:rPr>
        <w:br/>
        <w:t xml:space="preserve">    unique_iterator1 = Unique(data1)</w:t>
      </w:r>
      <w:r w:rsidRPr="00BE4961">
        <w:rPr>
          <w:color w:val="BCBEC4"/>
          <w:lang w:val="en-US"/>
        </w:rPr>
        <w:br/>
        <w:t xml:space="preserve">    </w:t>
      </w:r>
      <w:r w:rsidRPr="00BE4961">
        <w:rPr>
          <w:color w:val="8888C6"/>
          <w:lang w:val="en-US"/>
        </w:rPr>
        <w:t>print</w:t>
      </w:r>
      <w:r w:rsidRPr="00BE4961">
        <w:rPr>
          <w:color w:val="BCBEC4"/>
          <w:lang w:val="en-US"/>
        </w:rPr>
        <w:t>(</w:t>
      </w:r>
      <w:r w:rsidRPr="00BE4961">
        <w:rPr>
          <w:color w:val="8888C6"/>
          <w:lang w:val="en-US"/>
        </w:rPr>
        <w:t>list</w:t>
      </w:r>
      <w:r w:rsidRPr="00BE4961">
        <w:rPr>
          <w:color w:val="BCBEC4"/>
          <w:lang w:val="en-US"/>
        </w:rPr>
        <w:t xml:space="preserve">(unique_iterator1))  </w:t>
      </w:r>
      <w:r w:rsidRPr="00BE4961">
        <w:rPr>
          <w:color w:val="7A7E85"/>
          <w:lang w:val="en-US"/>
        </w:rPr>
        <w:t xml:space="preserve"># </w:t>
      </w:r>
      <w:r>
        <w:rPr>
          <w:color w:val="7A7E85"/>
        </w:rPr>
        <w:t>Вывод</w:t>
      </w:r>
      <w:r w:rsidRPr="00BE4961">
        <w:rPr>
          <w:color w:val="7A7E85"/>
          <w:lang w:val="en-US"/>
        </w:rPr>
        <w:t>: [1, 2]</w:t>
      </w:r>
      <w:r w:rsidRPr="00BE4961">
        <w:rPr>
          <w:color w:val="7A7E85"/>
          <w:lang w:val="en-US"/>
        </w:rPr>
        <w:br/>
      </w:r>
      <w:r w:rsidRPr="00BE4961">
        <w:rPr>
          <w:color w:val="7A7E85"/>
          <w:lang w:val="en-US"/>
        </w:rPr>
        <w:br/>
        <w:t xml:space="preserve">    </w:t>
      </w:r>
      <w:r w:rsidRPr="00BE4961">
        <w:rPr>
          <w:color w:val="CF8E6D"/>
          <w:lang w:val="en-US"/>
        </w:rPr>
        <w:t xml:space="preserve">from </w:t>
      </w:r>
      <w:proofErr w:type="spellStart"/>
      <w:r w:rsidRPr="00BE4961">
        <w:rPr>
          <w:color w:val="BCBEC4"/>
          <w:lang w:val="en-US"/>
        </w:rPr>
        <w:t>gen_random</w:t>
      </w:r>
      <w:proofErr w:type="spellEnd"/>
      <w:r w:rsidRPr="00BE4961">
        <w:rPr>
          <w:color w:val="BCBEC4"/>
          <w:lang w:val="en-US"/>
        </w:rPr>
        <w:t xml:space="preserve"> </w:t>
      </w:r>
      <w:r w:rsidRPr="00BE4961">
        <w:rPr>
          <w:color w:val="CF8E6D"/>
          <w:lang w:val="en-US"/>
        </w:rPr>
        <w:t xml:space="preserve">import </w:t>
      </w:r>
      <w:proofErr w:type="spellStart"/>
      <w:r w:rsidRPr="00BE4961">
        <w:rPr>
          <w:color w:val="BCBEC4"/>
          <w:lang w:val="en-US"/>
        </w:rPr>
        <w:t>gen_random</w:t>
      </w:r>
      <w:proofErr w:type="spellEnd"/>
      <w:r w:rsidRPr="00BE4961">
        <w:rPr>
          <w:color w:val="BCBEC4"/>
          <w:lang w:val="en-US"/>
        </w:rPr>
        <w:br/>
      </w:r>
      <w:r w:rsidRPr="00BE4961">
        <w:rPr>
          <w:color w:val="BCBEC4"/>
          <w:lang w:val="en-US"/>
        </w:rPr>
        <w:br/>
        <w:t xml:space="preserve">    data2 = </w:t>
      </w:r>
      <w:proofErr w:type="spellStart"/>
      <w:r w:rsidRPr="00BE4961">
        <w:rPr>
          <w:color w:val="BCBEC4"/>
          <w:lang w:val="en-US"/>
        </w:rPr>
        <w:t>gen_random</w:t>
      </w:r>
      <w:proofErr w:type="spellEnd"/>
      <w:r w:rsidRPr="00BE4961">
        <w:rPr>
          <w:color w:val="BCBEC4"/>
          <w:lang w:val="en-US"/>
        </w:rPr>
        <w:t>(</w:t>
      </w:r>
      <w:r w:rsidRPr="00BE4961">
        <w:rPr>
          <w:color w:val="2AACB8"/>
          <w:lang w:val="en-US"/>
        </w:rPr>
        <w:t>10</w:t>
      </w:r>
      <w:r w:rsidRPr="00BE4961">
        <w:rPr>
          <w:color w:val="BCBEC4"/>
          <w:lang w:val="en-US"/>
        </w:rPr>
        <w:t xml:space="preserve">, </w:t>
      </w:r>
      <w:r w:rsidRPr="00BE4961">
        <w:rPr>
          <w:color w:val="2AACB8"/>
          <w:lang w:val="en-US"/>
        </w:rPr>
        <w:t>1</w:t>
      </w:r>
      <w:r w:rsidRPr="00BE4961">
        <w:rPr>
          <w:color w:val="BCBEC4"/>
          <w:lang w:val="en-US"/>
        </w:rPr>
        <w:t xml:space="preserve">, </w:t>
      </w:r>
      <w:r w:rsidRPr="00BE4961">
        <w:rPr>
          <w:color w:val="2AACB8"/>
          <w:lang w:val="en-US"/>
        </w:rPr>
        <w:t>3</w:t>
      </w:r>
      <w:r w:rsidRPr="00BE4961">
        <w:rPr>
          <w:color w:val="BCBEC4"/>
          <w:lang w:val="en-US"/>
        </w:rPr>
        <w:t>)</w:t>
      </w:r>
      <w:r w:rsidRPr="00BE4961">
        <w:rPr>
          <w:color w:val="BCBEC4"/>
          <w:lang w:val="en-US"/>
        </w:rPr>
        <w:br/>
        <w:t xml:space="preserve">    unique_iterator2 = Unique(data2)</w:t>
      </w:r>
      <w:r w:rsidRPr="00BE4961">
        <w:rPr>
          <w:color w:val="BCBEC4"/>
          <w:lang w:val="en-US"/>
        </w:rPr>
        <w:br/>
        <w:t xml:space="preserve">    </w:t>
      </w:r>
      <w:r w:rsidRPr="00BE4961">
        <w:rPr>
          <w:color w:val="8888C6"/>
          <w:lang w:val="en-US"/>
        </w:rPr>
        <w:t>print</w:t>
      </w:r>
      <w:r w:rsidRPr="00BE4961">
        <w:rPr>
          <w:color w:val="BCBEC4"/>
          <w:lang w:val="en-US"/>
        </w:rPr>
        <w:t>(</w:t>
      </w:r>
      <w:r w:rsidRPr="00BE4961">
        <w:rPr>
          <w:color w:val="8888C6"/>
          <w:lang w:val="en-US"/>
        </w:rPr>
        <w:t>list</w:t>
      </w:r>
      <w:r w:rsidRPr="00BE4961">
        <w:rPr>
          <w:color w:val="BCBEC4"/>
          <w:lang w:val="en-US"/>
        </w:rPr>
        <w:t xml:space="preserve">(unique_iterator2))  </w:t>
      </w:r>
      <w:r w:rsidRPr="00BE4961">
        <w:rPr>
          <w:color w:val="7A7E85"/>
          <w:lang w:val="en-US"/>
        </w:rPr>
        <w:t xml:space="preserve"># </w:t>
      </w:r>
      <w:r>
        <w:rPr>
          <w:color w:val="7A7E85"/>
        </w:rPr>
        <w:t>Вывод</w:t>
      </w:r>
      <w:r w:rsidRPr="00BE4961">
        <w:rPr>
          <w:color w:val="7A7E85"/>
          <w:lang w:val="en-US"/>
        </w:rPr>
        <w:t xml:space="preserve">: </w:t>
      </w:r>
      <w:r>
        <w:rPr>
          <w:color w:val="7A7E85"/>
        </w:rPr>
        <w:t>комбинация</w:t>
      </w:r>
      <w:r w:rsidRPr="00BE4961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BE4961">
        <w:rPr>
          <w:color w:val="7A7E85"/>
          <w:lang w:val="en-US"/>
        </w:rPr>
        <w:t xml:space="preserve"> [0;1] </w:t>
      </w:r>
      <w:r>
        <w:rPr>
          <w:color w:val="7A7E85"/>
        </w:rPr>
        <w:t>цифр</w:t>
      </w:r>
      <w:r w:rsidRPr="00BE4961">
        <w:rPr>
          <w:color w:val="7A7E85"/>
          <w:lang w:val="en-US"/>
        </w:rPr>
        <w:t xml:space="preserve"> 1, 2, 3</w:t>
      </w:r>
      <w:r w:rsidRPr="00BE4961">
        <w:rPr>
          <w:color w:val="7A7E85"/>
          <w:lang w:val="en-US"/>
        </w:rPr>
        <w:br/>
      </w:r>
      <w:r w:rsidRPr="00BE4961">
        <w:rPr>
          <w:color w:val="7A7E85"/>
          <w:lang w:val="en-US"/>
        </w:rPr>
        <w:br/>
        <w:t xml:space="preserve">    </w:t>
      </w:r>
      <w:r w:rsidRPr="00BE4961">
        <w:rPr>
          <w:color w:val="BCBEC4"/>
          <w:lang w:val="en-US"/>
        </w:rPr>
        <w:t>data3 = [</w:t>
      </w:r>
      <w:r w:rsidRPr="00BE4961">
        <w:rPr>
          <w:color w:val="6AAB73"/>
          <w:lang w:val="en-US"/>
        </w:rPr>
        <w:t>'a'</w:t>
      </w:r>
      <w:r w:rsidRPr="00BE4961">
        <w:rPr>
          <w:color w:val="BCBEC4"/>
          <w:lang w:val="en-US"/>
        </w:rPr>
        <w:t xml:space="preserve">, </w:t>
      </w:r>
      <w:r w:rsidRPr="00BE4961">
        <w:rPr>
          <w:color w:val="6AAB73"/>
          <w:lang w:val="en-US"/>
        </w:rPr>
        <w:t>'A'</w:t>
      </w:r>
      <w:r w:rsidRPr="00BE4961">
        <w:rPr>
          <w:color w:val="BCBEC4"/>
          <w:lang w:val="en-US"/>
        </w:rPr>
        <w:t xml:space="preserve">, </w:t>
      </w:r>
      <w:r w:rsidRPr="00BE4961">
        <w:rPr>
          <w:color w:val="6AAB73"/>
          <w:lang w:val="en-US"/>
        </w:rPr>
        <w:t>'b'</w:t>
      </w:r>
      <w:r w:rsidRPr="00BE4961">
        <w:rPr>
          <w:color w:val="BCBEC4"/>
          <w:lang w:val="en-US"/>
        </w:rPr>
        <w:t xml:space="preserve">, </w:t>
      </w:r>
      <w:r w:rsidRPr="00BE4961">
        <w:rPr>
          <w:color w:val="6AAB73"/>
          <w:lang w:val="en-US"/>
        </w:rPr>
        <w:t>'B'</w:t>
      </w:r>
      <w:r w:rsidRPr="00BE4961">
        <w:rPr>
          <w:color w:val="BCBEC4"/>
          <w:lang w:val="en-US"/>
        </w:rPr>
        <w:t xml:space="preserve">, </w:t>
      </w:r>
      <w:r w:rsidRPr="00BE4961">
        <w:rPr>
          <w:color w:val="6AAB73"/>
          <w:lang w:val="en-US"/>
        </w:rPr>
        <w:t>'a'</w:t>
      </w:r>
      <w:r w:rsidRPr="00BE4961">
        <w:rPr>
          <w:color w:val="BCBEC4"/>
          <w:lang w:val="en-US"/>
        </w:rPr>
        <w:t xml:space="preserve">, </w:t>
      </w:r>
      <w:r w:rsidRPr="00BE4961">
        <w:rPr>
          <w:color w:val="6AAB73"/>
          <w:lang w:val="en-US"/>
        </w:rPr>
        <w:t>'A'</w:t>
      </w:r>
      <w:r w:rsidRPr="00BE4961">
        <w:rPr>
          <w:color w:val="BCBEC4"/>
          <w:lang w:val="en-US"/>
        </w:rPr>
        <w:t xml:space="preserve">, </w:t>
      </w:r>
      <w:r w:rsidRPr="00BE4961">
        <w:rPr>
          <w:color w:val="6AAB73"/>
          <w:lang w:val="en-US"/>
        </w:rPr>
        <w:t>'b'</w:t>
      </w:r>
      <w:r w:rsidRPr="00BE4961">
        <w:rPr>
          <w:color w:val="BCBEC4"/>
          <w:lang w:val="en-US"/>
        </w:rPr>
        <w:t xml:space="preserve">, </w:t>
      </w:r>
      <w:r w:rsidRPr="00BE4961">
        <w:rPr>
          <w:color w:val="6AAB73"/>
          <w:lang w:val="en-US"/>
        </w:rPr>
        <w:t>'B'</w:t>
      </w:r>
      <w:r w:rsidRPr="00BE4961">
        <w:rPr>
          <w:color w:val="BCBEC4"/>
          <w:lang w:val="en-US"/>
        </w:rPr>
        <w:t>]</w:t>
      </w:r>
      <w:r w:rsidRPr="00BE4961">
        <w:rPr>
          <w:color w:val="BCBEC4"/>
          <w:lang w:val="en-US"/>
        </w:rPr>
        <w:br/>
        <w:t xml:space="preserve">    unique_iterator3 = Unique(data3)</w:t>
      </w:r>
      <w:r w:rsidRPr="00BE4961">
        <w:rPr>
          <w:color w:val="BCBEC4"/>
          <w:lang w:val="en-US"/>
        </w:rPr>
        <w:br/>
        <w:t xml:space="preserve">    </w:t>
      </w:r>
      <w:r w:rsidRPr="00BE4961">
        <w:rPr>
          <w:color w:val="8888C6"/>
          <w:lang w:val="en-US"/>
        </w:rPr>
        <w:t>print</w:t>
      </w:r>
      <w:r w:rsidRPr="00BE4961">
        <w:rPr>
          <w:color w:val="BCBEC4"/>
          <w:lang w:val="en-US"/>
        </w:rPr>
        <w:t>(</w:t>
      </w:r>
      <w:r w:rsidRPr="00BE4961">
        <w:rPr>
          <w:color w:val="8888C6"/>
          <w:lang w:val="en-US"/>
        </w:rPr>
        <w:t>list</w:t>
      </w:r>
      <w:r w:rsidRPr="00BE4961">
        <w:rPr>
          <w:color w:val="BCBEC4"/>
          <w:lang w:val="en-US"/>
        </w:rPr>
        <w:t xml:space="preserve">(unique_iterator3))  </w:t>
      </w:r>
      <w:r w:rsidRPr="00BE4961">
        <w:rPr>
          <w:color w:val="7A7E85"/>
          <w:lang w:val="en-US"/>
        </w:rPr>
        <w:t xml:space="preserve"># </w:t>
      </w:r>
      <w:r>
        <w:rPr>
          <w:color w:val="7A7E85"/>
        </w:rPr>
        <w:t>Вывод</w:t>
      </w:r>
      <w:r w:rsidRPr="00BE4961">
        <w:rPr>
          <w:color w:val="7A7E85"/>
          <w:lang w:val="en-US"/>
        </w:rPr>
        <w:t>: ['a', 'A', 'b', 'B']</w:t>
      </w:r>
      <w:r w:rsidRPr="00BE4961">
        <w:rPr>
          <w:color w:val="7A7E85"/>
          <w:lang w:val="en-US"/>
        </w:rPr>
        <w:br/>
      </w:r>
      <w:r w:rsidRPr="00BE4961">
        <w:rPr>
          <w:color w:val="7A7E85"/>
          <w:lang w:val="en-US"/>
        </w:rPr>
        <w:br/>
        <w:t xml:space="preserve">    </w:t>
      </w:r>
      <w:r w:rsidRPr="00BE4961">
        <w:rPr>
          <w:color w:val="BCBEC4"/>
          <w:lang w:val="en-US"/>
        </w:rPr>
        <w:t xml:space="preserve">unique_iterator4 = Unique(data3, </w:t>
      </w:r>
      <w:proofErr w:type="spellStart"/>
      <w:r w:rsidRPr="00BE4961">
        <w:rPr>
          <w:color w:val="AA4926"/>
          <w:lang w:val="en-US"/>
        </w:rPr>
        <w:t>ignore_case</w:t>
      </w:r>
      <w:proofErr w:type="spellEnd"/>
      <w:r w:rsidRPr="00BE4961">
        <w:rPr>
          <w:color w:val="BCBEC4"/>
          <w:lang w:val="en-US"/>
        </w:rPr>
        <w:t>=</w:t>
      </w:r>
      <w:r w:rsidRPr="00BE4961">
        <w:rPr>
          <w:color w:val="CF8E6D"/>
          <w:lang w:val="en-US"/>
        </w:rPr>
        <w:t>True</w:t>
      </w:r>
      <w:r w:rsidRPr="00BE4961">
        <w:rPr>
          <w:color w:val="BCBEC4"/>
          <w:lang w:val="en-US"/>
        </w:rPr>
        <w:t>)</w:t>
      </w:r>
      <w:r w:rsidRPr="00BE4961">
        <w:rPr>
          <w:color w:val="BCBEC4"/>
          <w:lang w:val="en-US"/>
        </w:rPr>
        <w:br/>
      </w:r>
      <w:r w:rsidRPr="00BE4961">
        <w:rPr>
          <w:color w:val="BCBEC4"/>
          <w:lang w:val="en-US"/>
        </w:rPr>
        <w:lastRenderedPageBreak/>
        <w:t xml:space="preserve">    </w:t>
      </w:r>
      <w:r w:rsidRPr="00BE4961">
        <w:rPr>
          <w:color w:val="8888C6"/>
          <w:lang w:val="en-US"/>
        </w:rPr>
        <w:t>print</w:t>
      </w:r>
      <w:r w:rsidRPr="00BE4961">
        <w:rPr>
          <w:color w:val="BCBEC4"/>
          <w:lang w:val="en-US"/>
        </w:rPr>
        <w:t>(</w:t>
      </w:r>
      <w:r w:rsidRPr="00BE4961">
        <w:rPr>
          <w:color w:val="8888C6"/>
          <w:lang w:val="en-US"/>
        </w:rPr>
        <w:t>list</w:t>
      </w:r>
      <w:r w:rsidRPr="00BE4961">
        <w:rPr>
          <w:color w:val="BCBEC4"/>
          <w:lang w:val="en-US"/>
        </w:rPr>
        <w:t xml:space="preserve">(unique_iterator4))  </w:t>
      </w:r>
      <w:r w:rsidRPr="00BE4961">
        <w:rPr>
          <w:color w:val="7A7E85"/>
          <w:lang w:val="en-US"/>
        </w:rPr>
        <w:t xml:space="preserve"># </w:t>
      </w:r>
      <w:r>
        <w:rPr>
          <w:color w:val="7A7E85"/>
        </w:rPr>
        <w:t>Вывод</w:t>
      </w:r>
      <w:r w:rsidRPr="00BE4961">
        <w:rPr>
          <w:color w:val="7A7E85"/>
          <w:lang w:val="en-US"/>
        </w:rPr>
        <w:t>: ['a', 'b']</w:t>
      </w:r>
      <w:r w:rsidRPr="00BE4961">
        <w:rPr>
          <w:color w:val="7A7E85"/>
          <w:lang w:val="en-US"/>
        </w:rPr>
        <w:br/>
      </w:r>
      <w:r w:rsidRPr="00BE4961">
        <w:rPr>
          <w:color w:val="7A7E85"/>
          <w:lang w:val="en-US"/>
        </w:rPr>
        <w:br/>
      </w:r>
      <w:r w:rsidRPr="00BE4961">
        <w:rPr>
          <w:color w:val="7A7E85"/>
          <w:lang w:val="en-US"/>
        </w:rPr>
        <w:br/>
      </w:r>
      <w:r w:rsidRPr="00BE4961">
        <w:rPr>
          <w:color w:val="CF8E6D"/>
          <w:lang w:val="en-US"/>
        </w:rPr>
        <w:t xml:space="preserve">if </w:t>
      </w:r>
      <w:r w:rsidRPr="00BE4961">
        <w:rPr>
          <w:color w:val="BCBEC4"/>
          <w:lang w:val="en-US"/>
        </w:rPr>
        <w:t xml:space="preserve">__name__ == </w:t>
      </w:r>
      <w:r w:rsidRPr="00BE4961">
        <w:rPr>
          <w:color w:val="6AAB73"/>
          <w:lang w:val="en-US"/>
        </w:rPr>
        <w:t>"__main__"</w:t>
      </w:r>
      <w:r w:rsidRPr="00BE4961">
        <w:rPr>
          <w:color w:val="BCBEC4"/>
          <w:lang w:val="en-US"/>
        </w:rPr>
        <w:t>:</w:t>
      </w:r>
      <w:r w:rsidRPr="00BE4961">
        <w:rPr>
          <w:color w:val="BCBEC4"/>
          <w:lang w:val="en-US"/>
        </w:rPr>
        <w:br/>
        <w:t xml:space="preserve">    main()</w:t>
      </w:r>
    </w:p>
    <w:p w:rsidR="00BE4961" w:rsidRPr="00BE4961" w:rsidRDefault="00BE4961" w:rsidP="00BE4961">
      <w:pPr>
        <w:rPr>
          <w:lang w:val="en-US"/>
        </w:rPr>
      </w:pPr>
    </w:p>
    <w:p w:rsidR="00BE4961" w:rsidRDefault="00BE4961" w:rsidP="00BE4961">
      <w:pPr>
        <w:pStyle w:val="a6"/>
      </w:pPr>
      <w:r>
        <w:rPr>
          <w:lang w:val="en-US"/>
        </w:rPr>
        <w:tab/>
      </w:r>
      <w:r>
        <w:t xml:space="preserve">Вывод </w:t>
      </w:r>
      <w:r>
        <w:t>3</w:t>
      </w:r>
    </w:p>
    <w:p w:rsidR="00BE4961" w:rsidRPr="00BE4961" w:rsidRDefault="00BE4961" w:rsidP="00BE4961">
      <w:pPr>
        <w:tabs>
          <w:tab w:val="left" w:pos="1888"/>
        </w:tabs>
        <w:rPr>
          <w:lang w:val="en-US"/>
        </w:rPr>
      </w:pPr>
    </w:p>
    <w:p w:rsidR="00BE4961" w:rsidRDefault="00BE4961" w:rsidP="00BE49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527800" cy="2286000"/>
            <wp:effectExtent l="0" t="0" r="0" b="0"/>
            <wp:docPr id="99965133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51332" name="Рисунок 9996513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61" w:rsidRDefault="00BE4961" w:rsidP="00BE4961">
      <w:pPr>
        <w:rPr>
          <w:lang w:val="en-US"/>
        </w:rPr>
      </w:pPr>
    </w:p>
    <w:p w:rsidR="00BE4961" w:rsidRDefault="00BE4961" w:rsidP="00BE4961">
      <w:pPr>
        <w:pStyle w:val="a6"/>
      </w:pPr>
      <w:r>
        <w:t xml:space="preserve">Задание </w:t>
      </w:r>
      <w:r>
        <w:t>4</w:t>
      </w:r>
    </w:p>
    <w:p w:rsidR="00BE4961" w:rsidRDefault="00BE4961" w:rsidP="00BE4961">
      <w:r>
        <w:t xml:space="preserve"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>
        <w:t>sorted</w:t>
      </w:r>
      <w:proofErr w:type="spellEnd"/>
      <w:r>
        <w:t>. Пример:</w:t>
      </w:r>
    </w:p>
    <w:p w:rsidR="00BE4961" w:rsidRDefault="00BE4961" w:rsidP="00BE4961"/>
    <w:p w:rsidR="00BE4961" w:rsidRDefault="00BE4961" w:rsidP="00BE4961">
      <w:proofErr w:type="spellStart"/>
      <w:r>
        <w:t>data</w:t>
      </w:r>
      <w:proofErr w:type="spellEnd"/>
      <w:r>
        <w:t xml:space="preserve"> = [4, -30, 30, 100, -100, 123, 1, 0, -1, -4]</w:t>
      </w:r>
    </w:p>
    <w:p w:rsidR="00BE4961" w:rsidRDefault="00BE4961" w:rsidP="00BE4961">
      <w:r>
        <w:t>Вывод: [123, 100, -100, -30, 30, 4, -4, 1, -1, 0]</w:t>
      </w:r>
    </w:p>
    <w:p w:rsidR="00BE4961" w:rsidRDefault="00BE4961" w:rsidP="00BE4961">
      <w:r>
        <w:t>Необходимо решить задачу двумя способами:</w:t>
      </w:r>
    </w:p>
    <w:p w:rsidR="00BE4961" w:rsidRDefault="00BE4961" w:rsidP="00BE4961"/>
    <w:p w:rsidR="00BE4961" w:rsidRDefault="00BE4961" w:rsidP="00BE4961">
      <w:r>
        <w:t xml:space="preserve">С использованием </w:t>
      </w:r>
      <w:proofErr w:type="spellStart"/>
      <w:r>
        <w:t>lambda</w:t>
      </w:r>
      <w:proofErr w:type="spellEnd"/>
      <w:r>
        <w:t>-функции.</w:t>
      </w:r>
    </w:p>
    <w:p w:rsidR="00BE4961" w:rsidRDefault="00BE4961" w:rsidP="00BE4961">
      <w:r>
        <w:t xml:space="preserve">Без использования </w:t>
      </w:r>
      <w:proofErr w:type="spellStart"/>
      <w:r>
        <w:t>lambda</w:t>
      </w:r>
      <w:proofErr w:type="spellEnd"/>
      <w:r>
        <w:t>-функции.</w:t>
      </w:r>
    </w:p>
    <w:p w:rsidR="00BE4961" w:rsidRPr="00BE4961" w:rsidRDefault="00BE4961" w:rsidP="00BE4961">
      <w:pPr>
        <w:rPr>
          <w:lang w:val="en-US"/>
        </w:rPr>
      </w:pPr>
      <w:r>
        <w:t>Шаблон</w:t>
      </w:r>
      <w:r w:rsidRPr="00BE4961">
        <w:rPr>
          <w:lang w:val="en-US"/>
        </w:rPr>
        <w:t xml:space="preserve"> </w:t>
      </w:r>
      <w:r>
        <w:t>реализации</w:t>
      </w:r>
      <w:r w:rsidRPr="00BE4961">
        <w:rPr>
          <w:lang w:val="en-US"/>
        </w:rPr>
        <w:t>:</w:t>
      </w:r>
    </w:p>
    <w:p w:rsidR="00BE4961" w:rsidRPr="00BE4961" w:rsidRDefault="00BE4961" w:rsidP="00BE4961">
      <w:pPr>
        <w:rPr>
          <w:lang w:val="en-US"/>
        </w:rPr>
      </w:pP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>data = [4, -30, 100, -100, 123, 1, 0, -1, -4]</w:t>
      </w:r>
    </w:p>
    <w:p w:rsidR="00BE4961" w:rsidRPr="00BE4961" w:rsidRDefault="00BE4961" w:rsidP="00BE4961">
      <w:pPr>
        <w:rPr>
          <w:lang w:val="en-US"/>
        </w:rPr>
      </w:pP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>if __name__ == '__main__':</w:t>
      </w: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lastRenderedPageBreak/>
        <w:t xml:space="preserve">    result = ...</w:t>
      </w: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 xml:space="preserve">    print(result)</w:t>
      </w:r>
    </w:p>
    <w:p w:rsidR="00BE4961" w:rsidRPr="00BE4961" w:rsidRDefault="00BE4961" w:rsidP="00BE4961">
      <w:pPr>
        <w:rPr>
          <w:lang w:val="en-US"/>
        </w:rPr>
      </w:pP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 xml:space="preserve">    </w:t>
      </w:r>
      <w:proofErr w:type="spellStart"/>
      <w:r w:rsidRPr="00BE4961">
        <w:rPr>
          <w:lang w:val="en-US"/>
        </w:rPr>
        <w:t>result_with_lambda</w:t>
      </w:r>
      <w:proofErr w:type="spellEnd"/>
      <w:r w:rsidRPr="00BE4961">
        <w:rPr>
          <w:lang w:val="en-US"/>
        </w:rPr>
        <w:t xml:space="preserve"> = ...</w:t>
      </w: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 xml:space="preserve">    print(</w:t>
      </w:r>
      <w:proofErr w:type="spellStart"/>
      <w:r w:rsidRPr="00BE4961">
        <w:rPr>
          <w:lang w:val="en-US"/>
        </w:rPr>
        <w:t>result_with_lambda</w:t>
      </w:r>
      <w:proofErr w:type="spellEnd"/>
      <w:r w:rsidRPr="00BE4961">
        <w:rPr>
          <w:lang w:val="en-US"/>
        </w:rPr>
        <w:t>)</w:t>
      </w:r>
    </w:p>
    <w:p w:rsidR="00BE4961" w:rsidRDefault="00BE4961" w:rsidP="00BE4961">
      <w:pPr>
        <w:pStyle w:val="a6"/>
      </w:pPr>
      <w:r>
        <w:t>Код</w:t>
      </w:r>
      <w:r w:rsidRPr="00BE4961">
        <w:rPr>
          <w:lang w:val="en-US"/>
        </w:rPr>
        <w:t xml:space="preserve"> </w:t>
      </w:r>
      <w:r>
        <w:t>программы</w:t>
      </w:r>
      <w:r w:rsidRPr="00BE4961">
        <w:rPr>
          <w:lang w:val="en-US"/>
        </w:rPr>
        <w:t xml:space="preserve"> </w:t>
      </w:r>
      <w:r>
        <w:t>4</w:t>
      </w:r>
    </w:p>
    <w:p w:rsidR="00BE4961" w:rsidRPr="00BE4961" w:rsidRDefault="00BE4961" w:rsidP="00BE4961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BE4961">
        <w:rPr>
          <w:color w:val="BCBEC4"/>
          <w:lang w:val="en-US"/>
        </w:rPr>
        <w:t>data_lambda</w:t>
      </w:r>
      <w:proofErr w:type="spellEnd"/>
      <w:r w:rsidRPr="00BE4961">
        <w:rPr>
          <w:color w:val="BCBEC4"/>
          <w:lang w:val="en-US"/>
        </w:rPr>
        <w:t xml:space="preserve"> = [</w:t>
      </w:r>
      <w:r w:rsidRPr="00BE4961">
        <w:rPr>
          <w:color w:val="2AACB8"/>
          <w:lang w:val="en-US"/>
        </w:rPr>
        <w:t>4</w:t>
      </w:r>
      <w:r w:rsidRPr="00BE4961">
        <w:rPr>
          <w:color w:val="BCBEC4"/>
          <w:lang w:val="en-US"/>
        </w:rPr>
        <w:t>, -</w:t>
      </w:r>
      <w:r w:rsidRPr="00BE4961">
        <w:rPr>
          <w:color w:val="2AACB8"/>
          <w:lang w:val="en-US"/>
        </w:rPr>
        <w:t>30</w:t>
      </w:r>
      <w:r w:rsidRPr="00BE4961">
        <w:rPr>
          <w:color w:val="BCBEC4"/>
          <w:lang w:val="en-US"/>
        </w:rPr>
        <w:t xml:space="preserve">, </w:t>
      </w:r>
      <w:r w:rsidRPr="00BE4961">
        <w:rPr>
          <w:color w:val="2AACB8"/>
          <w:lang w:val="en-US"/>
        </w:rPr>
        <w:t>100</w:t>
      </w:r>
      <w:r w:rsidRPr="00BE4961">
        <w:rPr>
          <w:color w:val="BCBEC4"/>
          <w:lang w:val="en-US"/>
        </w:rPr>
        <w:t>, -</w:t>
      </w:r>
      <w:r w:rsidRPr="00BE4961">
        <w:rPr>
          <w:color w:val="2AACB8"/>
          <w:lang w:val="en-US"/>
        </w:rPr>
        <w:t>100</w:t>
      </w:r>
      <w:r w:rsidRPr="00BE4961">
        <w:rPr>
          <w:color w:val="BCBEC4"/>
          <w:lang w:val="en-US"/>
        </w:rPr>
        <w:t xml:space="preserve">, </w:t>
      </w:r>
      <w:r w:rsidRPr="00BE4961">
        <w:rPr>
          <w:color w:val="2AACB8"/>
          <w:lang w:val="en-US"/>
        </w:rPr>
        <w:t>123</w:t>
      </w:r>
      <w:r w:rsidRPr="00BE4961">
        <w:rPr>
          <w:color w:val="BCBEC4"/>
          <w:lang w:val="en-US"/>
        </w:rPr>
        <w:t xml:space="preserve">, </w:t>
      </w:r>
      <w:r w:rsidRPr="00BE4961">
        <w:rPr>
          <w:color w:val="2AACB8"/>
          <w:lang w:val="en-US"/>
        </w:rPr>
        <w:t>1</w:t>
      </w:r>
      <w:r w:rsidRPr="00BE4961">
        <w:rPr>
          <w:color w:val="BCBEC4"/>
          <w:lang w:val="en-US"/>
        </w:rPr>
        <w:t xml:space="preserve">, </w:t>
      </w:r>
      <w:r w:rsidRPr="00BE4961">
        <w:rPr>
          <w:color w:val="2AACB8"/>
          <w:lang w:val="en-US"/>
        </w:rPr>
        <w:t>0</w:t>
      </w:r>
      <w:r w:rsidRPr="00BE4961">
        <w:rPr>
          <w:color w:val="BCBEC4"/>
          <w:lang w:val="en-US"/>
        </w:rPr>
        <w:t>, -</w:t>
      </w:r>
      <w:r w:rsidRPr="00BE4961">
        <w:rPr>
          <w:color w:val="2AACB8"/>
          <w:lang w:val="en-US"/>
        </w:rPr>
        <w:t>1</w:t>
      </w:r>
      <w:r w:rsidRPr="00BE4961">
        <w:rPr>
          <w:color w:val="BCBEC4"/>
          <w:lang w:val="en-US"/>
        </w:rPr>
        <w:t>, -</w:t>
      </w:r>
      <w:r w:rsidRPr="00BE4961">
        <w:rPr>
          <w:color w:val="2AACB8"/>
          <w:lang w:val="en-US"/>
        </w:rPr>
        <w:t>4</w:t>
      </w:r>
      <w:r w:rsidRPr="00BE4961">
        <w:rPr>
          <w:color w:val="BCBEC4"/>
          <w:lang w:val="en-US"/>
        </w:rPr>
        <w:t>]</w:t>
      </w:r>
      <w:r w:rsidRPr="00BE4961">
        <w:rPr>
          <w:color w:val="BCBEC4"/>
          <w:lang w:val="en-US"/>
        </w:rPr>
        <w:br/>
        <w:t>data = [</w:t>
      </w:r>
      <w:r w:rsidRPr="00BE4961">
        <w:rPr>
          <w:color w:val="2AACB8"/>
          <w:lang w:val="en-US"/>
        </w:rPr>
        <w:t>4</w:t>
      </w:r>
      <w:r w:rsidRPr="00BE4961">
        <w:rPr>
          <w:color w:val="BCBEC4"/>
          <w:lang w:val="en-US"/>
        </w:rPr>
        <w:t>, -</w:t>
      </w:r>
      <w:r w:rsidRPr="00BE4961">
        <w:rPr>
          <w:color w:val="2AACB8"/>
          <w:lang w:val="en-US"/>
        </w:rPr>
        <w:t>30</w:t>
      </w:r>
      <w:r w:rsidRPr="00BE4961">
        <w:rPr>
          <w:color w:val="BCBEC4"/>
          <w:lang w:val="en-US"/>
        </w:rPr>
        <w:t xml:space="preserve">, </w:t>
      </w:r>
      <w:r w:rsidRPr="00BE4961">
        <w:rPr>
          <w:color w:val="2AACB8"/>
          <w:lang w:val="en-US"/>
        </w:rPr>
        <w:t>100</w:t>
      </w:r>
      <w:r w:rsidRPr="00BE4961">
        <w:rPr>
          <w:color w:val="BCBEC4"/>
          <w:lang w:val="en-US"/>
        </w:rPr>
        <w:t>, -</w:t>
      </w:r>
      <w:r w:rsidRPr="00BE4961">
        <w:rPr>
          <w:color w:val="2AACB8"/>
          <w:lang w:val="en-US"/>
        </w:rPr>
        <w:t>100</w:t>
      </w:r>
      <w:r w:rsidRPr="00BE4961">
        <w:rPr>
          <w:color w:val="BCBEC4"/>
          <w:lang w:val="en-US"/>
        </w:rPr>
        <w:t xml:space="preserve">, </w:t>
      </w:r>
      <w:r w:rsidRPr="00BE4961">
        <w:rPr>
          <w:color w:val="2AACB8"/>
          <w:lang w:val="en-US"/>
        </w:rPr>
        <w:t>123</w:t>
      </w:r>
      <w:r w:rsidRPr="00BE4961">
        <w:rPr>
          <w:color w:val="BCBEC4"/>
          <w:lang w:val="en-US"/>
        </w:rPr>
        <w:t xml:space="preserve">, </w:t>
      </w:r>
      <w:r w:rsidRPr="00BE4961">
        <w:rPr>
          <w:color w:val="2AACB8"/>
          <w:lang w:val="en-US"/>
        </w:rPr>
        <w:t>1</w:t>
      </w:r>
      <w:r w:rsidRPr="00BE4961">
        <w:rPr>
          <w:color w:val="BCBEC4"/>
          <w:lang w:val="en-US"/>
        </w:rPr>
        <w:t xml:space="preserve">, </w:t>
      </w:r>
      <w:r w:rsidRPr="00BE4961">
        <w:rPr>
          <w:color w:val="2AACB8"/>
          <w:lang w:val="en-US"/>
        </w:rPr>
        <w:t>0</w:t>
      </w:r>
      <w:r w:rsidRPr="00BE4961">
        <w:rPr>
          <w:color w:val="BCBEC4"/>
          <w:lang w:val="en-US"/>
        </w:rPr>
        <w:t>, -</w:t>
      </w:r>
      <w:r w:rsidRPr="00BE4961">
        <w:rPr>
          <w:color w:val="2AACB8"/>
          <w:lang w:val="en-US"/>
        </w:rPr>
        <w:t>1</w:t>
      </w:r>
      <w:r w:rsidRPr="00BE4961">
        <w:rPr>
          <w:color w:val="BCBEC4"/>
          <w:lang w:val="en-US"/>
        </w:rPr>
        <w:t>, -</w:t>
      </w:r>
      <w:r w:rsidRPr="00BE4961">
        <w:rPr>
          <w:color w:val="2AACB8"/>
          <w:lang w:val="en-US"/>
        </w:rPr>
        <w:t>4</w:t>
      </w:r>
      <w:r w:rsidRPr="00BE4961">
        <w:rPr>
          <w:color w:val="BCBEC4"/>
          <w:lang w:val="en-US"/>
        </w:rPr>
        <w:t>]</w:t>
      </w:r>
      <w:r w:rsidRPr="00BE4961">
        <w:rPr>
          <w:color w:val="BCBEC4"/>
          <w:lang w:val="en-US"/>
        </w:rPr>
        <w:br/>
      </w:r>
      <w:r w:rsidRPr="00BE4961">
        <w:rPr>
          <w:color w:val="BCBEC4"/>
          <w:lang w:val="en-US"/>
        </w:rPr>
        <w:br/>
      </w:r>
      <w:r w:rsidRPr="00BE4961">
        <w:rPr>
          <w:color w:val="CF8E6D"/>
          <w:lang w:val="en-US"/>
        </w:rPr>
        <w:t xml:space="preserve">if </w:t>
      </w:r>
      <w:r w:rsidRPr="00BE4961">
        <w:rPr>
          <w:color w:val="BCBEC4"/>
          <w:lang w:val="en-US"/>
        </w:rPr>
        <w:t xml:space="preserve">__name__ == </w:t>
      </w:r>
      <w:r w:rsidRPr="00BE4961">
        <w:rPr>
          <w:color w:val="6AAB73"/>
          <w:lang w:val="en-US"/>
        </w:rPr>
        <w:t>'__main__'</w:t>
      </w:r>
      <w:r w:rsidRPr="00BE4961">
        <w:rPr>
          <w:color w:val="BCBEC4"/>
          <w:lang w:val="en-US"/>
        </w:rPr>
        <w:t>:</w:t>
      </w:r>
      <w:r w:rsidRPr="00BE4961">
        <w:rPr>
          <w:color w:val="BCBEC4"/>
          <w:lang w:val="en-US"/>
        </w:rPr>
        <w:br/>
        <w:t xml:space="preserve">    </w:t>
      </w:r>
      <w:proofErr w:type="spellStart"/>
      <w:r w:rsidRPr="00BE4961">
        <w:rPr>
          <w:color w:val="BCBEC4"/>
          <w:lang w:val="en-US"/>
        </w:rPr>
        <w:t>result_with_lambda</w:t>
      </w:r>
      <w:proofErr w:type="spellEnd"/>
      <w:r w:rsidRPr="00BE4961">
        <w:rPr>
          <w:color w:val="BCBEC4"/>
          <w:lang w:val="en-US"/>
        </w:rPr>
        <w:t xml:space="preserve"> = </w:t>
      </w:r>
      <w:proofErr w:type="gramStart"/>
      <w:r w:rsidRPr="00BE4961">
        <w:rPr>
          <w:color w:val="BCBEC4"/>
          <w:lang w:val="en-US"/>
        </w:rPr>
        <w:t>sorted(</w:t>
      </w:r>
      <w:proofErr w:type="gramEnd"/>
      <w:r w:rsidRPr="00BE4961">
        <w:rPr>
          <w:color w:val="BCBEC4"/>
          <w:lang w:val="en-US"/>
        </w:rPr>
        <w:t>data, key=</w:t>
      </w:r>
      <w:r w:rsidRPr="00BE4961">
        <w:rPr>
          <w:color w:val="CF8E6D"/>
          <w:lang w:val="en-US"/>
        </w:rPr>
        <w:t xml:space="preserve">lambda </w:t>
      </w:r>
      <w:r w:rsidRPr="00BE4961">
        <w:rPr>
          <w:color w:val="BCBEC4"/>
          <w:lang w:val="en-US"/>
        </w:rPr>
        <w:t>x: abs(x), reverse=</w:t>
      </w:r>
      <w:r w:rsidRPr="00BE4961">
        <w:rPr>
          <w:color w:val="CF8E6D"/>
          <w:lang w:val="en-US"/>
        </w:rPr>
        <w:t>True</w:t>
      </w:r>
      <w:r w:rsidRPr="00BE4961">
        <w:rPr>
          <w:color w:val="BCBEC4"/>
          <w:lang w:val="en-US"/>
        </w:rPr>
        <w:t>)</w:t>
      </w:r>
      <w:r w:rsidRPr="00BE4961">
        <w:rPr>
          <w:color w:val="BCBEC4"/>
          <w:lang w:val="en-US"/>
        </w:rPr>
        <w:br/>
        <w:t xml:space="preserve">    print(</w:t>
      </w:r>
      <w:proofErr w:type="spellStart"/>
      <w:r w:rsidRPr="00BE4961">
        <w:rPr>
          <w:color w:val="BCBEC4"/>
          <w:lang w:val="en-US"/>
        </w:rPr>
        <w:t>result_with_lambda</w:t>
      </w:r>
      <w:proofErr w:type="spellEnd"/>
      <w:r w:rsidRPr="00BE4961">
        <w:rPr>
          <w:color w:val="BCBEC4"/>
          <w:lang w:val="en-US"/>
        </w:rPr>
        <w:t>)</w:t>
      </w:r>
      <w:r w:rsidRPr="00BE4961">
        <w:rPr>
          <w:color w:val="BCBEC4"/>
          <w:lang w:val="en-US"/>
        </w:rPr>
        <w:br/>
        <w:t xml:space="preserve">    result = sorted(data, key=abs, reverse=</w:t>
      </w:r>
      <w:r w:rsidRPr="00BE4961">
        <w:rPr>
          <w:color w:val="CF8E6D"/>
          <w:lang w:val="en-US"/>
        </w:rPr>
        <w:t>True</w:t>
      </w:r>
      <w:r w:rsidRPr="00BE4961">
        <w:rPr>
          <w:color w:val="BCBEC4"/>
          <w:lang w:val="en-US"/>
        </w:rPr>
        <w:t>)</w:t>
      </w:r>
      <w:r w:rsidRPr="00BE4961">
        <w:rPr>
          <w:color w:val="BCBEC4"/>
          <w:lang w:val="en-US"/>
        </w:rPr>
        <w:br/>
        <w:t xml:space="preserve">    print(result)</w:t>
      </w:r>
    </w:p>
    <w:p w:rsidR="00BE4961" w:rsidRPr="00BE4961" w:rsidRDefault="00BE4961" w:rsidP="00BE4961">
      <w:pPr>
        <w:rPr>
          <w:lang w:val="en-US"/>
        </w:rPr>
      </w:pPr>
    </w:p>
    <w:p w:rsidR="00BE4961" w:rsidRPr="00BE4961" w:rsidRDefault="00BE4961" w:rsidP="00BE4961">
      <w:pPr>
        <w:rPr>
          <w:lang w:val="en-US"/>
        </w:rPr>
      </w:pPr>
    </w:p>
    <w:p w:rsidR="00BE4961" w:rsidRDefault="00BE4961" w:rsidP="00BE4961">
      <w:pPr>
        <w:pStyle w:val="a6"/>
      </w:pPr>
      <w:r>
        <w:t xml:space="preserve">Вывод </w:t>
      </w:r>
      <w:r>
        <w:t>4</w:t>
      </w:r>
    </w:p>
    <w:p w:rsidR="00BE4961" w:rsidRDefault="00BE4961" w:rsidP="00BE4961">
      <w:pPr>
        <w:rPr>
          <w:noProof/>
        </w:rPr>
      </w:pPr>
      <w:r>
        <w:rPr>
          <w:noProof/>
        </w:rPr>
        <w:drawing>
          <wp:inline distT="0" distB="0" distL="0" distR="0">
            <wp:extent cx="6645910" cy="1550035"/>
            <wp:effectExtent l="0" t="0" r="0" b="0"/>
            <wp:docPr id="202184534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45342" name="Рисунок 20218453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61" w:rsidRDefault="00BE4961" w:rsidP="00BE4961">
      <w:pPr>
        <w:rPr>
          <w:noProof/>
        </w:rPr>
      </w:pPr>
    </w:p>
    <w:p w:rsidR="00BE4961" w:rsidRDefault="00BE4961" w:rsidP="00BE4961">
      <w:pPr>
        <w:pStyle w:val="a6"/>
      </w:pPr>
      <w:r>
        <w:t xml:space="preserve">Задание </w:t>
      </w:r>
      <w:r>
        <w:t>5</w:t>
      </w:r>
    </w:p>
    <w:p w:rsidR="00BE4961" w:rsidRDefault="00BE4961" w:rsidP="00BE4961">
      <w:r>
        <w:t xml:space="preserve">Необходимо реализовать декоратор </w:t>
      </w:r>
      <w:proofErr w:type="spellStart"/>
      <w:r>
        <w:t>print_result</w:t>
      </w:r>
      <w:proofErr w:type="spellEnd"/>
      <w:r>
        <w:t>, который выводит на экран результат выполнения функции.</w:t>
      </w:r>
    </w:p>
    <w:p w:rsidR="00BE4961" w:rsidRDefault="00BE4961" w:rsidP="00BE4961"/>
    <w:p w:rsidR="00BE4961" w:rsidRDefault="00BE4961" w:rsidP="00BE4961">
      <w: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BE4961" w:rsidRDefault="00BE4961" w:rsidP="00BE4961">
      <w:r>
        <w:t>Если функция вернула список (</w:t>
      </w:r>
      <w:proofErr w:type="spellStart"/>
      <w:r>
        <w:t>list</w:t>
      </w:r>
      <w:proofErr w:type="spellEnd"/>
      <w:r>
        <w:t>), то значения элементов списка должны выводиться в столбик.</w:t>
      </w:r>
    </w:p>
    <w:p w:rsidR="00BE4961" w:rsidRDefault="00BE4961" w:rsidP="00BE4961">
      <w:r>
        <w:t>Если функция вернула словарь (</w:t>
      </w:r>
      <w:proofErr w:type="spellStart"/>
      <w:r>
        <w:t>dict</w:t>
      </w:r>
      <w:proofErr w:type="spellEnd"/>
      <w:r>
        <w:t>), то ключи и значения должны выводить в столбик через знак равенства.</w:t>
      </w:r>
    </w:p>
    <w:p w:rsidR="00BE4961" w:rsidRDefault="00BE4961" w:rsidP="00BE4961">
      <w:r>
        <w:t>Шаблон реализации:</w:t>
      </w:r>
    </w:p>
    <w:p w:rsidR="00BE4961" w:rsidRDefault="00BE4961" w:rsidP="00BE4961"/>
    <w:p w:rsidR="00BE4961" w:rsidRDefault="00BE4961" w:rsidP="00BE4961">
      <w:r>
        <w:lastRenderedPageBreak/>
        <w:t># Здесь должна быть реализация декоратора</w:t>
      </w:r>
    </w:p>
    <w:p w:rsidR="00BE4961" w:rsidRDefault="00BE4961" w:rsidP="00BE4961"/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>@print_result</w:t>
      </w: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>def test_1():</w:t>
      </w: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 xml:space="preserve">    return 1</w:t>
      </w:r>
    </w:p>
    <w:p w:rsidR="00BE4961" w:rsidRPr="00BE4961" w:rsidRDefault="00BE4961" w:rsidP="00BE4961">
      <w:pPr>
        <w:rPr>
          <w:lang w:val="en-US"/>
        </w:rPr>
      </w:pPr>
    </w:p>
    <w:p w:rsidR="00BE4961" w:rsidRPr="00BE4961" w:rsidRDefault="00BE4961" w:rsidP="00BE4961">
      <w:pPr>
        <w:rPr>
          <w:lang w:val="en-US"/>
        </w:rPr>
      </w:pP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>@print_result</w:t>
      </w: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>def test_2():</w:t>
      </w: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 xml:space="preserve">    return 'iu5'</w:t>
      </w:r>
    </w:p>
    <w:p w:rsidR="00BE4961" w:rsidRPr="00BE4961" w:rsidRDefault="00BE4961" w:rsidP="00BE4961">
      <w:pPr>
        <w:rPr>
          <w:lang w:val="en-US"/>
        </w:rPr>
      </w:pPr>
    </w:p>
    <w:p w:rsidR="00BE4961" w:rsidRPr="00BE4961" w:rsidRDefault="00BE4961" w:rsidP="00BE4961">
      <w:pPr>
        <w:rPr>
          <w:lang w:val="en-US"/>
        </w:rPr>
      </w:pP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>@print_result</w:t>
      </w: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>def test_3():</w:t>
      </w: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 xml:space="preserve">    return {'a': 1, 'b': 2}</w:t>
      </w:r>
    </w:p>
    <w:p w:rsidR="00BE4961" w:rsidRPr="00BE4961" w:rsidRDefault="00BE4961" w:rsidP="00BE4961">
      <w:pPr>
        <w:rPr>
          <w:lang w:val="en-US"/>
        </w:rPr>
      </w:pPr>
    </w:p>
    <w:p w:rsidR="00BE4961" w:rsidRPr="00BE4961" w:rsidRDefault="00BE4961" w:rsidP="00BE4961">
      <w:pPr>
        <w:rPr>
          <w:lang w:val="en-US"/>
        </w:rPr>
      </w:pP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>@print_result</w:t>
      </w: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>def test_4():</w:t>
      </w: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 xml:space="preserve">    return [1, 2]</w:t>
      </w:r>
    </w:p>
    <w:p w:rsidR="00BE4961" w:rsidRPr="00BE4961" w:rsidRDefault="00BE4961" w:rsidP="00BE4961">
      <w:pPr>
        <w:rPr>
          <w:lang w:val="en-US"/>
        </w:rPr>
      </w:pPr>
    </w:p>
    <w:p w:rsidR="00BE4961" w:rsidRPr="00BE4961" w:rsidRDefault="00BE4961" w:rsidP="00BE4961">
      <w:pPr>
        <w:rPr>
          <w:lang w:val="en-US"/>
        </w:rPr>
      </w:pP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>if __name__ == '__main__':</w:t>
      </w: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 xml:space="preserve">    </w:t>
      </w:r>
      <w:proofErr w:type="gramStart"/>
      <w:r w:rsidRPr="00BE4961">
        <w:rPr>
          <w:lang w:val="en-US"/>
        </w:rPr>
        <w:t>print(</w:t>
      </w:r>
      <w:proofErr w:type="gramEnd"/>
      <w:r w:rsidRPr="00BE4961">
        <w:rPr>
          <w:lang w:val="en-US"/>
        </w:rPr>
        <w:t>'!!!!!!!!')</w:t>
      </w: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 xml:space="preserve">    test_1()</w:t>
      </w: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 xml:space="preserve">    test_2()</w:t>
      </w:r>
    </w:p>
    <w:p w:rsidR="00BE4961" w:rsidRDefault="00BE4961" w:rsidP="00BE4961">
      <w:r w:rsidRPr="00BE4961">
        <w:rPr>
          <w:lang w:val="en-US"/>
        </w:rPr>
        <w:t xml:space="preserve">    </w:t>
      </w:r>
      <w:r>
        <w:t>test_3()</w:t>
      </w:r>
    </w:p>
    <w:p w:rsidR="00BE4961" w:rsidRDefault="00BE4961" w:rsidP="00BE4961">
      <w:r>
        <w:t xml:space="preserve">    test_4()</w:t>
      </w:r>
    </w:p>
    <w:p w:rsidR="00BE4961" w:rsidRDefault="00BE4961" w:rsidP="00BE4961">
      <w:r>
        <w:t>Результат выполнения:</w:t>
      </w:r>
    </w:p>
    <w:p w:rsidR="00BE4961" w:rsidRDefault="00BE4961" w:rsidP="00BE4961"/>
    <w:p w:rsidR="00BE4961" w:rsidRDefault="00BE4961" w:rsidP="00BE4961">
      <w:r>
        <w:lastRenderedPageBreak/>
        <w:t>test_1</w:t>
      </w: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>1</w:t>
      </w: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>test_2</w:t>
      </w: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>iu5</w:t>
      </w: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>test_3</w:t>
      </w: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>a = 1</w:t>
      </w: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>b = 2</w:t>
      </w: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>test_4</w:t>
      </w: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>1</w:t>
      </w: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>2</w:t>
      </w:r>
    </w:p>
    <w:p w:rsidR="00BE4961" w:rsidRPr="00BE4961" w:rsidRDefault="00BE4961" w:rsidP="00BE4961">
      <w:pPr>
        <w:pStyle w:val="a6"/>
        <w:rPr>
          <w:lang w:val="en-US"/>
        </w:rPr>
      </w:pPr>
      <w:r>
        <w:t>Код</w:t>
      </w:r>
      <w:r w:rsidRPr="00BE4961">
        <w:rPr>
          <w:lang w:val="en-US"/>
        </w:rPr>
        <w:t xml:space="preserve"> </w:t>
      </w:r>
      <w:r>
        <w:t>программы</w:t>
      </w:r>
      <w:r w:rsidRPr="00BE4961">
        <w:rPr>
          <w:lang w:val="en-US"/>
        </w:rPr>
        <w:t xml:space="preserve"> </w:t>
      </w:r>
      <w:r w:rsidRPr="00BE4961">
        <w:rPr>
          <w:lang w:val="en-US"/>
        </w:rPr>
        <w:t>5</w:t>
      </w:r>
    </w:p>
    <w:p w:rsidR="00BE4961" w:rsidRPr="00BE4961" w:rsidRDefault="00BE4961" w:rsidP="00BE4961">
      <w:pPr>
        <w:pStyle w:val="HTML"/>
        <w:shd w:val="clear" w:color="auto" w:fill="1E1F22"/>
        <w:rPr>
          <w:color w:val="BCBEC4"/>
          <w:lang w:val="en-US"/>
        </w:rPr>
      </w:pPr>
      <w:r w:rsidRPr="00BE4961">
        <w:rPr>
          <w:color w:val="CF8E6D"/>
          <w:lang w:val="en-US"/>
        </w:rPr>
        <w:t xml:space="preserve">def </w:t>
      </w:r>
      <w:proofErr w:type="spellStart"/>
      <w:r w:rsidRPr="00BE4961">
        <w:rPr>
          <w:color w:val="56A8F5"/>
          <w:lang w:val="en-US"/>
        </w:rPr>
        <w:t>print_result</w:t>
      </w:r>
      <w:proofErr w:type="spellEnd"/>
      <w:r w:rsidRPr="00BE4961">
        <w:rPr>
          <w:color w:val="BCBEC4"/>
          <w:lang w:val="en-US"/>
        </w:rPr>
        <w:t>(</w:t>
      </w:r>
      <w:proofErr w:type="spellStart"/>
      <w:r w:rsidRPr="00BE4961">
        <w:rPr>
          <w:color w:val="BCBEC4"/>
          <w:lang w:val="en-US"/>
        </w:rPr>
        <w:t>func</w:t>
      </w:r>
      <w:proofErr w:type="spellEnd"/>
      <w:r w:rsidRPr="00BE4961">
        <w:rPr>
          <w:color w:val="BCBEC4"/>
          <w:lang w:val="en-US"/>
        </w:rPr>
        <w:t>):</w:t>
      </w:r>
      <w:r w:rsidRPr="00BE4961">
        <w:rPr>
          <w:color w:val="BCBEC4"/>
          <w:lang w:val="en-US"/>
        </w:rPr>
        <w:br/>
        <w:t xml:space="preserve">    </w:t>
      </w:r>
      <w:r w:rsidRPr="00BE4961">
        <w:rPr>
          <w:color w:val="CF8E6D"/>
          <w:lang w:val="en-US"/>
        </w:rPr>
        <w:t xml:space="preserve">def </w:t>
      </w:r>
      <w:r w:rsidRPr="00BE4961">
        <w:rPr>
          <w:color w:val="56A8F5"/>
          <w:lang w:val="en-US"/>
        </w:rPr>
        <w:t>wrapper</w:t>
      </w:r>
      <w:r w:rsidRPr="00BE4961">
        <w:rPr>
          <w:color w:val="BCBEC4"/>
          <w:lang w:val="en-US"/>
        </w:rPr>
        <w:t>(*</w:t>
      </w:r>
      <w:proofErr w:type="spellStart"/>
      <w:r w:rsidRPr="00BE4961">
        <w:rPr>
          <w:color w:val="BCBEC4"/>
          <w:lang w:val="en-US"/>
        </w:rPr>
        <w:t>args</w:t>
      </w:r>
      <w:proofErr w:type="spellEnd"/>
      <w:r w:rsidRPr="00BE4961">
        <w:rPr>
          <w:color w:val="BCBEC4"/>
          <w:lang w:val="en-US"/>
        </w:rPr>
        <w:t>, **</w:t>
      </w:r>
      <w:proofErr w:type="spellStart"/>
      <w:r w:rsidRPr="00BE4961">
        <w:rPr>
          <w:color w:val="BCBEC4"/>
          <w:lang w:val="en-US"/>
        </w:rPr>
        <w:t>kwargs</w:t>
      </w:r>
      <w:proofErr w:type="spellEnd"/>
      <w:r w:rsidRPr="00BE4961">
        <w:rPr>
          <w:color w:val="BCBEC4"/>
          <w:lang w:val="en-US"/>
        </w:rPr>
        <w:t>):</w:t>
      </w:r>
      <w:r w:rsidRPr="00BE4961">
        <w:rPr>
          <w:color w:val="BCBEC4"/>
          <w:lang w:val="en-US"/>
        </w:rPr>
        <w:br/>
        <w:t xml:space="preserve">       result = </w:t>
      </w:r>
      <w:proofErr w:type="spellStart"/>
      <w:r w:rsidRPr="00BE4961">
        <w:rPr>
          <w:color w:val="BCBEC4"/>
          <w:lang w:val="en-US"/>
        </w:rPr>
        <w:t>func</w:t>
      </w:r>
      <w:proofErr w:type="spellEnd"/>
      <w:r w:rsidRPr="00BE4961">
        <w:rPr>
          <w:color w:val="BCBEC4"/>
          <w:lang w:val="en-US"/>
        </w:rPr>
        <w:t>(*</w:t>
      </w:r>
      <w:proofErr w:type="spellStart"/>
      <w:r w:rsidRPr="00BE4961">
        <w:rPr>
          <w:color w:val="BCBEC4"/>
          <w:lang w:val="en-US"/>
        </w:rPr>
        <w:t>args</w:t>
      </w:r>
      <w:proofErr w:type="spellEnd"/>
      <w:r w:rsidRPr="00BE4961">
        <w:rPr>
          <w:color w:val="BCBEC4"/>
          <w:lang w:val="en-US"/>
        </w:rPr>
        <w:t>, **</w:t>
      </w:r>
      <w:proofErr w:type="spellStart"/>
      <w:r w:rsidRPr="00BE4961">
        <w:rPr>
          <w:color w:val="BCBEC4"/>
          <w:lang w:val="en-US"/>
        </w:rPr>
        <w:t>kwargs</w:t>
      </w:r>
      <w:proofErr w:type="spellEnd"/>
      <w:r w:rsidRPr="00BE4961">
        <w:rPr>
          <w:color w:val="BCBEC4"/>
          <w:lang w:val="en-US"/>
        </w:rPr>
        <w:t>)</w:t>
      </w:r>
      <w:r w:rsidRPr="00BE4961">
        <w:rPr>
          <w:color w:val="BCBEC4"/>
          <w:lang w:val="en-US"/>
        </w:rPr>
        <w:br/>
        <w:t xml:space="preserve">       </w:t>
      </w:r>
      <w:r w:rsidRPr="00BE4961">
        <w:rPr>
          <w:color w:val="8888C6"/>
          <w:lang w:val="en-US"/>
        </w:rPr>
        <w:t>print</w:t>
      </w:r>
      <w:r w:rsidRPr="00BE4961">
        <w:rPr>
          <w:color w:val="BCBEC4"/>
          <w:lang w:val="en-US"/>
        </w:rPr>
        <w:t>(</w:t>
      </w:r>
      <w:proofErr w:type="spellStart"/>
      <w:r w:rsidRPr="00BE4961">
        <w:rPr>
          <w:color w:val="BCBEC4"/>
          <w:lang w:val="en-US"/>
        </w:rPr>
        <w:t>func</w:t>
      </w:r>
      <w:proofErr w:type="spellEnd"/>
      <w:r w:rsidRPr="00BE4961">
        <w:rPr>
          <w:color w:val="BCBEC4"/>
          <w:lang w:val="en-US"/>
        </w:rPr>
        <w:t>.</w:t>
      </w:r>
      <w:r w:rsidRPr="00BE4961">
        <w:rPr>
          <w:color w:val="B200B2"/>
          <w:lang w:val="en-US"/>
        </w:rPr>
        <w:t>__name__</w:t>
      </w:r>
      <w:r w:rsidRPr="00BE4961">
        <w:rPr>
          <w:color w:val="BCBEC4"/>
          <w:lang w:val="en-US"/>
        </w:rPr>
        <w:t>)</w:t>
      </w:r>
      <w:r w:rsidRPr="00BE4961">
        <w:rPr>
          <w:color w:val="BCBEC4"/>
          <w:lang w:val="en-US"/>
        </w:rPr>
        <w:br/>
      </w:r>
      <w:r w:rsidRPr="00BE4961">
        <w:rPr>
          <w:color w:val="BCBEC4"/>
          <w:lang w:val="en-US"/>
        </w:rPr>
        <w:br/>
        <w:t xml:space="preserve">       </w:t>
      </w:r>
      <w:r w:rsidRPr="00BE4961">
        <w:rPr>
          <w:color w:val="CF8E6D"/>
          <w:lang w:val="en-US"/>
        </w:rPr>
        <w:t xml:space="preserve">if </w:t>
      </w:r>
      <w:proofErr w:type="spellStart"/>
      <w:r w:rsidRPr="00BE4961">
        <w:rPr>
          <w:color w:val="8888C6"/>
          <w:lang w:val="en-US"/>
        </w:rPr>
        <w:t>isinstance</w:t>
      </w:r>
      <w:proofErr w:type="spellEnd"/>
      <w:r w:rsidRPr="00BE4961">
        <w:rPr>
          <w:color w:val="BCBEC4"/>
          <w:lang w:val="en-US"/>
        </w:rPr>
        <w:t xml:space="preserve">(result, </w:t>
      </w:r>
      <w:r w:rsidRPr="00BE4961">
        <w:rPr>
          <w:color w:val="8888C6"/>
          <w:lang w:val="en-US"/>
        </w:rPr>
        <w:t>list</w:t>
      </w:r>
      <w:r w:rsidRPr="00BE4961">
        <w:rPr>
          <w:color w:val="BCBEC4"/>
          <w:lang w:val="en-US"/>
        </w:rPr>
        <w:t>):</w:t>
      </w:r>
      <w:r w:rsidRPr="00BE4961">
        <w:rPr>
          <w:color w:val="BCBEC4"/>
          <w:lang w:val="en-US"/>
        </w:rPr>
        <w:br/>
        <w:t xml:space="preserve">          </w:t>
      </w:r>
      <w:r w:rsidRPr="00BE4961">
        <w:rPr>
          <w:color w:val="CF8E6D"/>
          <w:lang w:val="en-US"/>
        </w:rPr>
        <w:t xml:space="preserve">for </w:t>
      </w:r>
      <w:r w:rsidRPr="00BE4961">
        <w:rPr>
          <w:color w:val="BCBEC4"/>
          <w:lang w:val="en-US"/>
        </w:rPr>
        <w:t xml:space="preserve">item </w:t>
      </w:r>
      <w:r w:rsidRPr="00BE4961">
        <w:rPr>
          <w:color w:val="CF8E6D"/>
          <w:lang w:val="en-US"/>
        </w:rPr>
        <w:t xml:space="preserve">in </w:t>
      </w:r>
      <w:r w:rsidRPr="00BE4961">
        <w:rPr>
          <w:color w:val="BCBEC4"/>
          <w:lang w:val="en-US"/>
        </w:rPr>
        <w:t>result:</w:t>
      </w:r>
      <w:r w:rsidRPr="00BE4961">
        <w:rPr>
          <w:color w:val="BCBEC4"/>
          <w:lang w:val="en-US"/>
        </w:rPr>
        <w:br/>
        <w:t xml:space="preserve">             </w:t>
      </w:r>
      <w:r w:rsidRPr="00BE4961">
        <w:rPr>
          <w:color w:val="8888C6"/>
          <w:lang w:val="en-US"/>
        </w:rPr>
        <w:t>print</w:t>
      </w:r>
      <w:r w:rsidRPr="00BE4961">
        <w:rPr>
          <w:color w:val="BCBEC4"/>
          <w:lang w:val="en-US"/>
        </w:rPr>
        <w:t>(item)</w:t>
      </w:r>
      <w:r w:rsidRPr="00BE4961">
        <w:rPr>
          <w:color w:val="BCBEC4"/>
          <w:lang w:val="en-US"/>
        </w:rPr>
        <w:br/>
        <w:t xml:space="preserve">       </w:t>
      </w:r>
      <w:proofErr w:type="spellStart"/>
      <w:r w:rsidRPr="00BE4961">
        <w:rPr>
          <w:color w:val="CF8E6D"/>
          <w:lang w:val="en-US"/>
        </w:rPr>
        <w:t>elif</w:t>
      </w:r>
      <w:proofErr w:type="spellEnd"/>
      <w:r w:rsidRPr="00BE4961">
        <w:rPr>
          <w:color w:val="CF8E6D"/>
          <w:lang w:val="en-US"/>
        </w:rPr>
        <w:t xml:space="preserve"> </w:t>
      </w:r>
      <w:proofErr w:type="spellStart"/>
      <w:r w:rsidRPr="00BE4961">
        <w:rPr>
          <w:color w:val="8888C6"/>
          <w:lang w:val="en-US"/>
        </w:rPr>
        <w:t>isinstance</w:t>
      </w:r>
      <w:proofErr w:type="spellEnd"/>
      <w:r w:rsidRPr="00BE4961">
        <w:rPr>
          <w:color w:val="BCBEC4"/>
          <w:lang w:val="en-US"/>
        </w:rPr>
        <w:t xml:space="preserve">(result, </w:t>
      </w:r>
      <w:proofErr w:type="spellStart"/>
      <w:r w:rsidRPr="00BE4961">
        <w:rPr>
          <w:color w:val="8888C6"/>
          <w:lang w:val="en-US"/>
        </w:rPr>
        <w:t>dict</w:t>
      </w:r>
      <w:proofErr w:type="spellEnd"/>
      <w:r w:rsidRPr="00BE4961">
        <w:rPr>
          <w:color w:val="BCBEC4"/>
          <w:lang w:val="en-US"/>
        </w:rPr>
        <w:t>):</w:t>
      </w:r>
      <w:r w:rsidRPr="00BE4961">
        <w:rPr>
          <w:color w:val="BCBEC4"/>
          <w:lang w:val="en-US"/>
        </w:rPr>
        <w:br/>
        <w:t xml:space="preserve">          </w:t>
      </w:r>
      <w:r w:rsidRPr="00BE4961">
        <w:rPr>
          <w:color w:val="CF8E6D"/>
          <w:lang w:val="en-US"/>
        </w:rPr>
        <w:t xml:space="preserve">for </w:t>
      </w:r>
      <w:r w:rsidRPr="00BE4961">
        <w:rPr>
          <w:color w:val="BCBEC4"/>
          <w:lang w:val="en-US"/>
        </w:rPr>
        <w:t xml:space="preserve">key, value </w:t>
      </w:r>
      <w:r w:rsidRPr="00BE4961">
        <w:rPr>
          <w:color w:val="CF8E6D"/>
          <w:lang w:val="en-US"/>
        </w:rPr>
        <w:t xml:space="preserve">in </w:t>
      </w:r>
      <w:proofErr w:type="spellStart"/>
      <w:r w:rsidRPr="00BE4961">
        <w:rPr>
          <w:color w:val="BCBEC4"/>
          <w:lang w:val="en-US"/>
        </w:rPr>
        <w:t>result.items</w:t>
      </w:r>
      <w:proofErr w:type="spellEnd"/>
      <w:r w:rsidRPr="00BE4961">
        <w:rPr>
          <w:color w:val="BCBEC4"/>
          <w:lang w:val="en-US"/>
        </w:rPr>
        <w:t>():</w:t>
      </w:r>
      <w:r w:rsidRPr="00BE4961">
        <w:rPr>
          <w:color w:val="BCBEC4"/>
          <w:lang w:val="en-US"/>
        </w:rPr>
        <w:br/>
        <w:t xml:space="preserve">             </w:t>
      </w:r>
      <w:r w:rsidRPr="00BE4961">
        <w:rPr>
          <w:color w:val="8888C6"/>
          <w:lang w:val="en-US"/>
        </w:rPr>
        <w:t>print</w:t>
      </w:r>
      <w:r w:rsidRPr="00BE4961">
        <w:rPr>
          <w:color w:val="BCBEC4"/>
          <w:lang w:val="en-US"/>
        </w:rPr>
        <w:t>(</w:t>
      </w:r>
      <w:r w:rsidRPr="00BE4961">
        <w:rPr>
          <w:color w:val="6AAB73"/>
          <w:lang w:val="en-US"/>
        </w:rPr>
        <w:t>f"</w:t>
      </w:r>
      <w:r w:rsidRPr="00BE4961">
        <w:rPr>
          <w:color w:val="CF8E6D"/>
          <w:lang w:val="en-US"/>
        </w:rPr>
        <w:t>{</w:t>
      </w:r>
      <w:r w:rsidRPr="00BE4961">
        <w:rPr>
          <w:color w:val="BCBEC4"/>
          <w:lang w:val="en-US"/>
        </w:rPr>
        <w:t>key</w:t>
      </w:r>
      <w:r w:rsidRPr="00BE4961">
        <w:rPr>
          <w:color w:val="CF8E6D"/>
          <w:lang w:val="en-US"/>
        </w:rPr>
        <w:t>}</w:t>
      </w:r>
      <w:r w:rsidRPr="00BE4961">
        <w:rPr>
          <w:color w:val="6AAB73"/>
          <w:lang w:val="en-US"/>
        </w:rPr>
        <w:t xml:space="preserve"> = </w:t>
      </w:r>
      <w:r w:rsidRPr="00BE4961">
        <w:rPr>
          <w:color w:val="CF8E6D"/>
          <w:lang w:val="en-US"/>
        </w:rPr>
        <w:t>{</w:t>
      </w:r>
      <w:r w:rsidRPr="00BE4961">
        <w:rPr>
          <w:color w:val="BCBEC4"/>
          <w:lang w:val="en-US"/>
        </w:rPr>
        <w:t>value</w:t>
      </w:r>
      <w:r w:rsidRPr="00BE4961">
        <w:rPr>
          <w:color w:val="CF8E6D"/>
          <w:lang w:val="en-US"/>
        </w:rPr>
        <w:t>}</w:t>
      </w:r>
      <w:r w:rsidRPr="00BE4961">
        <w:rPr>
          <w:color w:val="6AAB73"/>
          <w:lang w:val="en-US"/>
        </w:rPr>
        <w:t>"</w:t>
      </w:r>
      <w:r w:rsidRPr="00BE4961">
        <w:rPr>
          <w:color w:val="BCBEC4"/>
          <w:lang w:val="en-US"/>
        </w:rPr>
        <w:t>)</w:t>
      </w:r>
      <w:r w:rsidRPr="00BE4961">
        <w:rPr>
          <w:color w:val="BCBEC4"/>
          <w:lang w:val="en-US"/>
        </w:rPr>
        <w:br/>
        <w:t xml:space="preserve">       </w:t>
      </w:r>
      <w:r w:rsidRPr="00BE4961">
        <w:rPr>
          <w:color w:val="CF8E6D"/>
          <w:lang w:val="en-US"/>
        </w:rPr>
        <w:t>else</w:t>
      </w:r>
      <w:r w:rsidRPr="00BE4961">
        <w:rPr>
          <w:color w:val="BCBEC4"/>
          <w:lang w:val="en-US"/>
        </w:rPr>
        <w:t>:</w:t>
      </w:r>
      <w:r w:rsidRPr="00BE4961">
        <w:rPr>
          <w:color w:val="BCBEC4"/>
          <w:lang w:val="en-US"/>
        </w:rPr>
        <w:br/>
        <w:t xml:space="preserve">          </w:t>
      </w:r>
      <w:r w:rsidRPr="00BE4961">
        <w:rPr>
          <w:color w:val="8888C6"/>
          <w:lang w:val="en-US"/>
        </w:rPr>
        <w:t>print</w:t>
      </w:r>
      <w:r w:rsidRPr="00BE4961">
        <w:rPr>
          <w:color w:val="BCBEC4"/>
          <w:lang w:val="en-US"/>
        </w:rPr>
        <w:t>(result)</w:t>
      </w:r>
      <w:r w:rsidRPr="00BE4961">
        <w:rPr>
          <w:color w:val="BCBEC4"/>
          <w:lang w:val="en-US"/>
        </w:rPr>
        <w:br/>
      </w:r>
      <w:r w:rsidRPr="00BE4961">
        <w:rPr>
          <w:color w:val="BCBEC4"/>
          <w:lang w:val="en-US"/>
        </w:rPr>
        <w:br/>
        <w:t xml:space="preserve">       </w:t>
      </w:r>
      <w:r w:rsidRPr="00BE4961">
        <w:rPr>
          <w:color w:val="CF8E6D"/>
          <w:lang w:val="en-US"/>
        </w:rPr>
        <w:t xml:space="preserve">return </w:t>
      </w:r>
      <w:r w:rsidRPr="00BE4961">
        <w:rPr>
          <w:color w:val="BCBEC4"/>
          <w:lang w:val="en-US"/>
        </w:rPr>
        <w:t>result</w:t>
      </w:r>
      <w:r w:rsidRPr="00BE4961">
        <w:rPr>
          <w:color w:val="BCBEC4"/>
          <w:lang w:val="en-US"/>
        </w:rPr>
        <w:br/>
      </w:r>
      <w:r w:rsidRPr="00BE4961">
        <w:rPr>
          <w:color w:val="BCBEC4"/>
          <w:lang w:val="en-US"/>
        </w:rPr>
        <w:br/>
        <w:t xml:space="preserve">    </w:t>
      </w:r>
      <w:r w:rsidRPr="00BE4961">
        <w:rPr>
          <w:color w:val="CF8E6D"/>
          <w:lang w:val="en-US"/>
        </w:rPr>
        <w:t xml:space="preserve">return </w:t>
      </w:r>
      <w:r w:rsidRPr="00BE4961">
        <w:rPr>
          <w:color w:val="BCBEC4"/>
          <w:lang w:val="en-US"/>
        </w:rPr>
        <w:t>wrapper</w:t>
      </w:r>
      <w:r w:rsidRPr="00BE4961">
        <w:rPr>
          <w:color w:val="BCBEC4"/>
          <w:lang w:val="en-US"/>
        </w:rPr>
        <w:br/>
      </w:r>
      <w:r w:rsidRPr="00BE4961">
        <w:rPr>
          <w:color w:val="BCBEC4"/>
          <w:lang w:val="en-US"/>
        </w:rPr>
        <w:br/>
      </w:r>
      <w:r w:rsidRPr="00BE4961">
        <w:rPr>
          <w:color w:val="BCBEC4"/>
          <w:lang w:val="en-US"/>
        </w:rPr>
        <w:br/>
      </w:r>
      <w:r w:rsidRPr="00BE4961">
        <w:rPr>
          <w:color w:val="B3AE60"/>
          <w:lang w:val="en-US"/>
        </w:rPr>
        <w:t>@print_result</w:t>
      </w:r>
      <w:r w:rsidRPr="00BE4961">
        <w:rPr>
          <w:color w:val="B3AE60"/>
          <w:lang w:val="en-US"/>
        </w:rPr>
        <w:br/>
      </w:r>
      <w:r w:rsidRPr="00BE4961">
        <w:rPr>
          <w:color w:val="CF8E6D"/>
          <w:lang w:val="en-US"/>
        </w:rPr>
        <w:t xml:space="preserve">def </w:t>
      </w:r>
      <w:r w:rsidRPr="00BE4961">
        <w:rPr>
          <w:color w:val="56A8F5"/>
          <w:lang w:val="en-US"/>
        </w:rPr>
        <w:t>test_1</w:t>
      </w:r>
      <w:r w:rsidRPr="00BE4961">
        <w:rPr>
          <w:color w:val="BCBEC4"/>
          <w:lang w:val="en-US"/>
        </w:rPr>
        <w:t>():</w:t>
      </w:r>
      <w:r w:rsidRPr="00BE4961">
        <w:rPr>
          <w:color w:val="BCBEC4"/>
          <w:lang w:val="en-US"/>
        </w:rPr>
        <w:br/>
        <w:t xml:space="preserve">    </w:t>
      </w:r>
      <w:r w:rsidRPr="00BE4961">
        <w:rPr>
          <w:color w:val="CF8E6D"/>
          <w:lang w:val="en-US"/>
        </w:rPr>
        <w:t xml:space="preserve">return </w:t>
      </w:r>
      <w:r w:rsidRPr="00BE4961">
        <w:rPr>
          <w:color w:val="2AACB8"/>
          <w:lang w:val="en-US"/>
        </w:rPr>
        <w:t>1</w:t>
      </w:r>
      <w:r w:rsidRPr="00BE4961">
        <w:rPr>
          <w:color w:val="2AACB8"/>
          <w:lang w:val="en-US"/>
        </w:rPr>
        <w:br/>
      </w:r>
      <w:r w:rsidRPr="00BE4961">
        <w:rPr>
          <w:color w:val="2AACB8"/>
          <w:lang w:val="en-US"/>
        </w:rPr>
        <w:br/>
      </w:r>
      <w:r w:rsidRPr="00BE4961">
        <w:rPr>
          <w:color w:val="2AACB8"/>
          <w:lang w:val="en-US"/>
        </w:rPr>
        <w:br/>
      </w:r>
      <w:r w:rsidRPr="00BE4961">
        <w:rPr>
          <w:color w:val="B3AE60"/>
          <w:lang w:val="en-US"/>
        </w:rPr>
        <w:t>@print_result</w:t>
      </w:r>
      <w:r w:rsidRPr="00BE4961">
        <w:rPr>
          <w:color w:val="B3AE60"/>
          <w:lang w:val="en-US"/>
        </w:rPr>
        <w:br/>
      </w:r>
      <w:r w:rsidRPr="00BE4961">
        <w:rPr>
          <w:color w:val="CF8E6D"/>
          <w:lang w:val="en-US"/>
        </w:rPr>
        <w:t xml:space="preserve">def </w:t>
      </w:r>
      <w:r w:rsidRPr="00BE4961">
        <w:rPr>
          <w:color w:val="56A8F5"/>
          <w:lang w:val="en-US"/>
        </w:rPr>
        <w:t>test_2</w:t>
      </w:r>
      <w:r w:rsidRPr="00BE4961">
        <w:rPr>
          <w:color w:val="BCBEC4"/>
          <w:lang w:val="en-US"/>
        </w:rPr>
        <w:t>():</w:t>
      </w:r>
      <w:r w:rsidRPr="00BE4961">
        <w:rPr>
          <w:color w:val="BCBEC4"/>
          <w:lang w:val="en-US"/>
        </w:rPr>
        <w:br/>
        <w:t xml:space="preserve">    </w:t>
      </w:r>
      <w:r w:rsidRPr="00BE4961">
        <w:rPr>
          <w:color w:val="CF8E6D"/>
          <w:lang w:val="en-US"/>
        </w:rPr>
        <w:t xml:space="preserve">return </w:t>
      </w:r>
      <w:r w:rsidRPr="00BE4961">
        <w:rPr>
          <w:color w:val="6AAB73"/>
          <w:lang w:val="en-US"/>
        </w:rPr>
        <w:t>'iu5'</w:t>
      </w:r>
      <w:r w:rsidRPr="00BE4961">
        <w:rPr>
          <w:color w:val="6AAB73"/>
          <w:lang w:val="en-US"/>
        </w:rPr>
        <w:br/>
      </w:r>
      <w:r w:rsidRPr="00BE4961">
        <w:rPr>
          <w:color w:val="6AAB73"/>
          <w:lang w:val="en-US"/>
        </w:rPr>
        <w:br/>
      </w:r>
      <w:r w:rsidRPr="00BE4961">
        <w:rPr>
          <w:color w:val="6AAB73"/>
          <w:lang w:val="en-US"/>
        </w:rPr>
        <w:br/>
      </w:r>
      <w:r w:rsidRPr="00BE4961">
        <w:rPr>
          <w:color w:val="B3AE60"/>
          <w:lang w:val="en-US"/>
        </w:rPr>
        <w:t>@print_result</w:t>
      </w:r>
      <w:r w:rsidRPr="00BE4961">
        <w:rPr>
          <w:color w:val="B3AE60"/>
          <w:lang w:val="en-US"/>
        </w:rPr>
        <w:br/>
      </w:r>
      <w:r w:rsidRPr="00BE4961">
        <w:rPr>
          <w:color w:val="CF8E6D"/>
          <w:lang w:val="en-US"/>
        </w:rPr>
        <w:t xml:space="preserve">def </w:t>
      </w:r>
      <w:r w:rsidRPr="00BE4961">
        <w:rPr>
          <w:color w:val="56A8F5"/>
          <w:lang w:val="en-US"/>
        </w:rPr>
        <w:t>test_3</w:t>
      </w:r>
      <w:r w:rsidRPr="00BE4961">
        <w:rPr>
          <w:color w:val="BCBEC4"/>
          <w:lang w:val="en-US"/>
        </w:rPr>
        <w:t>():</w:t>
      </w:r>
      <w:r w:rsidRPr="00BE4961">
        <w:rPr>
          <w:color w:val="BCBEC4"/>
          <w:lang w:val="en-US"/>
        </w:rPr>
        <w:br/>
        <w:t xml:space="preserve">    </w:t>
      </w:r>
      <w:r w:rsidRPr="00BE4961">
        <w:rPr>
          <w:color w:val="CF8E6D"/>
          <w:lang w:val="en-US"/>
        </w:rPr>
        <w:t xml:space="preserve">return </w:t>
      </w:r>
      <w:r w:rsidRPr="00BE4961">
        <w:rPr>
          <w:color w:val="BCBEC4"/>
          <w:lang w:val="en-US"/>
        </w:rPr>
        <w:t>{</w:t>
      </w:r>
      <w:r w:rsidRPr="00BE4961">
        <w:rPr>
          <w:color w:val="6AAB73"/>
          <w:lang w:val="en-US"/>
        </w:rPr>
        <w:t>'a'</w:t>
      </w:r>
      <w:r w:rsidRPr="00BE4961">
        <w:rPr>
          <w:color w:val="BCBEC4"/>
          <w:lang w:val="en-US"/>
        </w:rPr>
        <w:t xml:space="preserve">: </w:t>
      </w:r>
      <w:r w:rsidRPr="00BE4961">
        <w:rPr>
          <w:color w:val="2AACB8"/>
          <w:lang w:val="en-US"/>
        </w:rPr>
        <w:t>1</w:t>
      </w:r>
      <w:r w:rsidRPr="00BE4961">
        <w:rPr>
          <w:color w:val="BCBEC4"/>
          <w:lang w:val="en-US"/>
        </w:rPr>
        <w:t xml:space="preserve">, </w:t>
      </w:r>
      <w:r w:rsidRPr="00BE4961">
        <w:rPr>
          <w:color w:val="6AAB73"/>
          <w:lang w:val="en-US"/>
        </w:rPr>
        <w:t>'b'</w:t>
      </w:r>
      <w:r w:rsidRPr="00BE4961">
        <w:rPr>
          <w:color w:val="BCBEC4"/>
          <w:lang w:val="en-US"/>
        </w:rPr>
        <w:t xml:space="preserve">: </w:t>
      </w:r>
      <w:r w:rsidRPr="00BE4961">
        <w:rPr>
          <w:color w:val="2AACB8"/>
          <w:lang w:val="en-US"/>
        </w:rPr>
        <w:t>2</w:t>
      </w:r>
      <w:r w:rsidRPr="00BE4961">
        <w:rPr>
          <w:color w:val="BCBEC4"/>
          <w:lang w:val="en-US"/>
        </w:rPr>
        <w:t>}</w:t>
      </w:r>
      <w:r w:rsidRPr="00BE4961">
        <w:rPr>
          <w:color w:val="BCBEC4"/>
          <w:lang w:val="en-US"/>
        </w:rPr>
        <w:br/>
      </w:r>
      <w:r w:rsidRPr="00BE4961">
        <w:rPr>
          <w:color w:val="BCBEC4"/>
          <w:lang w:val="en-US"/>
        </w:rPr>
        <w:br/>
      </w:r>
      <w:r w:rsidRPr="00BE4961">
        <w:rPr>
          <w:color w:val="BCBEC4"/>
          <w:lang w:val="en-US"/>
        </w:rPr>
        <w:br/>
      </w:r>
      <w:r w:rsidRPr="00BE4961">
        <w:rPr>
          <w:color w:val="B3AE60"/>
          <w:lang w:val="en-US"/>
        </w:rPr>
        <w:t>@print_result</w:t>
      </w:r>
      <w:r w:rsidRPr="00BE4961">
        <w:rPr>
          <w:color w:val="B3AE60"/>
          <w:lang w:val="en-US"/>
        </w:rPr>
        <w:br/>
      </w:r>
      <w:r w:rsidRPr="00BE4961">
        <w:rPr>
          <w:color w:val="CF8E6D"/>
          <w:lang w:val="en-US"/>
        </w:rPr>
        <w:t xml:space="preserve">def </w:t>
      </w:r>
      <w:r w:rsidRPr="00BE4961">
        <w:rPr>
          <w:color w:val="56A8F5"/>
          <w:lang w:val="en-US"/>
        </w:rPr>
        <w:t>test_4</w:t>
      </w:r>
      <w:r w:rsidRPr="00BE4961">
        <w:rPr>
          <w:color w:val="BCBEC4"/>
          <w:lang w:val="en-US"/>
        </w:rPr>
        <w:t>():</w:t>
      </w:r>
      <w:r w:rsidRPr="00BE4961">
        <w:rPr>
          <w:color w:val="BCBEC4"/>
          <w:lang w:val="en-US"/>
        </w:rPr>
        <w:br/>
        <w:t xml:space="preserve">    </w:t>
      </w:r>
      <w:r w:rsidRPr="00BE4961">
        <w:rPr>
          <w:color w:val="CF8E6D"/>
          <w:lang w:val="en-US"/>
        </w:rPr>
        <w:t xml:space="preserve">return </w:t>
      </w:r>
      <w:r w:rsidRPr="00BE4961">
        <w:rPr>
          <w:color w:val="BCBEC4"/>
          <w:lang w:val="en-US"/>
        </w:rPr>
        <w:t>[</w:t>
      </w:r>
      <w:r w:rsidRPr="00BE4961">
        <w:rPr>
          <w:color w:val="2AACB8"/>
          <w:lang w:val="en-US"/>
        </w:rPr>
        <w:t>1</w:t>
      </w:r>
      <w:r w:rsidRPr="00BE4961">
        <w:rPr>
          <w:color w:val="BCBEC4"/>
          <w:lang w:val="en-US"/>
        </w:rPr>
        <w:t xml:space="preserve">, </w:t>
      </w:r>
      <w:r w:rsidRPr="00BE4961">
        <w:rPr>
          <w:color w:val="2AACB8"/>
          <w:lang w:val="en-US"/>
        </w:rPr>
        <w:t>2</w:t>
      </w:r>
      <w:r w:rsidRPr="00BE4961">
        <w:rPr>
          <w:color w:val="BCBEC4"/>
          <w:lang w:val="en-US"/>
        </w:rPr>
        <w:t>]</w:t>
      </w:r>
      <w:r w:rsidRPr="00BE4961">
        <w:rPr>
          <w:color w:val="BCBEC4"/>
          <w:lang w:val="en-US"/>
        </w:rPr>
        <w:br/>
      </w:r>
      <w:r w:rsidRPr="00BE4961">
        <w:rPr>
          <w:color w:val="BCBEC4"/>
          <w:lang w:val="en-US"/>
        </w:rPr>
        <w:br/>
      </w:r>
      <w:r w:rsidRPr="00BE4961">
        <w:rPr>
          <w:color w:val="BCBEC4"/>
          <w:lang w:val="en-US"/>
        </w:rPr>
        <w:br/>
      </w:r>
      <w:r w:rsidRPr="00BE4961">
        <w:rPr>
          <w:color w:val="CF8E6D"/>
          <w:lang w:val="en-US"/>
        </w:rPr>
        <w:t xml:space="preserve">def </w:t>
      </w:r>
      <w:r w:rsidRPr="00BE4961">
        <w:rPr>
          <w:color w:val="56A8F5"/>
          <w:lang w:val="en-US"/>
        </w:rPr>
        <w:t>main</w:t>
      </w:r>
      <w:r w:rsidRPr="00BE4961">
        <w:rPr>
          <w:color w:val="BCBEC4"/>
          <w:lang w:val="en-US"/>
        </w:rPr>
        <w:t>():</w:t>
      </w:r>
      <w:r w:rsidRPr="00BE4961">
        <w:rPr>
          <w:color w:val="BCBEC4"/>
          <w:lang w:val="en-US"/>
        </w:rPr>
        <w:br/>
        <w:t xml:space="preserve">    </w:t>
      </w:r>
      <w:r w:rsidRPr="00BE4961">
        <w:rPr>
          <w:color w:val="8888C6"/>
          <w:lang w:val="en-US"/>
        </w:rPr>
        <w:t>print</w:t>
      </w:r>
      <w:r w:rsidRPr="00BE4961">
        <w:rPr>
          <w:color w:val="BCBEC4"/>
          <w:lang w:val="en-US"/>
        </w:rPr>
        <w:t>(</w:t>
      </w:r>
      <w:r w:rsidRPr="00BE4961">
        <w:rPr>
          <w:color w:val="6AAB73"/>
          <w:lang w:val="en-US"/>
        </w:rPr>
        <w:t>'!!!!!!!!'</w:t>
      </w:r>
      <w:r w:rsidRPr="00BE4961">
        <w:rPr>
          <w:color w:val="BCBEC4"/>
          <w:lang w:val="en-US"/>
        </w:rPr>
        <w:t>)</w:t>
      </w:r>
      <w:r w:rsidRPr="00BE4961">
        <w:rPr>
          <w:color w:val="BCBEC4"/>
          <w:lang w:val="en-US"/>
        </w:rPr>
        <w:br/>
        <w:t xml:space="preserve">    test_1()</w:t>
      </w:r>
      <w:r w:rsidRPr="00BE4961">
        <w:rPr>
          <w:color w:val="BCBEC4"/>
          <w:lang w:val="en-US"/>
        </w:rPr>
        <w:br/>
      </w:r>
      <w:r w:rsidRPr="00BE4961">
        <w:rPr>
          <w:color w:val="BCBEC4"/>
          <w:lang w:val="en-US"/>
        </w:rPr>
        <w:lastRenderedPageBreak/>
        <w:t xml:space="preserve">    test_2()</w:t>
      </w:r>
      <w:r w:rsidRPr="00BE4961">
        <w:rPr>
          <w:color w:val="BCBEC4"/>
          <w:lang w:val="en-US"/>
        </w:rPr>
        <w:br/>
        <w:t xml:space="preserve">    test_3()</w:t>
      </w:r>
      <w:r w:rsidRPr="00BE4961">
        <w:rPr>
          <w:color w:val="BCBEC4"/>
          <w:lang w:val="en-US"/>
        </w:rPr>
        <w:br/>
        <w:t xml:space="preserve">    test_4()</w:t>
      </w:r>
      <w:r w:rsidRPr="00BE4961">
        <w:rPr>
          <w:color w:val="BCBEC4"/>
          <w:lang w:val="en-US"/>
        </w:rPr>
        <w:br/>
        <w:t xml:space="preserve">    </w:t>
      </w:r>
      <w:r w:rsidRPr="00BE4961">
        <w:rPr>
          <w:color w:val="8888C6"/>
          <w:lang w:val="en-US"/>
        </w:rPr>
        <w:t>print</w:t>
      </w:r>
      <w:r w:rsidRPr="00BE4961">
        <w:rPr>
          <w:color w:val="BCBEC4"/>
          <w:lang w:val="en-US"/>
        </w:rPr>
        <w:t>(</w:t>
      </w:r>
      <w:r w:rsidRPr="00BE4961">
        <w:rPr>
          <w:color w:val="6AAB73"/>
          <w:lang w:val="en-US"/>
        </w:rPr>
        <w:t>'!!!!!!!!'</w:t>
      </w:r>
      <w:r w:rsidRPr="00BE4961">
        <w:rPr>
          <w:color w:val="BCBEC4"/>
          <w:lang w:val="en-US"/>
        </w:rPr>
        <w:t>)</w:t>
      </w:r>
      <w:r w:rsidRPr="00BE4961">
        <w:rPr>
          <w:color w:val="BCBEC4"/>
          <w:lang w:val="en-US"/>
        </w:rPr>
        <w:br/>
      </w:r>
      <w:r w:rsidRPr="00BE4961">
        <w:rPr>
          <w:color w:val="BCBEC4"/>
          <w:lang w:val="en-US"/>
        </w:rPr>
        <w:br/>
      </w:r>
      <w:r w:rsidRPr="00BE4961">
        <w:rPr>
          <w:color w:val="BCBEC4"/>
          <w:lang w:val="en-US"/>
        </w:rPr>
        <w:br/>
      </w:r>
      <w:r w:rsidRPr="00BE4961">
        <w:rPr>
          <w:color w:val="CF8E6D"/>
          <w:lang w:val="en-US"/>
        </w:rPr>
        <w:t xml:space="preserve">if </w:t>
      </w:r>
      <w:r w:rsidRPr="00BE4961">
        <w:rPr>
          <w:color w:val="BCBEC4"/>
          <w:lang w:val="en-US"/>
        </w:rPr>
        <w:t xml:space="preserve">__name__ == </w:t>
      </w:r>
      <w:r w:rsidRPr="00BE4961">
        <w:rPr>
          <w:color w:val="6AAB73"/>
          <w:lang w:val="en-US"/>
        </w:rPr>
        <w:t>'__main__'</w:t>
      </w:r>
      <w:r w:rsidRPr="00BE4961">
        <w:rPr>
          <w:color w:val="BCBEC4"/>
          <w:lang w:val="en-US"/>
        </w:rPr>
        <w:t>:</w:t>
      </w:r>
      <w:r w:rsidRPr="00BE4961">
        <w:rPr>
          <w:color w:val="BCBEC4"/>
          <w:lang w:val="en-US"/>
        </w:rPr>
        <w:br/>
        <w:t xml:space="preserve">    main()</w:t>
      </w:r>
    </w:p>
    <w:p w:rsidR="00BE4961" w:rsidRDefault="00BE4961" w:rsidP="00BE4961">
      <w:pPr>
        <w:ind w:firstLine="0"/>
        <w:rPr>
          <w:lang w:val="en-US"/>
        </w:rPr>
      </w:pPr>
    </w:p>
    <w:p w:rsidR="00BE4961" w:rsidRDefault="00BE4961" w:rsidP="00BE4961">
      <w:pPr>
        <w:pStyle w:val="a6"/>
      </w:pPr>
      <w:r>
        <w:rPr>
          <w:lang w:val="en-US"/>
        </w:rPr>
        <w:tab/>
      </w:r>
      <w:r>
        <w:t xml:space="preserve">Вывод </w:t>
      </w:r>
      <w:r>
        <w:t>5</w:t>
      </w:r>
    </w:p>
    <w:p w:rsidR="00BE4961" w:rsidRPr="00BE4961" w:rsidRDefault="00BE4961" w:rsidP="00BE4961"/>
    <w:p w:rsidR="00BE4961" w:rsidRDefault="00BE4961" w:rsidP="00BE4961">
      <w:pPr>
        <w:tabs>
          <w:tab w:val="left" w:pos="2705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645910" cy="2402205"/>
            <wp:effectExtent l="0" t="0" r="0" b="0"/>
            <wp:docPr id="188139209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92091" name="Рисунок 188139209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61" w:rsidRPr="00BE4961" w:rsidRDefault="00BE4961" w:rsidP="00BE4961">
      <w:pPr>
        <w:rPr>
          <w:lang w:val="en-US"/>
        </w:rPr>
      </w:pPr>
    </w:p>
    <w:p w:rsidR="00BE4961" w:rsidRDefault="00BE4961" w:rsidP="00BE4961">
      <w:pPr>
        <w:rPr>
          <w:lang w:val="en-US"/>
        </w:rPr>
      </w:pPr>
    </w:p>
    <w:p w:rsidR="00BE4961" w:rsidRDefault="00BE4961" w:rsidP="00BE4961">
      <w:pPr>
        <w:pStyle w:val="a6"/>
      </w:pPr>
      <w:r>
        <w:t xml:space="preserve">Задание </w:t>
      </w:r>
      <w:r>
        <w:t>6</w:t>
      </w:r>
    </w:p>
    <w:p w:rsidR="00BE4961" w:rsidRDefault="00BE4961" w:rsidP="00BE4961">
      <w:r>
        <w:t>Необходимо написать контекстные менеджеры cm_timer_1 и cm_timer_2, которые считают время работы блока кода и выводят его на экран. Пример:</w:t>
      </w:r>
    </w:p>
    <w:p w:rsidR="00BE4961" w:rsidRDefault="00BE4961" w:rsidP="00BE4961"/>
    <w:p w:rsidR="00BE4961" w:rsidRDefault="00BE4961" w:rsidP="00BE4961">
      <w:proofErr w:type="spellStart"/>
      <w:r>
        <w:t>with</w:t>
      </w:r>
      <w:proofErr w:type="spellEnd"/>
      <w:r>
        <w:t xml:space="preserve"> cm_timer_1():</w:t>
      </w:r>
    </w:p>
    <w:p w:rsidR="00BE4961" w:rsidRDefault="00BE4961" w:rsidP="00BE4961">
      <w:r>
        <w:t xml:space="preserve">   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>5.5)</w:t>
      </w:r>
    </w:p>
    <w:p w:rsidR="00BE4961" w:rsidRDefault="00BE4961" w:rsidP="00BE4961">
      <w:r>
        <w:t xml:space="preserve">После завершения блока кода в консоль должно вывестись </w:t>
      </w:r>
      <w:proofErr w:type="spellStart"/>
      <w:r>
        <w:t>time</w:t>
      </w:r>
      <w:proofErr w:type="spellEnd"/>
      <w:r>
        <w:t>: 5.5 (реальное время может несколько отличаться).</w:t>
      </w:r>
    </w:p>
    <w:p w:rsidR="00BE4961" w:rsidRDefault="00BE4961" w:rsidP="00BE4961"/>
    <w:p w:rsidR="00BE4961" w:rsidRDefault="00BE4961" w:rsidP="00BE4961">
      <w:r>
        <w:t xml:space="preserve">cm_timer_1 и cm_timer_2 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>
        <w:t>contextlib</w:t>
      </w:r>
      <w:proofErr w:type="spellEnd"/>
      <w:r>
        <w:t>).</w:t>
      </w:r>
    </w:p>
    <w:p w:rsidR="00BE4961" w:rsidRPr="00BE4961" w:rsidRDefault="00BE4961" w:rsidP="00BE4961">
      <w:pPr>
        <w:pStyle w:val="a6"/>
        <w:rPr>
          <w:lang w:val="en-US"/>
        </w:rPr>
      </w:pPr>
      <w:r>
        <w:t>Код</w:t>
      </w:r>
      <w:r w:rsidRPr="00BE4961">
        <w:rPr>
          <w:lang w:val="en-US"/>
        </w:rPr>
        <w:t xml:space="preserve"> </w:t>
      </w:r>
      <w:r>
        <w:t>программы</w:t>
      </w:r>
      <w:r w:rsidRPr="00BE4961">
        <w:rPr>
          <w:lang w:val="en-US"/>
        </w:rPr>
        <w:t xml:space="preserve"> </w:t>
      </w:r>
      <w:r w:rsidRPr="00BE4961">
        <w:rPr>
          <w:lang w:val="en-US"/>
        </w:rPr>
        <w:t>6</w:t>
      </w:r>
    </w:p>
    <w:p w:rsidR="00BE4961" w:rsidRPr="00BE4961" w:rsidRDefault="00BE4961" w:rsidP="00BE4961">
      <w:pPr>
        <w:pStyle w:val="HTML"/>
        <w:shd w:val="clear" w:color="auto" w:fill="1E1F22"/>
        <w:rPr>
          <w:color w:val="BCBEC4"/>
          <w:lang w:val="en-US"/>
        </w:rPr>
      </w:pPr>
      <w:r w:rsidRPr="00BE4961">
        <w:rPr>
          <w:color w:val="CF8E6D"/>
          <w:lang w:val="en-US"/>
        </w:rPr>
        <w:t xml:space="preserve">from </w:t>
      </w:r>
      <w:r w:rsidRPr="00BE4961">
        <w:rPr>
          <w:color w:val="BCBEC4"/>
          <w:lang w:val="en-US"/>
        </w:rPr>
        <w:t xml:space="preserve">time </w:t>
      </w:r>
      <w:r w:rsidRPr="00BE4961">
        <w:rPr>
          <w:color w:val="CF8E6D"/>
          <w:lang w:val="en-US"/>
        </w:rPr>
        <w:t xml:space="preserve">import </w:t>
      </w:r>
      <w:r w:rsidRPr="00BE4961">
        <w:rPr>
          <w:color w:val="BCBEC4"/>
          <w:lang w:val="en-US"/>
        </w:rPr>
        <w:t>time, sleep</w:t>
      </w:r>
      <w:r w:rsidRPr="00BE4961">
        <w:rPr>
          <w:color w:val="BCBEC4"/>
          <w:lang w:val="en-US"/>
        </w:rPr>
        <w:br/>
      </w:r>
      <w:r w:rsidRPr="00BE4961">
        <w:rPr>
          <w:color w:val="CF8E6D"/>
          <w:lang w:val="en-US"/>
        </w:rPr>
        <w:t xml:space="preserve">from </w:t>
      </w:r>
      <w:proofErr w:type="spellStart"/>
      <w:r w:rsidRPr="00BE4961">
        <w:rPr>
          <w:color w:val="BCBEC4"/>
          <w:lang w:val="en-US"/>
        </w:rPr>
        <w:t>contextlib</w:t>
      </w:r>
      <w:proofErr w:type="spellEnd"/>
      <w:r w:rsidRPr="00BE4961">
        <w:rPr>
          <w:color w:val="BCBEC4"/>
          <w:lang w:val="en-US"/>
        </w:rPr>
        <w:t xml:space="preserve"> </w:t>
      </w:r>
      <w:r w:rsidRPr="00BE4961">
        <w:rPr>
          <w:color w:val="CF8E6D"/>
          <w:lang w:val="en-US"/>
        </w:rPr>
        <w:t xml:space="preserve">import </w:t>
      </w:r>
      <w:proofErr w:type="spellStart"/>
      <w:r w:rsidRPr="00BE4961">
        <w:rPr>
          <w:color w:val="BCBEC4"/>
          <w:lang w:val="en-US"/>
        </w:rPr>
        <w:t>contextmanager</w:t>
      </w:r>
      <w:proofErr w:type="spellEnd"/>
      <w:r w:rsidRPr="00BE4961">
        <w:rPr>
          <w:color w:val="BCBEC4"/>
          <w:lang w:val="en-US"/>
        </w:rPr>
        <w:br/>
      </w:r>
      <w:r w:rsidRPr="00BE4961">
        <w:rPr>
          <w:color w:val="BCBEC4"/>
          <w:lang w:val="en-US"/>
        </w:rPr>
        <w:lastRenderedPageBreak/>
        <w:br/>
      </w:r>
      <w:r w:rsidRPr="00BE4961">
        <w:rPr>
          <w:color w:val="BCBEC4"/>
          <w:lang w:val="en-US"/>
        </w:rPr>
        <w:br/>
      </w:r>
      <w:r w:rsidRPr="00BE4961">
        <w:rPr>
          <w:color w:val="CF8E6D"/>
          <w:lang w:val="en-US"/>
        </w:rPr>
        <w:t xml:space="preserve">class </w:t>
      </w:r>
      <w:r w:rsidRPr="00BE4961">
        <w:rPr>
          <w:color w:val="BCBEC4"/>
          <w:lang w:val="en-US"/>
        </w:rPr>
        <w:t>cm_timer_1:</w:t>
      </w:r>
      <w:r w:rsidRPr="00BE4961">
        <w:rPr>
          <w:color w:val="BCBEC4"/>
          <w:lang w:val="en-US"/>
        </w:rPr>
        <w:br/>
        <w:t xml:space="preserve">    </w:t>
      </w:r>
      <w:r w:rsidRPr="00BE4961">
        <w:rPr>
          <w:color w:val="CF8E6D"/>
          <w:lang w:val="en-US"/>
        </w:rPr>
        <w:t xml:space="preserve">def </w:t>
      </w:r>
      <w:r w:rsidRPr="00BE4961">
        <w:rPr>
          <w:color w:val="B200B2"/>
          <w:lang w:val="en-US"/>
        </w:rPr>
        <w:t>__enter__</w:t>
      </w:r>
      <w:r w:rsidRPr="00BE4961">
        <w:rPr>
          <w:color w:val="BCBEC4"/>
          <w:lang w:val="en-US"/>
        </w:rPr>
        <w:t>(</w:t>
      </w:r>
      <w:r w:rsidRPr="00BE4961">
        <w:rPr>
          <w:color w:val="94558D"/>
          <w:lang w:val="en-US"/>
        </w:rPr>
        <w:t>self</w:t>
      </w:r>
      <w:r w:rsidRPr="00BE4961">
        <w:rPr>
          <w:color w:val="BCBEC4"/>
          <w:lang w:val="en-US"/>
        </w:rPr>
        <w:t>):</w:t>
      </w:r>
      <w:r w:rsidRPr="00BE4961">
        <w:rPr>
          <w:color w:val="BCBEC4"/>
          <w:lang w:val="en-US"/>
        </w:rPr>
        <w:br/>
        <w:t xml:space="preserve">       </w:t>
      </w:r>
      <w:proofErr w:type="spellStart"/>
      <w:r w:rsidRPr="00BE4961">
        <w:rPr>
          <w:color w:val="94558D"/>
          <w:lang w:val="en-US"/>
        </w:rPr>
        <w:t>self</w:t>
      </w:r>
      <w:r w:rsidRPr="00BE4961">
        <w:rPr>
          <w:color w:val="BCBEC4"/>
          <w:lang w:val="en-US"/>
        </w:rPr>
        <w:t>.start_time</w:t>
      </w:r>
      <w:proofErr w:type="spellEnd"/>
      <w:r w:rsidRPr="00BE4961">
        <w:rPr>
          <w:color w:val="BCBEC4"/>
          <w:lang w:val="en-US"/>
        </w:rPr>
        <w:t xml:space="preserve"> = time()</w:t>
      </w:r>
      <w:r w:rsidRPr="00BE4961">
        <w:rPr>
          <w:color w:val="BCBEC4"/>
          <w:lang w:val="en-US"/>
        </w:rPr>
        <w:br/>
        <w:t xml:space="preserve">       </w:t>
      </w:r>
      <w:r w:rsidRPr="00BE4961">
        <w:rPr>
          <w:color w:val="CF8E6D"/>
          <w:lang w:val="en-US"/>
        </w:rPr>
        <w:t xml:space="preserve">return </w:t>
      </w:r>
      <w:r w:rsidRPr="00BE4961">
        <w:rPr>
          <w:color w:val="94558D"/>
          <w:lang w:val="en-US"/>
        </w:rPr>
        <w:t>self</w:t>
      </w:r>
      <w:r w:rsidRPr="00BE4961">
        <w:rPr>
          <w:color w:val="94558D"/>
          <w:lang w:val="en-US"/>
        </w:rPr>
        <w:br/>
      </w:r>
      <w:r w:rsidRPr="00BE4961">
        <w:rPr>
          <w:color w:val="94558D"/>
          <w:lang w:val="en-US"/>
        </w:rPr>
        <w:br/>
        <w:t xml:space="preserve">    </w:t>
      </w:r>
      <w:r w:rsidRPr="00BE4961">
        <w:rPr>
          <w:color w:val="CF8E6D"/>
          <w:lang w:val="en-US"/>
        </w:rPr>
        <w:t xml:space="preserve">def </w:t>
      </w:r>
      <w:r w:rsidRPr="00BE4961">
        <w:rPr>
          <w:color w:val="B200B2"/>
          <w:lang w:val="en-US"/>
        </w:rPr>
        <w:t>__exit__</w:t>
      </w:r>
      <w:r w:rsidRPr="00BE4961">
        <w:rPr>
          <w:color w:val="BCBEC4"/>
          <w:lang w:val="en-US"/>
        </w:rPr>
        <w:t>(</w:t>
      </w:r>
      <w:r w:rsidRPr="00BE4961">
        <w:rPr>
          <w:color w:val="94558D"/>
          <w:lang w:val="en-US"/>
        </w:rPr>
        <w:t>self</w:t>
      </w:r>
      <w:r w:rsidRPr="00BE4961">
        <w:rPr>
          <w:color w:val="BCBEC4"/>
          <w:lang w:val="en-US"/>
        </w:rPr>
        <w:t xml:space="preserve">, </w:t>
      </w:r>
      <w:proofErr w:type="spellStart"/>
      <w:r w:rsidRPr="00BE4961">
        <w:rPr>
          <w:color w:val="BCBEC4"/>
          <w:lang w:val="en-US"/>
        </w:rPr>
        <w:t>exc_type</w:t>
      </w:r>
      <w:proofErr w:type="spellEnd"/>
      <w:r w:rsidRPr="00BE4961">
        <w:rPr>
          <w:color w:val="BCBEC4"/>
          <w:lang w:val="en-US"/>
        </w:rPr>
        <w:t xml:space="preserve">, </w:t>
      </w:r>
      <w:proofErr w:type="spellStart"/>
      <w:r w:rsidRPr="00BE4961">
        <w:rPr>
          <w:color w:val="BCBEC4"/>
          <w:lang w:val="en-US"/>
        </w:rPr>
        <w:t>exc_value</w:t>
      </w:r>
      <w:proofErr w:type="spellEnd"/>
      <w:r w:rsidRPr="00BE4961">
        <w:rPr>
          <w:color w:val="BCBEC4"/>
          <w:lang w:val="en-US"/>
        </w:rPr>
        <w:t>, traceback):</w:t>
      </w:r>
      <w:r w:rsidRPr="00BE4961">
        <w:rPr>
          <w:color w:val="BCBEC4"/>
          <w:lang w:val="en-US"/>
        </w:rPr>
        <w:br/>
        <w:t xml:space="preserve">       </w:t>
      </w:r>
      <w:proofErr w:type="spellStart"/>
      <w:r w:rsidRPr="00BE4961">
        <w:rPr>
          <w:color w:val="94558D"/>
          <w:lang w:val="en-US"/>
        </w:rPr>
        <w:t>self</w:t>
      </w:r>
      <w:r w:rsidRPr="00BE4961">
        <w:rPr>
          <w:color w:val="BCBEC4"/>
          <w:lang w:val="en-US"/>
        </w:rPr>
        <w:t>.end_time</w:t>
      </w:r>
      <w:proofErr w:type="spellEnd"/>
      <w:r w:rsidRPr="00BE4961">
        <w:rPr>
          <w:color w:val="BCBEC4"/>
          <w:lang w:val="en-US"/>
        </w:rPr>
        <w:t xml:space="preserve"> = time()</w:t>
      </w:r>
      <w:r w:rsidRPr="00BE4961">
        <w:rPr>
          <w:color w:val="BCBEC4"/>
          <w:lang w:val="en-US"/>
        </w:rPr>
        <w:br/>
        <w:t xml:space="preserve">       </w:t>
      </w:r>
      <w:proofErr w:type="spellStart"/>
      <w:r w:rsidRPr="00BE4961">
        <w:rPr>
          <w:color w:val="BCBEC4"/>
          <w:lang w:val="en-US"/>
        </w:rPr>
        <w:t>elapsed_time</w:t>
      </w:r>
      <w:proofErr w:type="spellEnd"/>
      <w:r w:rsidRPr="00BE4961">
        <w:rPr>
          <w:color w:val="BCBEC4"/>
          <w:lang w:val="en-US"/>
        </w:rPr>
        <w:t xml:space="preserve"> = </w:t>
      </w:r>
      <w:proofErr w:type="spellStart"/>
      <w:r w:rsidRPr="00BE4961">
        <w:rPr>
          <w:color w:val="94558D"/>
          <w:lang w:val="en-US"/>
        </w:rPr>
        <w:t>self</w:t>
      </w:r>
      <w:r w:rsidRPr="00BE4961">
        <w:rPr>
          <w:color w:val="BCBEC4"/>
          <w:lang w:val="en-US"/>
        </w:rPr>
        <w:t>.end_time</w:t>
      </w:r>
      <w:proofErr w:type="spellEnd"/>
      <w:r w:rsidRPr="00BE4961">
        <w:rPr>
          <w:color w:val="BCBEC4"/>
          <w:lang w:val="en-US"/>
        </w:rPr>
        <w:t xml:space="preserve"> - </w:t>
      </w:r>
      <w:proofErr w:type="spellStart"/>
      <w:r w:rsidRPr="00BE4961">
        <w:rPr>
          <w:color w:val="94558D"/>
          <w:lang w:val="en-US"/>
        </w:rPr>
        <w:t>self</w:t>
      </w:r>
      <w:r w:rsidRPr="00BE4961">
        <w:rPr>
          <w:color w:val="BCBEC4"/>
          <w:lang w:val="en-US"/>
        </w:rPr>
        <w:t>.start_time</w:t>
      </w:r>
      <w:proofErr w:type="spellEnd"/>
      <w:r w:rsidRPr="00BE4961">
        <w:rPr>
          <w:color w:val="BCBEC4"/>
          <w:lang w:val="en-US"/>
        </w:rPr>
        <w:br/>
        <w:t xml:space="preserve">       </w:t>
      </w:r>
      <w:r w:rsidRPr="00BE4961">
        <w:rPr>
          <w:color w:val="8888C6"/>
          <w:lang w:val="en-US"/>
        </w:rPr>
        <w:t>print</w:t>
      </w:r>
      <w:r w:rsidRPr="00BE4961">
        <w:rPr>
          <w:color w:val="BCBEC4"/>
          <w:lang w:val="en-US"/>
        </w:rPr>
        <w:t>(</w:t>
      </w:r>
      <w:proofErr w:type="spellStart"/>
      <w:r w:rsidRPr="00BE4961">
        <w:rPr>
          <w:color w:val="6AAB73"/>
          <w:lang w:val="en-US"/>
        </w:rPr>
        <w:t>f"time</w:t>
      </w:r>
      <w:proofErr w:type="spellEnd"/>
      <w:r w:rsidRPr="00BE4961">
        <w:rPr>
          <w:color w:val="6AAB73"/>
          <w:lang w:val="en-US"/>
        </w:rPr>
        <w:t xml:space="preserve">: </w:t>
      </w:r>
      <w:r w:rsidRPr="00BE4961">
        <w:rPr>
          <w:color w:val="CF8E6D"/>
          <w:lang w:val="en-US"/>
        </w:rPr>
        <w:t>{</w:t>
      </w:r>
      <w:proofErr w:type="spellStart"/>
      <w:r w:rsidRPr="00BE4961">
        <w:rPr>
          <w:color w:val="BCBEC4"/>
          <w:lang w:val="en-US"/>
        </w:rPr>
        <w:t>elapsed_time</w:t>
      </w:r>
      <w:proofErr w:type="spellEnd"/>
      <w:r w:rsidRPr="00BE4961">
        <w:rPr>
          <w:color w:val="CF8E6D"/>
          <w:lang w:val="en-US"/>
        </w:rPr>
        <w:t>}</w:t>
      </w:r>
      <w:r w:rsidRPr="00BE4961">
        <w:rPr>
          <w:color w:val="6AAB73"/>
          <w:lang w:val="en-US"/>
        </w:rPr>
        <w:t>"</w:t>
      </w:r>
      <w:r w:rsidRPr="00BE4961">
        <w:rPr>
          <w:color w:val="BCBEC4"/>
          <w:lang w:val="en-US"/>
        </w:rPr>
        <w:t>)</w:t>
      </w:r>
      <w:r w:rsidRPr="00BE4961">
        <w:rPr>
          <w:color w:val="BCBEC4"/>
          <w:lang w:val="en-US"/>
        </w:rPr>
        <w:br/>
      </w:r>
      <w:r w:rsidRPr="00BE4961">
        <w:rPr>
          <w:color w:val="BCBEC4"/>
          <w:lang w:val="en-US"/>
        </w:rPr>
        <w:br/>
      </w:r>
      <w:r w:rsidRPr="00BE4961">
        <w:rPr>
          <w:color w:val="BCBEC4"/>
          <w:lang w:val="en-US"/>
        </w:rPr>
        <w:br/>
      </w:r>
      <w:r w:rsidRPr="00BE4961">
        <w:rPr>
          <w:color w:val="B3AE60"/>
          <w:lang w:val="en-US"/>
        </w:rPr>
        <w:t>@contextmanager</w:t>
      </w:r>
      <w:r w:rsidRPr="00BE4961">
        <w:rPr>
          <w:color w:val="B3AE60"/>
          <w:lang w:val="en-US"/>
        </w:rPr>
        <w:br/>
      </w:r>
      <w:r w:rsidRPr="00BE4961">
        <w:rPr>
          <w:color w:val="CF8E6D"/>
          <w:lang w:val="en-US"/>
        </w:rPr>
        <w:t xml:space="preserve">def </w:t>
      </w:r>
      <w:r w:rsidRPr="00BE4961">
        <w:rPr>
          <w:color w:val="56A8F5"/>
          <w:lang w:val="en-US"/>
        </w:rPr>
        <w:t>cm_timer_2</w:t>
      </w:r>
      <w:r w:rsidRPr="00BE4961">
        <w:rPr>
          <w:color w:val="BCBEC4"/>
          <w:lang w:val="en-US"/>
        </w:rPr>
        <w:t>():</w:t>
      </w:r>
      <w:r w:rsidRPr="00BE4961">
        <w:rPr>
          <w:color w:val="BCBEC4"/>
          <w:lang w:val="en-US"/>
        </w:rPr>
        <w:br/>
        <w:t xml:space="preserve">    </w:t>
      </w:r>
      <w:proofErr w:type="spellStart"/>
      <w:r w:rsidRPr="00BE4961">
        <w:rPr>
          <w:color w:val="BCBEC4"/>
          <w:lang w:val="en-US"/>
        </w:rPr>
        <w:t>start_time</w:t>
      </w:r>
      <w:proofErr w:type="spellEnd"/>
      <w:r w:rsidRPr="00BE4961">
        <w:rPr>
          <w:color w:val="BCBEC4"/>
          <w:lang w:val="en-US"/>
        </w:rPr>
        <w:t xml:space="preserve"> = time()</w:t>
      </w:r>
      <w:r w:rsidRPr="00BE4961">
        <w:rPr>
          <w:color w:val="BCBEC4"/>
          <w:lang w:val="en-US"/>
        </w:rPr>
        <w:br/>
        <w:t xml:space="preserve">    </w:t>
      </w:r>
      <w:r w:rsidRPr="00BE4961">
        <w:rPr>
          <w:color w:val="CF8E6D"/>
          <w:lang w:val="en-US"/>
        </w:rPr>
        <w:t>yield</w:t>
      </w:r>
      <w:r w:rsidRPr="00BE4961">
        <w:rPr>
          <w:color w:val="CF8E6D"/>
          <w:lang w:val="en-US"/>
        </w:rPr>
        <w:br/>
        <w:t xml:space="preserve">    </w:t>
      </w:r>
      <w:proofErr w:type="spellStart"/>
      <w:r w:rsidRPr="00BE4961">
        <w:rPr>
          <w:color w:val="BCBEC4"/>
          <w:lang w:val="en-US"/>
        </w:rPr>
        <w:t>end_time</w:t>
      </w:r>
      <w:proofErr w:type="spellEnd"/>
      <w:r w:rsidRPr="00BE4961">
        <w:rPr>
          <w:color w:val="BCBEC4"/>
          <w:lang w:val="en-US"/>
        </w:rPr>
        <w:t xml:space="preserve"> = time()</w:t>
      </w:r>
      <w:r w:rsidRPr="00BE4961">
        <w:rPr>
          <w:color w:val="BCBEC4"/>
          <w:lang w:val="en-US"/>
        </w:rPr>
        <w:br/>
        <w:t xml:space="preserve">    </w:t>
      </w:r>
      <w:proofErr w:type="spellStart"/>
      <w:r w:rsidRPr="00BE4961">
        <w:rPr>
          <w:color w:val="BCBEC4"/>
          <w:lang w:val="en-US"/>
        </w:rPr>
        <w:t>elapsed_time</w:t>
      </w:r>
      <w:proofErr w:type="spellEnd"/>
      <w:r w:rsidRPr="00BE4961">
        <w:rPr>
          <w:color w:val="BCBEC4"/>
          <w:lang w:val="en-US"/>
        </w:rPr>
        <w:t xml:space="preserve"> = </w:t>
      </w:r>
      <w:proofErr w:type="spellStart"/>
      <w:r w:rsidRPr="00BE4961">
        <w:rPr>
          <w:color w:val="BCBEC4"/>
          <w:lang w:val="en-US"/>
        </w:rPr>
        <w:t>end_time</w:t>
      </w:r>
      <w:proofErr w:type="spellEnd"/>
      <w:r w:rsidRPr="00BE4961">
        <w:rPr>
          <w:color w:val="BCBEC4"/>
          <w:lang w:val="en-US"/>
        </w:rPr>
        <w:t xml:space="preserve"> - </w:t>
      </w:r>
      <w:proofErr w:type="spellStart"/>
      <w:r w:rsidRPr="00BE4961">
        <w:rPr>
          <w:color w:val="BCBEC4"/>
          <w:lang w:val="en-US"/>
        </w:rPr>
        <w:t>start_time</w:t>
      </w:r>
      <w:proofErr w:type="spellEnd"/>
      <w:r w:rsidRPr="00BE4961">
        <w:rPr>
          <w:color w:val="BCBEC4"/>
          <w:lang w:val="en-US"/>
        </w:rPr>
        <w:br/>
        <w:t xml:space="preserve">    </w:t>
      </w:r>
      <w:r w:rsidRPr="00BE4961">
        <w:rPr>
          <w:color w:val="8888C6"/>
          <w:lang w:val="en-US"/>
        </w:rPr>
        <w:t>print</w:t>
      </w:r>
      <w:r w:rsidRPr="00BE4961">
        <w:rPr>
          <w:color w:val="BCBEC4"/>
          <w:lang w:val="en-US"/>
        </w:rPr>
        <w:t>(</w:t>
      </w:r>
      <w:proofErr w:type="spellStart"/>
      <w:r w:rsidRPr="00BE4961">
        <w:rPr>
          <w:color w:val="6AAB73"/>
          <w:lang w:val="en-US"/>
        </w:rPr>
        <w:t>f"time</w:t>
      </w:r>
      <w:proofErr w:type="spellEnd"/>
      <w:r w:rsidRPr="00BE4961">
        <w:rPr>
          <w:color w:val="6AAB73"/>
          <w:lang w:val="en-US"/>
        </w:rPr>
        <w:t xml:space="preserve">: </w:t>
      </w:r>
      <w:r w:rsidRPr="00BE4961">
        <w:rPr>
          <w:color w:val="CF8E6D"/>
          <w:lang w:val="en-US"/>
        </w:rPr>
        <w:t>{</w:t>
      </w:r>
      <w:proofErr w:type="spellStart"/>
      <w:r w:rsidRPr="00BE4961">
        <w:rPr>
          <w:color w:val="BCBEC4"/>
          <w:lang w:val="en-US"/>
        </w:rPr>
        <w:t>elapsed_time</w:t>
      </w:r>
      <w:proofErr w:type="spellEnd"/>
      <w:r w:rsidRPr="00BE4961">
        <w:rPr>
          <w:color w:val="CF8E6D"/>
          <w:lang w:val="en-US"/>
        </w:rPr>
        <w:t>}</w:t>
      </w:r>
      <w:r w:rsidRPr="00BE4961">
        <w:rPr>
          <w:color w:val="6AAB73"/>
          <w:lang w:val="en-US"/>
        </w:rPr>
        <w:t>"</w:t>
      </w:r>
      <w:r w:rsidRPr="00BE4961">
        <w:rPr>
          <w:color w:val="BCBEC4"/>
          <w:lang w:val="en-US"/>
        </w:rPr>
        <w:t>)</w:t>
      </w:r>
      <w:r w:rsidRPr="00BE4961">
        <w:rPr>
          <w:color w:val="BCBEC4"/>
          <w:lang w:val="en-US"/>
        </w:rPr>
        <w:br/>
      </w:r>
      <w:r w:rsidRPr="00BE4961">
        <w:rPr>
          <w:color w:val="BCBEC4"/>
          <w:lang w:val="en-US"/>
        </w:rPr>
        <w:br/>
      </w:r>
      <w:r w:rsidRPr="00BE4961">
        <w:rPr>
          <w:color w:val="BCBEC4"/>
          <w:lang w:val="en-US"/>
        </w:rPr>
        <w:br/>
      </w:r>
      <w:r w:rsidRPr="00BE4961">
        <w:rPr>
          <w:color w:val="CF8E6D"/>
          <w:lang w:val="en-US"/>
        </w:rPr>
        <w:t xml:space="preserve">def </w:t>
      </w:r>
      <w:r w:rsidRPr="00BE4961">
        <w:rPr>
          <w:color w:val="56A8F5"/>
          <w:lang w:val="en-US"/>
        </w:rPr>
        <w:t>main</w:t>
      </w:r>
      <w:r w:rsidRPr="00BE4961">
        <w:rPr>
          <w:color w:val="BCBEC4"/>
          <w:lang w:val="en-US"/>
        </w:rPr>
        <w:t>():</w:t>
      </w:r>
      <w:r w:rsidRPr="00BE4961">
        <w:rPr>
          <w:color w:val="BCBEC4"/>
          <w:lang w:val="en-US"/>
        </w:rPr>
        <w:br/>
        <w:t xml:space="preserve">    </w:t>
      </w:r>
      <w:r w:rsidRPr="00BE4961">
        <w:rPr>
          <w:color w:val="CF8E6D"/>
          <w:lang w:val="en-US"/>
        </w:rPr>
        <w:t xml:space="preserve">with </w:t>
      </w:r>
      <w:r w:rsidRPr="00BE4961">
        <w:rPr>
          <w:color w:val="BCBEC4"/>
          <w:lang w:val="en-US"/>
        </w:rPr>
        <w:t>cm_timer_1():</w:t>
      </w:r>
      <w:r w:rsidRPr="00BE4961">
        <w:rPr>
          <w:color w:val="BCBEC4"/>
          <w:lang w:val="en-US"/>
        </w:rPr>
        <w:br/>
        <w:t xml:space="preserve">       sleep(</w:t>
      </w:r>
      <w:r w:rsidRPr="00BE4961">
        <w:rPr>
          <w:color w:val="2AACB8"/>
          <w:lang w:val="en-US"/>
        </w:rPr>
        <w:t>5.5</w:t>
      </w:r>
      <w:r w:rsidRPr="00BE4961">
        <w:rPr>
          <w:color w:val="BCBEC4"/>
          <w:lang w:val="en-US"/>
        </w:rPr>
        <w:t>)</w:t>
      </w:r>
      <w:r w:rsidRPr="00BE4961">
        <w:rPr>
          <w:color w:val="BCBEC4"/>
          <w:lang w:val="en-US"/>
        </w:rPr>
        <w:br/>
        <w:t xml:space="preserve">    </w:t>
      </w:r>
      <w:r w:rsidRPr="00BE4961">
        <w:rPr>
          <w:color w:val="CF8E6D"/>
          <w:lang w:val="en-US"/>
        </w:rPr>
        <w:t xml:space="preserve">with </w:t>
      </w:r>
      <w:r w:rsidRPr="00BE4961">
        <w:rPr>
          <w:color w:val="BCBEC4"/>
          <w:lang w:val="en-US"/>
        </w:rPr>
        <w:t>cm_timer_2():</w:t>
      </w:r>
      <w:r w:rsidRPr="00BE4961">
        <w:rPr>
          <w:color w:val="BCBEC4"/>
          <w:lang w:val="en-US"/>
        </w:rPr>
        <w:br/>
        <w:t xml:space="preserve">       sleep(</w:t>
      </w:r>
      <w:r w:rsidRPr="00BE4961">
        <w:rPr>
          <w:color w:val="2AACB8"/>
          <w:lang w:val="en-US"/>
        </w:rPr>
        <w:t>5.5</w:t>
      </w:r>
      <w:r w:rsidRPr="00BE4961">
        <w:rPr>
          <w:color w:val="BCBEC4"/>
          <w:lang w:val="en-US"/>
        </w:rPr>
        <w:t>)</w:t>
      </w:r>
      <w:r w:rsidRPr="00BE4961">
        <w:rPr>
          <w:color w:val="BCBEC4"/>
          <w:lang w:val="en-US"/>
        </w:rPr>
        <w:br/>
      </w:r>
      <w:r w:rsidRPr="00BE4961">
        <w:rPr>
          <w:color w:val="BCBEC4"/>
          <w:lang w:val="en-US"/>
        </w:rPr>
        <w:br/>
      </w:r>
      <w:r w:rsidRPr="00BE4961">
        <w:rPr>
          <w:color w:val="BCBEC4"/>
          <w:lang w:val="en-US"/>
        </w:rPr>
        <w:br/>
      </w:r>
      <w:r w:rsidRPr="00BE4961">
        <w:rPr>
          <w:color w:val="CF8E6D"/>
          <w:lang w:val="en-US"/>
        </w:rPr>
        <w:t xml:space="preserve">if </w:t>
      </w:r>
      <w:r w:rsidRPr="00BE4961">
        <w:rPr>
          <w:color w:val="BCBEC4"/>
          <w:lang w:val="en-US"/>
        </w:rPr>
        <w:t xml:space="preserve">__name__ == </w:t>
      </w:r>
      <w:r w:rsidRPr="00BE4961">
        <w:rPr>
          <w:color w:val="6AAB73"/>
          <w:lang w:val="en-US"/>
        </w:rPr>
        <w:t>"__main__"</w:t>
      </w:r>
      <w:r w:rsidRPr="00BE4961">
        <w:rPr>
          <w:color w:val="BCBEC4"/>
          <w:lang w:val="en-US"/>
        </w:rPr>
        <w:t>:</w:t>
      </w:r>
      <w:r w:rsidRPr="00BE4961">
        <w:rPr>
          <w:color w:val="BCBEC4"/>
          <w:lang w:val="en-US"/>
        </w:rPr>
        <w:br/>
        <w:t xml:space="preserve">    main()</w:t>
      </w:r>
    </w:p>
    <w:p w:rsidR="00BE4961" w:rsidRPr="00BE4961" w:rsidRDefault="00BE4961" w:rsidP="00BE4961">
      <w:pPr>
        <w:rPr>
          <w:lang w:val="en-US"/>
        </w:rPr>
      </w:pPr>
    </w:p>
    <w:p w:rsidR="00BE4961" w:rsidRDefault="00BE4961" w:rsidP="00BE4961">
      <w:pPr>
        <w:pStyle w:val="a6"/>
      </w:pPr>
      <w:r>
        <w:t xml:space="preserve">Вывод </w:t>
      </w:r>
      <w:r>
        <w:t>6</w:t>
      </w:r>
    </w:p>
    <w:p w:rsidR="00BE4961" w:rsidRDefault="00BE4961" w:rsidP="00BE4961">
      <w:pPr>
        <w:tabs>
          <w:tab w:val="left" w:pos="1732"/>
        </w:tabs>
      </w:pPr>
      <w:r>
        <w:rPr>
          <w:noProof/>
        </w:rPr>
        <w:drawing>
          <wp:inline distT="0" distB="0" distL="0" distR="0">
            <wp:extent cx="6645910" cy="1741805"/>
            <wp:effectExtent l="0" t="0" r="0" b="0"/>
            <wp:docPr id="88777433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74337" name="Рисунок 8877743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61" w:rsidRDefault="00BE4961" w:rsidP="00BE4961">
      <w:pPr>
        <w:pStyle w:val="a6"/>
      </w:pPr>
      <w:r>
        <w:t xml:space="preserve">Задание </w:t>
      </w:r>
      <w:r>
        <w:t>7</w:t>
      </w:r>
    </w:p>
    <w:p w:rsidR="00BE4961" w:rsidRDefault="00BE4961" w:rsidP="00BE4961">
      <w:r>
        <w:t>В предыдущих задачах были написаны все требуемые инструменты для работы с данными. Применим их на реальном примере.</w:t>
      </w:r>
    </w:p>
    <w:p w:rsidR="00BE4961" w:rsidRDefault="00BE4961" w:rsidP="00BE4961"/>
    <w:p w:rsidR="00BE4961" w:rsidRDefault="00BE4961" w:rsidP="00BE4961">
      <w:r>
        <w:t xml:space="preserve">В файле </w:t>
      </w:r>
      <w:proofErr w:type="spellStart"/>
      <w:r>
        <w:t>data_</w:t>
      </w:r>
      <w:proofErr w:type="gramStart"/>
      <w:r>
        <w:t>light.json</w:t>
      </w:r>
      <w:proofErr w:type="spellEnd"/>
      <w:proofErr w:type="gramEnd"/>
      <w:r>
        <w:t xml:space="preserve"> содержится фрагмент списка вакансий.</w:t>
      </w:r>
    </w:p>
    <w:p w:rsidR="00BE4961" w:rsidRDefault="00BE4961" w:rsidP="00BE4961"/>
    <w:p w:rsidR="00BE4961" w:rsidRDefault="00BE4961" w:rsidP="00BE4961">
      <w:r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BE4961" w:rsidRDefault="00BE4961" w:rsidP="00BE4961"/>
    <w:p w:rsidR="00BE4961" w:rsidRDefault="00BE4961" w:rsidP="00BE4961">
      <w:r>
        <w:lastRenderedPageBreak/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:rsidR="00BE4961" w:rsidRDefault="00BE4961" w:rsidP="00BE4961"/>
    <w:p w:rsidR="00BE4961" w:rsidRDefault="00BE4961" w:rsidP="00BE4961">
      <w:r>
        <w:t>Предполагается, что функции f1, f2, f3 будут реализованы в одну строку. В реализации функции f4 может быть до 3 строк.</w:t>
      </w:r>
    </w:p>
    <w:p w:rsidR="00BE4961" w:rsidRDefault="00BE4961" w:rsidP="00BE4961"/>
    <w:p w:rsidR="00BE4961" w:rsidRDefault="00BE4961" w:rsidP="00BE4961">
      <w: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BE4961" w:rsidRDefault="00BE4961" w:rsidP="00BE4961"/>
    <w:p w:rsidR="00BE4961" w:rsidRDefault="00BE4961" w:rsidP="00BE4961">
      <w: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>
        <w:t>filter</w:t>
      </w:r>
      <w:proofErr w:type="spellEnd"/>
      <w:r>
        <w:t>.</w:t>
      </w:r>
    </w:p>
    <w:p w:rsidR="00BE4961" w:rsidRDefault="00BE4961" w:rsidP="00BE4961"/>
    <w:p w:rsidR="00BE4961" w:rsidRDefault="00BE4961" w:rsidP="00BE4961">
      <w: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>
        <w:t>map</w:t>
      </w:r>
      <w:proofErr w:type="spellEnd"/>
      <w:r>
        <w:t>.</w:t>
      </w:r>
    </w:p>
    <w:p w:rsidR="00BE4961" w:rsidRDefault="00BE4961" w:rsidP="00BE4961"/>
    <w:p w:rsidR="00BE4961" w:rsidRDefault="00BE4961" w:rsidP="00BE4961">
      <w: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>
        <w:t>zip</w:t>
      </w:r>
      <w:proofErr w:type="spellEnd"/>
      <w:r>
        <w:t xml:space="preserve"> для обработки пары специальность — зарплата.</w:t>
      </w:r>
    </w:p>
    <w:p w:rsidR="00BE4961" w:rsidRDefault="00BE4961" w:rsidP="00BE4961"/>
    <w:p w:rsidR="00BE4961" w:rsidRPr="00BE4961" w:rsidRDefault="00BE4961" w:rsidP="00BE4961">
      <w:pPr>
        <w:rPr>
          <w:lang w:val="en-US"/>
        </w:rPr>
      </w:pPr>
      <w:r>
        <w:t>Шаблон</w:t>
      </w:r>
      <w:r w:rsidRPr="00BE4961">
        <w:rPr>
          <w:lang w:val="en-US"/>
        </w:rPr>
        <w:t xml:space="preserve"> </w:t>
      </w:r>
      <w:r>
        <w:t>реализации</w:t>
      </w:r>
      <w:r w:rsidRPr="00BE4961">
        <w:rPr>
          <w:lang w:val="en-US"/>
        </w:rPr>
        <w:t>:</w:t>
      </w:r>
    </w:p>
    <w:p w:rsidR="00BE4961" w:rsidRPr="00BE4961" w:rsidRDefault="00BE4961" w:rsidP="00BE4961">
      <w:pPr>
        <w:rPr>
          <w:lang w:val="en-US"/>
        </w:rPr>
      </w:pP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 xml:space="preserve">import </w:t>
      </w:r>
      <w:proofErr w:type="spellStart"/>
      <w:r w:rsidRPr="00BE4961">
        <w:rPr>
          <w:lang w:val="en-US"/>
        </w:rPr>
        <w:t>json</w:t>
      </w:r>
      <w:proofErr w:type="spellEnd"/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>import sys</w:t>
      </w:r>
    </w:p>
    <w:p w:rsidR="00BE4961" w:rsidRDefault="00BE4961" w:rsidP="00BE4961">
      <w:r>
        <w:t># Сделаем другие необходимые импорты</w:t>
      </w:r>
    </w:p>
    <w:p w:rsidR="00BE4961" w:rsidRDefault="00BE4961" w:rsidP="00BE4961"/>
    <w:p w:rsidR="00BE4961" w:rsidRDefault="00BE4961" w:rsidP="00BE4961">
      <w:proofErr w:type="spellStart"/>
      <w:r>
        <w:t>path</w:t>
      </w:r>
      <w:proofErr w:type="spellEnd"/>
      <w:r>
        <w:t xml:space="preserve"> = </w:t>
      </w:r>
      <w:proofErr w:type="spellStart"/>
      <w:r>
        <w:t>None</w:t>
      </w:r>
      <w:proofErr w:type="spellEnd"/>
    </w:p>
    <w:p w:rsidR="00BE4961" w:rsidRDefault="00BE4961" w:rsidP="00BE4961"/>
    <w:p w:rsidR="00BE4961" w:rsidRDefault="00BE4961" w:rsidP="00BE4961">
      <w:r>
        <w:t xml:space="preserve"># Необходимо в переменную </w:t>
      </w:r>
      <w:proofErr w:type="spellStart"/>
      <w:r>
        <w:t>path</w:t>
      </w:r>
      <w:proofErr w:type="spellEnd"/>
      <w:r>
        <w:t xml:space="preserve"> сохранить путь к файлу, который был передан при запуске сценария</w:t>
      </w:r>
    </w:p>
    <w:p w:rsidR="00BE4961" w:rsidRDefault="00BE4961" w:rsidP="00BE4961"/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>with open(path) as f:</w:t>
      </w:r>
    </w:p>
    <w:p w:rsidR="00BE4961" w:rsidRDefault="00BE4961" w:rsidP="00BE4961">
      <w:r w:rsidRPr="00BE4961">
        <w:rPr>
          <w:lang w:val="en-US"/>
        </w:rPr>
        <w:t xml:space="preserve">    </w:t>
      </w:r>
      <w:proofErr w:type="spellStart"/>
      <w:r>
        <w:t>data</w:t>
      </w:r>
      <w:proofErr w:type="spellEnd"/>
      <w:r>
        <w:t xml:space="preserve"> = </w:t>
      </w:r>
      <w:proofErr w:type="spellStart"/>
      <w:proofErr w:type="gramStart"/>
      <w:r>
        <w:t>json.load</w:t>
      </w:r>
      <w:proofErr w:type="spellEnd"/>
      <w:proofErr w:type="gramEnd"/>
      <w:r>
        <w:t>(f)</w:t>
      </w:r>
    </w:p>
    <w:p w:rsidR="00BE4961" w:rsidRDefault="00BE4961" w:rsidP="00BE4961"/>
    <w:p w:rsidR="00BE4961" w:rsidRDefault="00BE4961" w:rsidP="00BE4961">
      <w:r>
        <w:t># Далее необходимо реализовать все функции по заданию, заменив `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NotImplemented</w:t>
      </w:r>
      <w:proofErr w:type="spellEnd"/>
      <w:r>
        <w:t>`</w:t>
      </w:r>
    </w:p>
    <w:p w:rsidR="00BE4961" w:rsidRDefault="00BE4961" w:rsidP="00BE4961">
      <w:r>
        <w:t># Предполагается, что функции f1, f2, f3 будут реализованы в одну строку</w:t>
      </w:r>
    </w:p>
    <w:p w:rsidR="00BE4961" w:rsidRDefault="00BE4961" w:rsidP="00BE4961">
      <w:r>
        <w:t># В реализации функции f4 может быть до 3 строк</w:t>
      </w:r>
    </w:p>
    <w:p w:rsidR="00BE4961" w:rsidRDefault="00BE4961" w:rsidP="00BE4961"/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>@print_result</w:t>
      </w: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>def f1(</w:t>
      </w:r>
      <w:proofErr w:type="spellStart"/>
      <w:r w:rsidRPr="00BE4961">
        <w:rPr>
          <w:lang w:val="en-US"/>
        </w:rPr>
        <w:t>arg</w:t>
      </w:r>
      <w:proofErr w:type="spellEnd"/>
      <w:r w:rsidRPr="00BE4961">
        <w:rPr>
          <w:lang w:val="en-US"/>
        </w:rPr>
        <w:t>):</w:t>
      </w:r>
    </w:p>
    <w:p w:rsidR="00BE4961" w:rsidRDefault="00BE4961" w:rsidP="00BE4961">
      <w:r w:rsidRPr="00BE4961">
        <w:rPr>
          <w:lang w:val="en-US"/>
        </w:rPr>
        <w:t xml:space="preserve">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NotImplemented</w:t>
      </w:r>
      <w:proofErr w:type="spellEnd"/>
    </w:p>
    <w:p w:rsidR="00BE4961" w:rsidRDefault="00BE4961" w:rsidP="00BE4961"/>
    <w:p w:rsidR="00BE4961" w:rsidRDefault="00BE4961" w:rsidP="00BE4961"/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>@print_result</w:t>
      </w: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>def f2(</w:t>
      </w:r>
      <w:proofErr w:type="spellStart"/>
      <w:r w:rsidRPr="00BE4961">
        <w:rPr>
          <w:lang w:val="en-US"/>
        </w:rPr>
        <w:t>arg</w:t>
      </w:r>
      <w:proofErr w:type="spellEnd"/>
      <w:r w:rsidRPr="00BE4961">
        <w:rPr>
          <w:lang w:val="en-US"/>
        </w:rPr>
        <w:t>):</w:t>
      </w: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 xml:space="preserve">    raise </w:t>
      </w:r>
      <w:proofErr w:type="spellStart"/>
      <w:r w:rsidRPr="00BE4961">
        <w:rPr>
          <w:lang w:val="en-US"/>
        </w:rPr>
        <w:t>NotImplemented</w:t>
      </w:r>
      <w:proofErr w:type="spellEnd"/>
    </w:p>
    <w:p w:rsidR="00BE4961" w:rsidRPr="00BE4961" w:rsidRDefault="00BE4961" w:rsidP="00BE4961">
      <w:pPr>
        <w:rPr>
          <w:lang w:val="en-US"/>
        </w:rPr>
      </w:pPr>
    </w:p>
    <w:p w:rsidR="00BE4961" w:rsidRPr="00BE4961" w:rsidRDefault="00BE4961" w:rsidP="00BE4961">
      <w:pPr>
        <w:rPr>
          <w:lang w:val="en-US"/>
        </w:rPr>
      </w:pP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>@print_result</w:t>
      </w: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>def f3(</w:t>
      </w:r>
      <w:proofErr w:type="spellStart"/>
      <w:r w:rsidRPr="00BE4961">
        <w:rPr>
          <w:lang w:val="en-US"/>
        </w:rPr>
        <w:t>arg</w:t>
      </w:r>
      <w:proofErr w:type="spellEnd"/>
      <w:r w:rsidRPr="00BE4961">
        <w:rPr>
          <w:lang w:val="en-US"/>
        </w:rPr>
        <w:t>):</w:t>
      </w: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 xml:space="preserve">    raise </w:t>
      </w:r>
      <w:proofErr w:type="spellStart"/>
      <w:r w:rsidRPr="00BE4961">
        <w:rPr>
          <w:lang w:val="en-US"/>
        </w:rPr>
        <w:t>NotImplemented</w:t>
      </w:r>
      <w:proofErr w:type="spellEnd"/>
    </w:p>
    <w:p w:rsidR="00BE4961" w:rsidRPr="00BE4961" w:rsidRDefault="00BE4961" w:rsidP="00BE4961">
      <w:pPr>
        <w:rPr>
          <w:lang w:val="en-US"/>
        </w:rPr>
      </w:pPr>
    </w:p>
    <w:p w:rsidR="00BE4961" w:rsidRPr="00BE4961" w:rsidRDefault="00BE4961" w:rsidP="00BE4961">
      <w:pPr>
        <w:rPr>
          <w:lang w:val="en-US"/>
        </w:rPr>
      </w:pP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>@print_result</w:t>
      </w: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>def f4(</w:t>
      </w:r>
      <w:proofErr w:type="spellStart"/>
      <w:r w:rsidRPr="00BE4961">
        <w:rPr>
          <w:lang w:val="en-US"/>
        </w:rPr>
        <w:t>arg</w:t>
      </w:r>
      <w:proofErr w:type="spellEnd"/>
      <w:r w:rsidRPr="00BE4961">
        <w:rPr>
          <w:lang w:val="en-US"/>
        </w:rPr>
        <w:t>):</w:t>
      </w: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 xml:space="preserve">    raise </w:t>
      </w:r>
      <w:proofErr w:type="spellStart"/>
      <w:r w:rsidRPr="00BE4961">
        <w:rPr>
          <w:lang w:val="en-US"/>
        </w:rPr>
        <w:t>NotImplemented</w:t>
      </w:r>
      <w:proofErr w:type="spellEnd"/>
    </w:p>
    <w:p w:rsidR="00BE4961" w:rsidRPr="00BE4961" w:rsidRDefault="00BE4961" w:rsidP="00BE4961">
      <w:pPr>
        <w:rPr>
          <w:lang w:val="en-US"/>
        </w:rPr>
      </w:pPr>
    </w:p>
    <w:p w:rsidR="00BE4961" w:rsidRPr="00BE4961" w:rsidRDefault="00BE4961" w:rsidP="00BE4961">
      <w:pPr>
        <w:rPr>
          <w:lang w:val="en-US"/>
        </w:rPr>
      </w:pPr>
    </w:p>
    <w:p w:rsidR="00BE4961" w:rsidRPr="00BE4961" w:rsidRDefault="00BE4961" w:rsidP="00BE4961">
      <w:pPr>
        <w:rPr>
          <w:lang w:val="en-US"/>
        </w:rPr>
      </w:pPr>
      <w:r w:rsidRPr="00BE4961">
        <w:rPr>
          <w:lang w:val="en-US"/>
        </w:rPr>
        <w:t>if __name__ == '__main__':</w:t>
      </w:r>
    </w:p>
    <w:p w:rsidR="00BE4961" w:rsidRPr="00CF49E8" w:rsidRDefault="00BE4961" w:rsidP="00BE4961">
      <w:pPr>
        <w:rPr>
          <w:lang w:val="en-US"/>
        </w:rPr>
      </w:pPr>
      <w:r w:rsidRPr="00BE4961">
        <w:rPr>
          <w:lang w:val="en-US"/>
        </w:rPr>
        <w:t xml:space="preserve">    </w:t>
      </w:r>
      <w:r w:rsidRPr="00CF49E8">
        <w:rPr>
          <w:lang w:val="en-US"/>
        </w:rPr>
        <w:t>with cm_timer_1():</w:t>
      </w:r>
    </w:p>
    <w:p w:rsidR="00BE4961" w:rsidRPr="00CF49E8" w:rsidRDefault="00BE4961" w:rsidP="00BE4961">
      <w:pPr>
        <w:rPr>
          <w:lang w:val="en-US"/>
        </w:rPr>
      </w:pPr>
      <w:r w:rsidRPr="00CF49E8">
        <w:rPr>
          <w:lang w:val="en-US"/>
        </w:rPr>
        <w:lastRenderedPageBreak/>
        <w:t xml:space="preserve">        f4(f3(f2(f1(data))))</w:t>
      </w:r>
    </w:p>
    <w:p w:rsidR="00BE4961" w:rsidRPr="00CF49E8" w:rsidRDefault="00BE4961" w:rsidP="00BE4961">
      <w:pPr>
        <w:pStyle w:val="a6"/>
        <w:rPr>
          <w:lang w:val="en-US"/>
        </w:rPr>
      </w:pPr>
      <w:r>
        <w:t>Код</w:t>
      </w:r>
      <w:r w:rsidRPr="00BE4961">
        <w:rPr>
          <w:lang w:val="en-US"/>
        </w:rPr>
        <w:t xml:space="preserve"> </w:t>
      </w:r>
      <w:r>
        <w:t>программы</w:t>
      </w:r>
      <w:r w:rsidRPr="00BE4961">
        <w:rPr>
          <w:lang w:val="en-US"/>
        </w:rPr>
        <w:t xml:space="preserve"> </w:t>
      </w:r>
      <w:r w:rsidRPr="00CF49E8">
        <w:rPr>
          <w:lang w:val="en-US"/>
        </w:rPr>
        <w:t>7</w:t>
      </w:r>
    </w:p>
    <w:p w:rsidR="00CF49E8" w:rsidRPr="00CF49E8" w:rsidRDefault="00CF49E8" w:rsidP="00CF49E8">
      <w:pPr>
        <w:pStyle w:val="HTML"/>
        <w:shd w:val="clear" w:color="auto" w:fill="1E1F22"/>
        <w:rPr>
          <w:color w:val="BCBEC4"/>
          <w:lang w:val="en-US"/>
        </w:rPr>
      </w:pPr>
      <w:r w:rsidRPr="00CF49E8">
        <w:rPr>
          <w:color w:val="CF8E6D"/>
          <w:lang w:val="en-US"/>
        </w:rPr>
        <w:t xml:space="preserve">import </w:t>
      </w:r>
      <w:proofErr w:type="spellStart"/>
      <w:r w:rsidRPr="00CF49E8">
        <w:rPr>
          <w:color w:val="BCBEC4"/>
          <w:lang w:val="en-US"/>
        </w:rPr>
        <w:t>json</w:t>
      </w:r>
      <w:proofErr w:type="spellEnd"/>
      <w:r w:rsidRPr="00CF49E8">
        <w:rPr>
          <w:color w:val="BCBEC4"/>
          <w:lang w:val="en-US"/>
        </w:rPr>
        <w:br/>
      </w:r>
      <w:r w:rsidRPr="00CF49E8">
        <w:rPr>
          <w:color w:val="CF8E6D"/>
          <w:lang w:val="en-US"/>
        </w:rPr>
        <w:t xml:space="preserve">from </w:t>
      </w:r>
      <w:proofErr w:type="spellStart"/>
      <w:r w:rsidRPr="00CF49E8">
        <w:rPr>
          <w:color w:val="BCBEC4"/>
          <w:lang w:val="en-US"/>
        </w:rPr>
        <w:t>cm_timer</w:t>
      </w:r>
      <w:proofErr w:type="spellEnd"/>
      <w:r w:rsidRPr="00CF49E8">
        <w:rPr>
          <w:color w:val="BCBEC4"/>
          <w:lang w:val="en-US"/>
        </w:rPr>
        <w:t xml:space="preserve"> </w:t>
      </w:r>
      <w:r w:rsidRPr="00CF49E8">
        <w:rPr>
          <w:color w:val="CF8E6D"/>
          <w:lang w:val="en-US"/>
        </w:rPr>
        <w:t xml:space="preserve">import </w:t>
      </w:r>
      <w:r w:rsidRPr="00CF49E8">
        <w:rPr>
          <w:color w:val="BCBEC4"/>
          <w:lang w:val="en-US"/>
        </w:rPr>
        <w:t>cm_timer_1</w:t>
      </w:r>
      <w:r w:rsidRPr="00CF49E8">
        <w:rPr>
          <w:color w:val="BCBEC4"/>
          <w:lang w:val="en-US"/>
        </w:rPr>
        <w:br/>
      </w:r>
      <w:r w:rsidRPr="00CF49E8">
        <w:rPr>
          <w:color w:val="CF8E6D"/>
          <w:lang w:val="en-US"/>
        </w:rPr>
        <w:t xml:space="preserve">from </w:t>
      </w:r>
      <w:proofErr w:type="spellStart"/>
      <w:r w:rsidRPr="00CF49E8">
        <w:rPr>
          <w:color w:val="BCBEC4"/>
          <w:lang w:val="en-US"/>
        </w:rPr>
        <w:t>print_result</w:t>
      </w:r>
      <w:proofErr w:type="spellEnd"/>
      <w:r w:rsidRPr="00CF49E8">
        <w:rPr>
          <w:color w:val="BCBEC4"/>
          <w:lang w:val="en-US"/>
        </w:rPr>
        <w:t xml:space="preserve"> </w:t>
      </w:r>
      <w:r w:rsidRPr="00CF49E8">
        <w:rPr>
          <w:color w:val="CF8E6D"/>
          <w:lang w:val="en-US"/>
        </w:rPr>
        <w:t xml:space="preserve">import </w:t>
      </w:r>
      <w:proofErr w:type="spellStart"/>
      <w:r w:rsidRPr="00CF49E8">
        <w:rPr>
          <w:color w:val="BCBEC4"/>
          <w:lang w:val="en-US"/>
        </w:rPr>
        <w:t>print_result</w:t>
      </w:r>
      <w:proofErr w:type="spellEnd"/>
      <w:r w:rsidRPr="00CF49E8">
        <w:rPr>
          <w:color w:val="BCBEC4"/>
          <w:lang w:val="en-US"/>
        </w:rPr>
        <w:br/>
      </w:r>
      <w:r w:rsidRPr="00CF49E8">
        <w:rPr>
          <w:color w:val="CF8E6D"/>
          <w:lang w:val="en-US"/>
        </w:rPr>
        <w:t xml:space="preserve">from </w:t>
      </w:r>
      <w:proofErr w:type="spellStart"/>
      <w:r w:rsidRPr="00CF49E8">
        <w:rPr>
          <w:color w:val="BCBEC4"/>
          <w:lang w:val="en-US"/>
        </w:rPr>
        <w:t>gen_random</w:t>
      </w:r>
      <w:proofErr w:type="spellEnd"/>
      <w:r w:rsidRPr="00CF49E8">
        <w:rPr>
          <w:color w:val="BCBEC4"/>
          <w:lang w:val="en-US"/>
        </w:rPr>
        <w:t xml:space="preserve"> </w:t>
      </w:r>
      <w:r w:rsidRPr="00CF49E8">
        <w:rPr>
          <w:color w:val="CF8E6D"/>
          <w:lang w:val="en-US"/>
        </w:rPr>
        <w:t xml:space="preserve">import </w:t>
      </w:r>
      <w:proofErr w:type="spellStart"/>
      <w:r w:rsidRPr="00CF49E8">
        <w:rPr>
          <w:color w:val="BCBEC4"/>
          <w:lang w:val="en-US"/>
        </w:rPr>
        <w:t>gen_random</w:t>
      </w:r>
      <w:proofErr w:type="spellEnd"/>
      <w:r w:rsidRPr="00CF49E8">
        <w:rPr>
          <w:color w:val="BCBEC4"/>
          <w:lang w:val="en-US"/>
        </w:rPr>
        <w:br/>
      </w:r>
      <w:r w:rsidRPr="00CF49E8">
        <w:rPr>
          <w:color w:val="BCBEC4"/>
          <w:lang w:val="en-US"/>
        </w:rPr>
        <w:br/>
        <w:t xml:space="preserve">path = </w:t>
      </w:r>
      <w:r w:rsidRPr="00CF49E8">
        <w:rPr>
          <w:color w:val="6AAB73"/>
          <w:lang w:val="en-US"/>
        </w:rPr>
        <w:t>"</w:t>
      </w:r>
      <w:proofErr w:type="spellStart"/>
      <w:r w:rsidRPr="00CF49E8">
        <w:rPr>
          <w:color w:val="6AAB73"/>
          <w:lang w:val="en-US"/>
        </w:rPr>
        <w:t>data_light.json</w:t>
      </w:r>
      <w:proofErr w:type="spellEnd"/>
      <w:r w:rsidRPr="00CF49E8">
        <w:rPr>
          <w:color w:val="6AAB73"/>
          <w:lang w:val="en-US"/>
        </w:rPr>
        <w:t>"</w:t>
      </w:r>
      <w:r w:rsidRPr="00CF49E8">
        <w:rPr>
          <w:color w:val="6AAB73"/>
          <w:lang w:val="en-US"/>
        </w:rPr>
        <w:br/>
      </w:r>
      <w:r w:rsidRPr="00CF49E8">
        <w:rPr>
          <w:color w:val="6AAB73"/>
          <w:lang w:val="en-US"/>
        </w:rPr>
        <w:br/>
      </w:r>
      <w:r w:rsidRPr="00CF49E8">
        <w:rPr>
          <w:color w:val="CF8E6D"/>
          <w:lang w:val="en-US"/>
        </w:rPr>
        <w:t xml:space="preserve">with </w:t>
      </w:r>
      <w:r w:rsidRPr="00CF49E8">
        <w:rPr>
          <w:color w:val="8888C6"/>
          <w:lang w:val="en-US"/>
        </w:rPr>
        <w:t>open</w:t>
      </w:r>
      <w:r w:rsidRPr="00CF49E8">
        <w:rPr>
          <w:color w:val="BCBEC4"/>
          <w:lang w:val="en-US"/>
        </w:rPr>
        <w:t xml:space="preserve">(path) </w:t>
      </w:r>
      <w:r w:rsidRPr="00CF49E8">
        <w:rPr>
          <w:color w:val="CF8E6D"/>
          <w:lang w:val="en-US"/>
        </w:rPr>
        <w:t xml:space="preserve">as </w:t>
      </w:r>
      <w:r w:rsidRPr="00CF49E8">
        <w:rPr>
          <w:color w:val="BCBEC4"/>
          <w:lang w:val="en-US"/>
        </w:rPr>
        <w:t>f:</w:t>
      </w:r>
      <w:r w:rsidRPr="00CF49E8">
        <w:rPr>
          <w:color w:val="BCBEC4"/>
          <w:lang w:val="en-US"/>
        </w:rPr>
        <w:br/>
        <w:t xml:space="preserve">    data = </w:t>
      </w:r>
      <w:proofErr w:type="spellStart"/>
      <w:r w:rsidRPr="00CF49E8">
        <w:rPr>
          <w:color w:val="BCBEC4"/>
          <w:lang w:val="en-US"/>
        </w:rPr>
        <w:t>json.load</w:t>
      </w:r>
      <w:proofErr w:type="spellEnd"/>
      <w:r w:rsidRPr="00CF49E8">
        <w:rPr>
          <w:color w:val="BCBEC4"/>
          <w:lang w:val="en-US"/>
        </w:rPr>
        <w:t>(f)</w:t>
      </w:r>
      <w:r w:rsidRPr="00CF49E8">
        <w:rPr>
          <w:color w:val="BCBEC4"/>
          <w:lang w:val="en-US"/>
        </w:rPr>
        <w:br/>
      </w:r>
      <w:r w:rsidRPr="00CF49E8">
        <w:rPr>
          <w:color w:val="BCBEC4"/>
          <w:lang w:val="en-US"/>
        </w:rPr>
        <w:br/>
      </w:r>
      <w:r w:rsidRPr="00CF49E8">
        <w:rPr>
          <w:color w:val="BCBEC4"/>
          <w:lang w:val="en-US"/>
        </w:rPr>
        <w:br/>
      </w:r>
      <w:r w:rsidRPr="00CF49E8">
        <w:rPr>
          <w:color w:val="B3AE60"/>
          <w:lang w:val="en-US"/>
        </w:rPr>
        <w:t>@print_result</w:t>
      </w:r>
      <w:r w:rsidRPr="00CF49E8">
        <w:rPr>
          <w:color w:val="B3AE60"/>
          <w:lang w:val="en-US"/>
        </w:rPr>
        <w:br/>
      </w:r>
      <w:r w:rsidRPr="00CF49E8">
        <w:rPr>
          <w:color w:val="CF8E6D"/>
          <w:lang w:val="en-US"/>
        </w:rPr>
        <w:t xml:space="preserve">def </w:t>
      </w:r>
      <w:r w:rsidRPr="00CF49E8">
        <w:rPr>
          <w:color w:val="56A8F5"/>
          <w:lang w:val="en-US"/>
        </w:rPr>
        <w:t>f1</w:t>
      </w:r>
      <w:r w:rsidRPr="00CF49E8">
        <w:rPr>
          <w:color w:val="BCBEC4"/>
          <w:lang w:val="en-US"/>
        </w:rPr>
        <w:t>(</w:t>
      </w:r>
      <w:proofErr w:type="spellStart"/>
      <w:r w:rsidRPr="00CF49E8">
        <w:rPr>
          <w:color w:val="BCBEC4"/>
          <w:lang w:val="en-US"/>
        </w:rPr>
        <w:t>arg</w:t>
      </w:r>
      <w:proofErr w:type="spellEnd"/>
      <w:r w:rsidRPr="00CF49E8">
        <w:rPr>
          <w:color w:val="BCBEC4"/>
          <w:lang w:val="en-US"/>
        </w:rPr>
        <w:t>):</w:t>
      </w:r>
      <w:r w:rsidRPr="00CF49E8">
        <w:rPr>
          <w:color w:val="BCBEC4"/>
          <w:lang w:val="en-US"/>
        </w:rPr>
        <w:br/>
        <w:t xml:space="preserve">    </w:t>
      </w:r>
      <w:r w:rsidRPr="00CF49E8">
        <w:rPr>
          <w:color w:val="CF8E6D"/>
          <w:lang w:val="en-US"/>
        </w:rPr>
        <w:t xml:space="preserve">return </w:t>
      </w:r>
      <w:r w:rsidRPr="00CF49E8">
        <w:rPr>
          <w:color w:val="8888C6"/>
          <w:lang w:val="en-US"/>
        </w:rPr>
        <w:t>sorted</w:t>
      </w:r>
      <w:r w:rsidRPr="00CF49E8">
        <w:rPr>
          <w:color w:val="BCBEC4"/>
          <w:lang w:val="en-US"/>
        </w:rPr>
        <w:t>(</w:t>
      </w:r>
      <w:r w:rsidRPr="00CF49E8">
        <w:rPr>
          <w:color w:val="8888C6"/>
          <w:lang w:val="en-US"/>
        </w:rPr>
        <w:t>set</w:t>
      </w:r>
      <w:r w:rsidRPr="00CF49E8">
        <w:rPr>
          <w:color w:val="BCBEC4"/>
          <w:lang w:val="en-US"/>
        </w:rPr>
        <w:t>(job[</w:t>
      </w:r>
      <w:r w:rsidRPr="00CF49E8">
        <w:rPr>
          <w:color w:val="6AAB73"/>
          <w:lang w:val="en-US"/>
        </w:rPr>
        <w:t>'job-name'</w:t>
      </w:r>
      <w:r w:rsidRPr="00CF49E8">
        <w:rPr>
          <w:color w:val="BCBEC4"/>
          <w:lang w:val="en-US"/>
        </w:rPr>
        <w:t xml:space="preserve">].lower() </w:t>
      </w:r>
      <w:r w:rsidRPr="00CF49E8">
        <w:rPr>
          <w:color w:val="CF8E6D"/>
          <w:lang w:val="en-US"/>
        </w:rPr>
        <w:t xml:space="preserve">for </w:t>
      </w:r>
      <w:r w:rsidRPr="00CF49E8">
        <w:rPr>
          <w:color w:val="BCBEC4"/>
          <w:lang w:val="en-US"/>
        </w:rPr>
        <w:t xml:space="preserve">job </w:t>
      </w:r>
      <w:r w:rsidRPr="00CF49E8">
        <w:rPr>
          <w:color w:val="CF8E6D"/>
          <w:lang w:val="en-US"/>
        </w:rPr>
        <w:t xml:space="preserve">in </w:t>
      </w:r>
      <w:proofErr w:type="spellStart"/>
      <w:r w:rsidRPr="00CF49E8">
        <w:rPr>
          <w:color w:val="BCBEC4"/>
          <w:lang w:val="en-US"/>
        </w:rPr>
        <w:t>arg</w:t>
      </w:r>
      <w:proofErr w:type="spellEnd"/>
      <w:r w:rsidRPr="00CF49E8">
        <w:rPr>
          <w:color w:val="BCBEC4"/>
          <w:lang w:val="en-US"/>
        </w:rPr>
        <w:t>))</w:t>
      </w:r>
      <w:r w:rsidRPr="00CF49E8">
        <w:rPr>
          <w:color w:val="BCBEC4"/>
          <w:lang w:val="en-US"/>
        </w:rPr>
        <w:br/>
      </w:r>
      <w:r w:rsidRPr="00CF49E8">
        <w:rPr>
          <w:color w:val="BCBEC4"/>
          <w:lang w:val="en-US"/>
        </w:rPr>
        <w:br/>
      </w:r>
      <w:r w:rsidRPr="00CF49E8">
        <w:rPr>
          <w:color w:val="BCBEC4"/>
          <w:lang w:val="en-US"/>
        </w:rPr>
        <w:br/>
      </w:r>
      <w:r w:rsidRPr="00CF49E8">
        <w:rPr>
          <w:color w:val="B3AE60"/>
          <w:lang w:val="en-US"/>
        </w:rPr>
        <w:t>@print_result</w:t>
      </w:r>
      <w:r w:rsidRPr="00CF49E8">
        <w:rPr>
          <w:color w:val="B3AE60"/>
          <w:lang w:val="en-US"/>
        </w:rPr>
        <w:br/>
      </w:r>
      <w:r w:rsidRPr="00CF49E8">
        <w:rPr>
          <w:color w:val="CF8E6D"/>
          <w:lang w:val="en-US"/>
        </w:rPr>
        <w:t xml:space="preserve">def </w:t>
      </w:r>
      <w:r w:rsidRPr="00CF49E8">
        <w:rPr>
          <w:color w:val="56A8F5"/>
          <w:lang w:val="en-US"/>
        </w:rPr>
        <w:t>f2</w:t>
      </w:r>
      <w:r w:rsidRPr="00CF49E8">
        <w:rPr>
          <w:color w:val="BCBEC4"/>
          <w:lang w:val="en-US"/>
        </w:rPr>
        <w:t>(</w:t>
      </w:r>
      <w:proofErr w:type="spellStart"/>
      <w:r w:rsidRPr="00CF49E8">
        <w:rPr>
          <w:color w:val="BCBEC4"/>
          <w:lang w:val="en-US"/>
        </w:rPr>
        <w:t>arg</w:t>
      </w:r>
      <w:proofErr w:type="spellEnd"/>
      <w:r w:rsidRPr="00CF49E8">
        <w:rPr>
          <w:color w:val="BCBEC4"/>
          <w:lang w:val="en-US"/>
        </w:rPr>
        <w:t>):</w:t>
      </w:r>
      <w:r w:rsidRPr="00CF49E8">
        <w:rPr>
          <w:color w:val="BCBEC4"/>
          <w:lang w:val="en-US"/>
        </w:rPr>
        <w:br/>
        <w:t xml:space="preserve">    </w:t>
      </w:r>
      <w:r w:rsidRPr="00CF49E8">
        <w:rPr>
          <w:color w:val="CF8E6D"/>
          <w:lang w:val="en-US"/>
        </w:rPr>
        <w:t xml:space="preserve">return </w:t>
      </w:r>
      <w:r w:rsidRPr="00CF49E8">
        <w:rPr>
          <w:color w:val="8888C6"/>
          <w:lang w:val="en-US"/>
        </w:rPr>
        <w:t>list</w:t>
      </w:r>
      <w:r w:rsidRPr="00CF49E8">
        <w:rPr>
          <w:color w:val="BCBEC4"/>
          <w:lang w:val="en-US"/>
        </w:rPr>
        <w:t>(</w:t>
      </w:r>
      <w:r w:rsidRPr="00CF49E8">
        <w:rPr>
          <w:color w:val="8888C6"/>
          <w:lang w:val="en-US"/>
        </w:rPr>
        <w:t>filter</w:t>
      </w:r>
      <w:r w:rsidRPr="00CF49E8">
        <w:rPr>
          <w:color w:val="BCBEC4"/>
          <w:lang w:val="en-US"/>
        </w:rPr>
        <w:t>(</w:t>
      </w:r>
      <w:r w:rsidRPr="00CF49E8">
        <w:rPr>
          <w:color w:val="CF8E6D"/>
          <w:lang w:val="en-US"/>
        </w:rPr>
        <w:t xml:space="preserve">lambda </w:t>
      </w:r>
      <w:r w:rsidRPr="00CF49E8">
        <w:rPr>
          <w:color w:val="BCBEC4"/>
          <w:lang w:val="en-US"/>
        </w:rPr>
        <w:t xml:space="preserve">x: </w:t>
      </w:r>
      <w:proofErr w:type="spellStart"/>
      <w:r w:rsidRPr="00CF49E8">
        <w:rPr>
          <w:color w:val="BCBEC4"/>
          <w:lang w:val="en-US"/>
        </w:rPr>
        <w:t>x.lower</w:t>
      </w:r>
      <w:proofErr w:type="spellEnd"/>
      <w:r w:rsidRPr="00CF49E8">
        <w:rPr>
          <w:color w:val="BCBEC4"/>
          <w:lang w:val="en-US"/>
        </w:rPr>
        <w:t>().</w:t>
      </w:r>
      <w:proofErr w:type="spellStart"/>
      <w:r w:rsidRPr="00CF49E8">
        <w:rPr>
          <w:color w:val="BCBEC4"/>
          <w:lang w:val="en-US"/>
        </w:rPr>
        <w:t>startswith</w:t>
      </w:r>
      <w:proofErr w:type="spellEnd"/>
      <w:r w:rsidRPr="00CF49E8">
        <w:rPr>
          <w:color w:val="BCBEC4"/>
          <w:lang w:val="en-US"/>
        </w:rPr>
        <w:t>(</w:t>
      </w:r>
      <w:r w:rsidRPr="00CF49E8">
        <w:rPr>
          <w:color w:val="6AAB73"/>
          <w:lang w:val="en-US"/>
        </w:rPr>
        <w:t>"</w:t>
      </w:r>
      <w:r>
        <w:rPr>
          <w:color w:val="6AAB73"/>
        </w:rPr>
        <w:t>программист</w:t>
      </w:r>
      <w:r w:rsidRPr="00CF49E8">
        <w:rPr>
          <w:color w:val="6AAB73"/>
          <w:lang w:val="en-US"/>
        </w:rPr>
        <w:t>"</w:t>
      </w:r>
      <w:r w:rsidRPr="00CF49E8">
        <w:rPr>
          <w:color w:val="BCBEC4"/>
          <w:lang w:val="en-US"/>
        </w:rPr>
        <w:t xml:space="preserve">), </w:t>
      </w:r>
      <w:proofErr w:type="spellStart"/>
      <w:r w:rsidRPr="00CF49E8">
        <w:rPr>
          <w:color w:val="BCBEC4"/>
          <w:lang w:val="en-US"/>
        </w:rPr>
        <w:t>arg</w:t>
      </w:r>
      <w:proofErr w:type="spellEnd"/>
      <w:r w:rsidRPr="00CF49E8">
        <w:rPr>
          <w:color w:val="BCBEC4"/>
          <w:lang w:val="en-US"/>
        </w:rPr>
        <w:t>))</w:t>
      </w:r>
      <w:r w:rsidRPr="00CF49E8">
        <w:rPr>
          <w:color w:val="BCBEC4"/>
          <w:lang w:val="en-US"/>
        </w:rPr>
        <w:br/>
      </w:r>
      <w:r w:rsidRPr="00CF49E8">
        <w:rPr>
          <w:color w:val="BCBEC4"/>
          <w:lang w:val="en-US"/>
        </w:rPr>
        <w:br/>
      </w:r>
      <w:r w:rsidRPr="00CF49E8">
        <w:rPr>
          <w:color w:val="BCBEC4"/>
          <w:lang w:val="en-US"/>
        </w:rPr>
        <w:br/>
      </w:r>
      <w:r w:rsidRPr="00CF49E8">
        <w:rPr>
          <w:color w:val="B3AE60"/>
          <w:lang w:val="en-US"/>
        </w:rPr>
        <w:t>@print_result</w:t>
      </w:r>
      <w:r w:rsidRPr="00CF49E8">
        <w:rPr>
          <w:color w:val="B3AE60"/>
          <w:lang w:val="en-US"/>
        </w:rPr>
        <w:br/>
      </w:r>
      <w:r w:rsidRPr="00CF49E8">
        <w:rPr>
          <w:color w:val="CF8E6D"/>
          <w:lang w:val="en-US"/>
        </w:rPr>
        <w:t xml:space="preserve">def </w:t>
      </w:r>
      <w:r w:rsidRPr="00CF49E8">
        <w:rPr>
          <w:color w:val="56A8F5"/>
          <w:lang w:val="en-US"/>
        </w:rPr>
        <w:t>f3</w:t>
      </w:r>
      <w:r w:rsidRPr="00CF49E8">
        <w:rPr>
          <w:color w:val="BCBEC4"/>
          <w:lang w:val="en-US"/>
        </w:rPr>
        <w:t>(</w:t>
      </w:r>
      <w:proofErr w:type="spellStart"/>
      <w:r w:rsidRPr="00CF49E8">
        <w:rPr>
          <w:color w:val="BCBEC4"/>
          <w:lang w:val="en-US"/>
        </w:rPr>
        <w:t>arg</w:t>
      </w:r>
      <w:proofErr w:type="spellEnd"/>
      <w:r w:rsidRPr="00CF49E8">
        <w:rPr>
          <w:color w:val="BCBEC4"/>
          <w:lang w:val="en-US"/>
        </w:rPr>
        <w:t>):</w:t>
      </w:r>
      <w:r w:rsidRPr="00CF49E8">
        <w:rPr>
          <w:color w:val="BCBEC4"/>
          <w:lang w:val="en-US"/>
        </w:rPr>
        <w:br/>
        <w:t xml:space="preserve">    </w:t>
      </w:r>
      <w:r w:rsidRPr="00CF49E8">
        <w:rPr>
          <w:color w:val="CF8E6D"/>
          <w:lang w:val="en-US"/>
        </w:rPr>
        <w:t xml:space="preserve">return </w:t>
      </w:r>
      <w:r w:rsidRPr="00CF49E8">
        <w:rPr>
          <w:color w:val="8888C6"/>
          <w:lang w:val="en-US"/>
        </w:rPr>
        <w:t>list</w:t>
      </w:r>
      <w:r w:rsidRPr="00CF49E8">
        <w:rPr>
          <w:color w:val="BCBEC4"/>
          <w:lang w:val="en-US"/>
        </w:rPr>
        <w:t>(</w:t>
      </w:r>
      <w:r w:rsidRPr="00CF49E8">
        <w:rPr>
          <w:color w:val="8888C6"/>
          <w:lang w:val="en-US"/>
        </w:rPr>
        <w:t>map</w:t>
      </w:r>
      <w:r w:rsidRPr="00CF49E8">
        <w:rPr>
          <w:color w:val="BCBEC4"/>
          <w:lang w:val="en-US"/>
        </w:rPr>
        <w:t>(</w:t>
      </w:r>
      <w:r w:rsidRPr="00CF49E8">
        <w:rPr>
          <w:color w:val="CF8E6D"/>
          <w:lang w:val="en-US"/>
        </w:rPr>
        <w:t xml:space="preserve">lambda </w:t>
      </w:r>
      <w:r w:rsidRPr="00CF49E8">
        <w:rPr>
          <w:color w:val="BCBEC4"/>
          <w:lang w:val="en-US"/>
        </w:rPr>
        <w:t xml:space="preserve">x: </w:t>
      </w:r>
      <w:r w:rsidRPr="00CF49E8">
        <w:rPr>
          <w:color w:val="6AAB73"/>
          <w:lang w:val="en-US"/>
        </w:rPr>
        <w:t>f"</w:t>
      </w:r>
      <w:r w:rsidRPr="00CF49E8">
        <w:rPr>
          <w:color w:val="CF8E6D"/>
          <w:lang w:val="en-US"/>
        </w:rPr>
        <w:t>{</w:t>
      </w:r>
      <w:r w:rsidRPr="00CF49E8">
        <w:rPr>
          <w:color w:val="BCBEC4"/>
          <w:lang w:val="en-US"/>
        </w:rPr>
        <w:t>x</w:t>
      </w:r>
      <w:r w:rsidRPr="00CF49E8">
        <w:rPr>
          <w:color w:val="CF8E6D"/>
          <w:lang w:val="en-US"/>
        </w:rPr>
        <w:t>}</w:t>
      </w:r>
      <w:r w:rsidRPr="00CF49E8">
        <w:rPr>
          <w:color w:val="6AAB73"/>
          <w:lang w:val="en-US"/>
        </w:rPr>
        <w:t xml:space="preserve">, </w:t>
      </w:r>
      <w:r>
        <w:rPr>
          <w:color w:val="6AAB73"/>
        </w:rPr>
        <w:t>с</w:t>
      </w:r>
      <w:r w:rsidRPr="00CF49E8">
        <w:rPr>
          <w:color w:val="6AAB73"/>
          <w:lang w:val="en-US"/>
        </w:rPr>
        <w:t xml:space="preserve"> </w:t>
      </w:r>
      <w:r>
        <w:rPr>
          <w:color w:val="6AAB73"/>
        </w:rPr>
        <w:t>опытом</w:t>
      </w:r>
      <w:r w:rsidRPr="00CF49E8">
        <w:rPr>
          <w:color w:val="6AAB73"/>
          <w:lang w:val="en-US"/>
        </w:rPr>
        <w:t xml:space="preserve"> Python"</w:t>
      </w:r>
      <w:r w:rsidRPr="00CF49E8">
        <w:rPr>
          <w:color w:val="BCBEC4"/>
          <w:lang w:val="en-US"/>
        </w:rPr>
        <w:t xml:space="preserve">, </w:t>
      </w:r>
      <w:proofErr w:type="spellStart"/>
      <w:r w:rsidRPr="00CF49E8">
        <w:rPr>
          <w:color w:val="BCBEC4"/>
          <w:lang w:val="en-US"/>
        </w:rPr>
        <w:t>arg</w:t>
      </w:r>
      <w:proofErr w:type="spellEnd"/>
      <w:r w:rsidRPr="00CF49E8">
        <w:rPr>
          <w:color w:val="BCBEC4"/>
          <w:lang w:val="en-US"/>
        </w:rPr>
        <w:t>))</w:t>
      </w:r>
      <w:r w:rsidRPr="00CF49E8">
        <w:rPr>
          <w:color w:val="BCBEC4"/>
          <w:lang w:val="en-US"/>
        </w:rPr>
        <w:br/>
      </w:r>
      <w:r w:rsidRPr="00CF49E8">
        <w:rPr>
          <w:color w:val="BCBEC4"/>
          <w:lang w:val="en-US"/>
        </w:rPr>
        <w:br/>
      </w:r>
      <w:r w:rsidRPr="00CF49E8">
        <w:rPr>
          <w:color w:val="BCBEC4"/>
          <w:lang w:val="en-US"/>
        </w:rPr>
        <w:br/>
      </w:r>
      <w:r w:rsidRPr="00CF49E8">
        <w:rPr>
          <w:color w:val="B3AE60"/>
          <w:lang w:val="en-US"/>
        </w:rPr>
        <w:t>@print_result</w:t>
      </w:r>
      <w:r w:rsidRPr="00CF49E8">
        <w:rPr>
          <w:color w:val="B3AE60"/>
          <w:lang w:val="en-US"/>
        </w:rPr>
        <w:br/>
      </w:r>
      <w:r w:rsidRPr="00CF49E8">
        <w:rPr>
          <w:color w:val="CF8E6D"/>
          <w:lang w:val="en-US"/>
        </w:rPr>
        <w:t xml:space="preserve">def </w:t>
      </w:r>
      <w:r w:rsidRPr="00CF49E8">
        <w:rPr>
          <w:color w:val="56A8F5"/>
          <w:lang w:val="en-US"/>
        </w:rPr>
        <w:t>f4</w:t>
      </w:r>
      <w:r w:rsidRPr="00CF49E8">
        <w:rPr>
          <w:color w:val="BCBEC4"/>
          <w:lang w:val="en-US"/>
        </w:rPr>
        <w:t>(</w:t>
      </w:r>
      <w:proofErr w:type="spellStart"/>
      <w:r w:rsidRPr="00CF49E8">
        <w:rPr>
          <w:color w:val="BCBEC4"/>
          <w:lang w:val="en-US"/>
        </w:rPr>
        <w:t>arg</w:t>
      </w:r>
      <w:proofErr w:type="spellEnd"/>
      <w:r w:rsidRPr="00CF49E8">
        <w:rPr>
          <w:color w:val="BCBEC4"/>
          <w:lang w:val="en-US"/>
        </w:rPr>
        <w:t>):</w:t>
      </w:r>
      <w:r w:rsidRPr="00CF49E8">
        <w:rPr>
          <w:color w:val="BCBEC4"/>
          <w:lang w:val="en-US"/>
        </w:rPr>
        <w:br/>
        <w:t xml:space="preserve">    </w:t>
      </w:r>
      <w:r w:rsidRPr="00CF49E8">
        <w:rPr>
          <w:color w:val="CF8E6D"/>
          <w:lang w:val="en-US"/>
        </w:rPr>
        <w:t xml:space="preserve">return </w:t>
      </w:r>
      <w:r w:rsidRPr="00CF49E8">
        <w:rPr>
          <w:color w:val="BCBEC4"/>
          <w:lang w:val="en-US"/>
        </w:rPr>
        <w:t>[</w:t>
      </w:r>
      <w:r w:rsidRPr="00CF49E8">
        <w:rPr>
          <w:color w:val="6AAB73"/>
          <w:lang w:val="en-US"/>
        </w:rPr>
        <w:t>f"</w:t>
      </w:r>
      <w:r w:rsidRPr="00CF49E8">
        <w:rPr>
          <w:color w:val="CF8E6D"/>
          <w:lang w:val="en-US"/>
        </w:rPr>
        <w:t>{</w:t>
      </w:r>
      <w:r w:rsidRPr="00CF49E8">
        <w:rPr>
          <w:color w:val="BCBEC4"/>
          <w:lang w:val="en-US"/>
        </w:rPr>
        <w:t>job</w:t>
      </w:r>
      <w:r w:rsidRPr="00CF49E8">
        <w:rPr>
          <w:color w:val="CF8E6D"/>
          <w:lang w:val="en-US"/>
        </w:rPr>
        <w:t>}</w:t>
      </w:r>
      <w:r w:rsidRPr="00CF49E8">
        <w:rPr>
          <w:color w:val="6AAB73"/>
          <w:lang w:val="en-US"/>
        </w:rPr>
        <w:t xml:space="preserve">, </w:t>
      </w:r>
      <w:r>
        <w:rPr>
          <w:color w:val="6AAB73"/>
        </w:rPr>
        <w:t>зарплата</w:t>
      </w:r>
      <w:r w:rsidRPr="00CF49E8">
        <w:rPr>
          <w:color w:val="6AAB73"/>
          <w:lang w:val="en-US"/>
        </w:rPr>
        <w:t xml:space="preserve"> </w:t>
      </w:r>
      <w:r w:rsidRPr="00CF49E8">
        <w:rPr>
          <w:color w:val="CF8E6D"/>
          <w:lang w:val="en-US"/>
        </w:rPr>
        <w:t>{</w:t>
      </w:r>
      <w:r w:rsidRPr="00CF49E8">
        <w:rPr>
          <w:color w:val="BCBEC4"/>
          <w:lang w:val="en-US"/>
        </w:rPr>
        <w:t>salary</w:t>
      </w:r>
      <w:r w:rsidRPr="00CF49E8">
        <w:rPr>
          <w:color w:val="CF8E6D"/>
          <w:lang w:val="en-US"/>
        </w:rPr>
        <w:t>}</w:t>
      </w:r>
      <w:r w:rsidRPr="00CF49E8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руб</w:t>
      </w:r>
      <w:proofErr w:type="spellEnd"/>
      <w:r w:rsidRPr="00CF49E8">
        <w:rPr>
          <w:color w:val="6AAB73"/>
          <w:lang w:val="en-US"/>
        </w:rPr>
        <w:t xml:space="preserve">." </w:t>
      </w:r>
      <w:r w:rsidRPr="00CF49E8">
        <w:rPr>
          <w:color w:val="CF8E6D"/>
          <w:lang w:val="en-US"/>
        </w:rPr>
        <w:t xml:space="preserve">for </w:t>
      </w:r>
      <w:r w:rsidRPr="00CF49E8">
        <w:rPr>
          <w:color w:val="BCBEC4"/>
          <w:lang w:val="en-US"/>
        </w:rPr>
        <w:t xml:space="preserve">job, salary </w:t>
      </w:r>
      <w:r w:rsidRPr="00CF49E8">
        <w:rPr>
          <w:color w:val="CF8E6D"/>
          <w:lang w:val="en-US"/>
        </w:rPr>
        <w:t xml:space="preserve">in </w:t>
      </w:r>
      <w:r w:rsidRPr="00CF49E8">
        <w:rPr>
          <w:color w:val="8888C6"/>
          <w:lang w:val="en-US"/>
        </w:rPr>
        <w:t>zip</w:t>
      </w:r>
      <w:r w:rsidRPr="00CF49E8">
        <w:rPr>
          <w:color w:val="BCBEC4"/>
          <w:lang w:val="en-US"/>
        </w:rPr>
        <w:t>(</w:t>
      </w:r>
      <w:proofErr w:type="spellStart"/>
      <w:r w:rsidRPr="00CF49E8">
        <w:rPr>
          <w:color w:val="BCBEC4"/>
          <w:lang w:val="en-US"/>
        </w:rPr>
        <w:t>arg</w:t>
      </w:r>
      <w:proofErr w:type="spellEnd"/>
      <w:r w:rsidRPr="00CF49E8">
        <w:rPr>
          <w:color w:val="BCBEC4"/>
          <w:lang w:val="en-US"/>
        </w:rPr>
        <w:t xml:space="preserve">, </w:t>
      </w:r>
      <w:proofErr w:type="spellStart"/>
      <w:r w:rsidRPr="00CF49E8">
        <w:rPr>
          <w:color w:val="BCBEC4"/>
          <w:lang w:val="en-US"/>
        </w:rPr>
        <w:t>gen_random</w:t>
      </w:r>
      <w:proofErr w:type="spellEnd"/>
      <w:r w:rsidRPr="00CF49E8">
        <w:rPr>
          <w:color w:val="BCBEC4"/>
          <w:lang w:val="en-US"/>
        </w:rPr>
        <w:t>(</w:t>
      </w:r>
      <w:proofErr w:type="spellStart"/>
      <w:r w:rsidRPr="00CF49E8">
        <w:rPr>
          <w:color w:val="8888C6"/>
          <w:lang w:val="en-US"/>
        </w:rPr>
        <w:t>len</w:t>
      </w:r>
      <w:proofErr w:type="spellEnd"/>
      <w:r w:rsidRPr="00CF49E8">
        <w:rPr>
          <w:color w:val="BCBEC4"/>
          <w:lang w:val="en-US"/>
        </w:rPr>
        <w:t>(</w:t>
      </w:r>
      <w:proofErr w:type="spellStart"/>
      <w:r w:rsidRPr="00CF49E8">
        <w:rPr>
          <w:color w:val="BCBEC4"/>
          <w:lang w:val="en-US"/>
        </w:rPr>
        <w:t>arg</w:t>
      </w:r>
      <w:proofErr w:type="spellEnd"/>
      <w:r w:rsidRPr="00CF49E8">
        <w:rPr>
          <w:color w:val="BCBEC4"/>
          <w:lang w:val="en-US"/>
        </w:rPr>
        <w:t xml:space="preserve">), </w:t>
      </w:r>
      <w:r w:rsidRPr="00CF49E8">
        <w:rPr>
          <w:color w:val="2AACB8"/>
          <w:lang w:val="en-US"/>
        </w:rPr>
        <w:t>100000</w:t>
      </w:r>
      <w:r w:rsidRPr="00CF49E8">
        <w:rPr>
          <w:color w:val="BCBEC4"/>
          <w:lang w:val="en-US"/>
        </w:rPr>
        <w:t xml:space="preserve">, </w:t>
      </w:r>
      <w:r w:rsidRPr="00CF49E8">
        <w:rPr>
          <w:color w:val="2AACB8"/>
          <w:lang w:val="en-US"/>
        </w:rPr>
        <w:t>200000</w:t>
      </w:r>
      <w:r w:rsidRPr="00CF49E8">
        <w:rPr>
          <w:color w:val="BCBEC4"/>
          <w:lang w:val="en-US"/>
        </w:rPr>
        <w:t>))]</w:t>
      </w:r>
      <w:r w:rsidRPr="00CF49E8">
        <w:rPr>
          <w:color w:val="BCBEC4"/>
          <w:lang w:val="en-US"/>
        </w:rPr>
        <w:br/>
      </w:r>
      <w:r w:rsidRPr="00CF49E8">
        <w:rPr>
          <w:color w:val="BCBEC4"/>
          <w:lang w:val="en-US"/>
        </w:rPr>
        <w:br/>
      </w:r>
      <w:r w:rsidRPr="00CF49E8">
        <w:rPr>
          <w:color w:val="BCBEC4"/>
          <w:lang w:val="en-US"/>
        </w:rPr>
        <w:br/>
      </w:r>
      <w:r w:rsidRPr="00CF49E8">
        <w:rPr>
          <w:color w:val="CF8E6D"/>
          <w:lang w:val="en-US"/>
        </w:rPr>
        <w:t xml:space="preserve">if </w:t>
      </w:r>
      <w:r w:rsidRPr="00CF49E8">
        <w:rPr>
          <w:color w:val="BCBEC4"/>
          <w:lang w:val="en-US"/>
        </w:rPr>
        <w:t xml:space="preserve">__name__ == </w:t>
      </w:r>
      <w:r w:rsidRPr="00CF49E8">
        <w:rPr>
          <w:color w:val="6AAB73"/>
          <w:lang w:val="en-US"/>
        </w:rPr>
        <w:t>'__main__'</w:t>
      </w:r>
      <w:r w:rsidRPr="00CF49E8">
        <w:rPr>
          <w:color w:val="BCBEC4"/>
          <w:lang w:val="en-US"/>
        </w:rPr>
        <w:t>:</w:t>
      </w:r>
      <w:r w:rsidRPr="00CF49E8">
        <w:rPr>
          <w:color w:val="BCBEC4"/>
          <w:lang w:val="en-US"/>
        </w:rPr>
        <w:br/>
        <w:t xml:space="preserve">    </w:t>
      </w:r>
      <w:r w:rsidRPr="00CF49E8">
        <w:rPr>
          <w:color w:val="CF8E6D"/>
          <w:lang w:val="en-US"/>
        </w:rPr>
        <w:t xml:space="preserve">with </w:t>
      </w:r>
      <w:r w:rsidRPr="00CF49E8">
        <w:rPr>
          <w:color w:val="BCBEC4"/>
          <w:lang w:val="en-US"/>
        </w:rPr>
        <w:t>cm_timer_1():</w:t>
      </w:r>
      <w:r w:rsidRPr="00CF49E8">
        <w:rPr>
          <w:color w:val="BCBEC4"/>
          <w:lang w:val="en-US"/>
        </w:rPr>
        <w:br/>
        <w:t xml:space="preserve">       f4(f3(f2(f1(data))))</w:t>
      </w:r>
    </w:p>
    <w:p w:rsidR="00BE4961" w:rsidRPr="00CF49E8" w:rsidRDefault="00BE4961" w:rsidP="00BE4961">
      <w:pPr>
        <w:rPr>
          <w:lang w:val="en-US"/>
        </w:rPr>
      </w:pPr>
    </w:p>
    <w:p w:rsidR="00BE4961" w:rsidRDefault="00BE4961" w:rsidP="00BE4961">
      <w:pPr>
        <w:pStyle w:val="a6"/>
      </w:pPr>
      <w:r>
        <w:t xml:space="preserve">Вывод </w:t>
      </w:r>
      <w:r>
        <w:t>7</w:t>
      </w:r>
    </w:p>
    <w:p w:rsidR="00CF49E8" w:rsidRDefault="00CF49E8" w:rsidP="00CF49E8">
      <w:r>
        <w:t>f1</w:t>
      </w:r>
    </w:p>
    <w:p w:rsidR="00CF49E8" w:rsidRPr="00CF49E8" w:rsidRDefault="00CF49E8" w:rsidP="00CF49E8">
      <w:r>
        <w:rPr>
          <w:lang w:val="en-US"/>
        </w:rPr>
        <w:t>…</w:t>
      </w:r>
      <w:r>
        <w:t xml:space="preserve"> Профессии</w:t>
      </w:r>
    </w:p>
    <w:p w:rsidR="00CF49E8" w:rsidRPr="00CF49E8" w:rsidRDefault="00CF49E8" w:rsidP="00CF49E8">
      <w:pPr>
        <w:rPr>
          <w:lang w:val="en-US"/>
        </w:rPr>
      </w:pPr>
      <w:r>
        <w:t>f2</w:t>
      </w:r>
    </w:p>
    <w:p w:rsidR="00CF49E8" w:rsidRDefault="00CF49E8" w:rsidP="00CF49E8">
      <w:r>
        <w:t>программист</w:t>
      </w:r>
    </w:p>
    <w:p w:rsidR="00CF49E8" w:rsidRDefault="00CF49E8" w:rsidP="00CF49E8">
      <w:r>
        <w:t xml:space="preserve">программист / </w:t>
      </w:r>
      <w:proofErr w:type="spellStart"/>
      <w:r>
        <w:t>senior</w:t>
      </w:r>
      <w:proofErr w:type="spellEnd"/>
      <w:r>
        <w:t xml:space="preserve"> </w:t>
      </w:r>
      <w:proofErr w:type="spellStart"/>
      <w:r>
        <w:t>developer</w:t>
      </w:r>
      <w:proofErr w:type="spellEnd"/>
    </w:p>
    <w:p w:rsidR="00CF49E8" w:rsidRDefault="00CF49E8" w:rsidP="00CF49E8">
      <w:r>
        <w:t>программист 1с</w:t>
      </w:r>
    </w:p>
    <w:p w:rsidR="00CF49E8" w:rsidRDefault="00CF49E8" w:rsidP="00CF49E8">
      <w:r>
        <w:t>программист c#</w:t>
      </w:r>
    </w:p>
    <w:p w:rsidR="00CF49E8" w:rsidRDefault="00CF49E8" w:rsidP="00CF49E8">
      <w:r>
        <w:t>программист с++</w:t>
      </w:r>
    </w:p>
    <w:p w:rsidR="00CF49E8" w:rsidRDefault="00CF49E8" w:rsidP="00CF49E8">
      <w:r>
        <w:t>программист с++/с#/</w:t>
      </w:r>
      <w:proofErr w:type="spellStart"/>
      <w:r>
        <w:t>java</w:t>
      </w:r>
      <w:proofErr w:type="spellEnd"/>
    </w:p>
    <w:p w:rsidR="00CF49E8" w:rsidRDefault="00CF49E8" w:rsidP="00CF49E8">
      <w:r>
        <w:t xml:space="preserve">программист/ </w:t>
      </w:r>
      <w:proofErr w:type="spellStart"/>
      <w:r>
        <w:t>junior</w:t>
      </w:r>
      <w:proofErr w:type="spellEnd"/>
      <w:r>
        <w:t xml:space="preserve"> </w:t>
      </w:r>
      <w:proofErr w:type="spellStart"/>
      <w:r>
        <w:t>developer</w:t>
      </w:r>
      <w:proofErr w:type="spellEnd"/>
    </w:p>
    <w:p w:rsidR="00CF49E8" w:rsidRDefault="00CF49E8" w:rsidP="00CF49E8">
      <w:r>
        <w:lastRenderedPageBreak/>
        <w:t>программист/ технический специалист</w:t>
      </w:r>
    </w:p>
    <w:p w:rsidR="00CF49E8" w:rsidRDefault="00CF49E8" w:rsidP="00CF49E8">
      <w:proofErr w:type="spellStart"/>
      <w:r>
        <w:t>программистр</w:t>
      </w:r>
      <w:proofErr w:type="spellEnd"/>
      <w:r>
        <w:t>-</w:t>
      </w:r>
      <w:proofErr w:type="gramStart"/>
      <w:r>
        <w:t>разработчик  информационных</w:t>
      </w:r>
      <w:proofErr w:type="gramEnd"/>
      <w:r>
        <w:t xml:space="preserve"> систем</w:t>
      </w:r>
    </w:p>
    <w:p w:rsidR="00CF49E8" w:rsidRDefault="00CF49E8" w:rsidP="00CF49E8">
      <w:r>
        <w:t>f3</w:t>
      </w:r>
    </w:p>
    <w:p w:rsidR="00CF49E8" w:rsidRDefault="00CF49E8" w:rsidP="00CF49E8">
      <w:r>
        <w:t>программист, с опытом Python</w:t>
      </w:r>
    </w:p>
    <w:p w:rsidR="00CF49E8" w:rsidRPr="00CF49E8" w:rsidRDefault="00CF49E8" w:rsidP="00CF49E8">
      <w:pPr>
        <w:rPr>
          <w:lang w:val="en-US"/>
        </w:rPr>
      </w:pPr>
      <w:r>
        <w:t>программист</w:t>
      </w:r>
      <w:r w:rsidRPr="00CF49E8">
        <w:rPr>
          <w:lang w:val="en-US"/>
        </w:rPr>
        <w:t xml:space="preserve"> / senior developer, </w:t>
      </w:r>
      <w:r>
        <w:t>с</w:t>
      </w:r>
      <w:r w:rsidRPr="00CF49E8">
        <w:rPr>
          <w:lang w:val="en-US"/>
        </w:rPr>
        <w:t xml:space="preserve"> </w:t>
      </w:r>
      <w:r>
        <w:t>опытом</w:t>
      </w:r>
      <w:r w:rsidRPr="00CF49E8">
        <w:rPr>
          <w:lang w:val="en-US"/>
        </w:rPr>
        <w:t xml:space="preserve"> Python</w:t>
      </w:r>
    </w:p>
    <w:p w:rsidR="00CF49E8" w:rsidRDefault="00CF49E8" w:rsidP="00CF49E8">
      <w:r>
        <w:t>программист 1с, с опытом Python</w:t>
      </w:r>
    </w:p>
    <w:p w:rsidR="00CF49E8" w:rsidRDefault="00CF49E8" w:rsidP="00CF49E8">
      <w:r>
        <w:t>программист c#, с опытом Python</w:t>
      </w:r>
    </w:p>
    <w:p w:rsidR="00CF49E8" w:rsidRDefault="00CF49E8" w:rsidP="00CF49E8">
      <w:r>
        <w:t>программист с++, с опытом Python</w:t>
      </w:r>
    </w:p>
    <w:p w:rsidR="00CF49E8" w:rsidRDefault="00CF49E8" w:rsidP="00CF49E8">
      <w:r>
        <w:t>программист с++/с#/</w:t>
      </w:r>
      <w:proofErr w:type="spellStart"/>
      <w:r>
        <w:t>java</w:t>
      </w:r>
      <w:proofErr w:type="spellEnd"/>
      <w:r>
        <w:t>, с опытом Python</w:t>
      </w:r>
    </w:p>
    <w:p w:rsidR="00CF49E8" w:rsidRPr="00CF49E8" w:rsidRDefault="00CF49E8" w:rsidP="00CF49E8">
      <w:pPr>
        <w:rPr>
          <w:lang w:val="en-US"/>
        </w:rPr>
      </w:pPr>
      <w:r>
        <w:t>программист</w:t>
      </w:r>
      <w:r w:rsidRPr="00CF49E8">
        <w:rPr>
          <w:lang w:val="en-US"/>
        </w:rPr>
        <w:t xml:space="preserve">/ junior developer, </w:t>
      </w:r>
      <w:r>
        <w:t>с</w:t>
      </w:r>
      <w:r w:rsidRPr="00CF49E8">
        <w:rPr>
          <w:lang w:val="en-US"/>
        </w:rPr>
        <w:t xml:space="preserve"> </w:t>
      </w:r>
      <w:r>
        <w:t>опытом</w:t>
      </w:r>
      <w:r w:rsidRPr="00CF49E8">
        <w:rPr>
          <w:lang w:val="en-US"/>
        </w:rPr>
        <w:t xml:space="preserve"> Python</w:t>
      </w:r>
    </w:p>
    <w:p w:rsidR="00CF49E8" w:rsidRDefault="00CF49E8" w:rsidP="00CF49E8">
      <w:r>
        <w:t>программист/ технический специалист, с опытом Python</w:t>
      </w:r>
    </w:p>
    <w:p w:rsidR="00CF49E8" w:rsidRDefault="00CF49E8" w:rsidP="00CF49E8">
      <w:proofErr w:type="spellStart"/>
      <w:r>
        <w:t>программистр</w:t>
      </w:r>
      <w:proofErr w:type="spellEnd"/>
      <w:r>
        <w:t>-</w:t>
      </w:r>
      <w:proofErr w:type="gramStart"/>
      <w:r>
        <w:t>разработчик  информационных</w:t>
      </w:r>
      <w:proofErr w:type="gramEnd"/>
      <w:r>
        <w:t xml:space="preserve"> систем, с опытом Python</w:t>
      </w:r>
    </w:p>
    <w:p w:rsidR="00CF49E8" w:rsidRDefault="00CF49E8" w:rsidP="00CF49E8">
      <w:r>
        <w:t>f4</w:t>
      </w:r>
    </w:p>
    <w:p w:rsidR="00CF49E8" w:rsidRDefault="00CF49E8" w:rsidP="00CF49E8">
      <w:r>
        <w:t>программист, с опытом Python, зарплата 197399 руб.</w:t>
      </w:r>
    </w:p>
    <w:p w:rsidR="00CF49E8" w:rsidRDefault="00CF49E8" w:rsidP="00CF49E8">
      <w:r>
        <w:t xml:space="preserve">программист / </w:t>
      </w:r>
      <w:proofErr w:type="spellStart"/>
      <w:r>
        <w:t>senior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>, с опытом Python, зарплата 145798 руб.</w:t>
      </w:r>
    </w:p>
    <w:p w:rsidR="00CF49E8" w:rsidRDefault="00CF49E8" w:rsidP="00CF49E8">
      <w:r>
        <w:t>программист 1с, с опытом Python, зарплата 116320 руб.</w:t>
      </w:r>
    </w:p>
    <w:p w:rsidR="00CF49E8" w:rsidRDefault="00CF49E8" w:rsidP="00CF49E8">
      <w:r>
        <w:t>программист c#, с опытом Python, зарплата 191592 руб.</w:t>
      </w:r>
    </w:p>
    <w:p w:rsidR="00CF49E8" w:rsidRDefault="00CF49E8" w:rsidP="00CF49E8">
      <w:r>
        <w:t>программист с++, с опытом Python, зарплата 192705 руб.</w:t>
      </w:r>
    </w:p>
    <w:p w:rsidR="00CF49E8" w:rsidRDefault="00CF49E8" w:rsidP="00CF49E8">
      <w:r>
        <w:t>программист с++/с#/</w:t>
      </w:r>
      <w:proofErr w:type="spellStart"/>
      <w:r>
        <w:t>java</w:t>
      </w:r>
      <w:proofErr w:type="spellEnd"/>
      <w:r>
        <w:t>, с опытом Python, зарплата 137819 руб.</w:t>
      </w:r>
    </w:p>
    <w:p w:rsidR="00CF49E8" w:rsidRDefault="00CF49E8" w:rsidP="00CF49E8">
      <w:r>
        <w:t xml:space="preserve">программист/ </w:t>
      </w:r>
      <w:proofErr w:type="spellStart"/>
      <w:r>
        <w:t>junior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>, с опытом Python, зарплата 195046 руб.</w:t>
      </w:r>
    </w:p>
    <w:p w:rsidR="00CF49E8" w:rsidRDefault="00CF49E8" w:rsidP="00CF49E8">
      <w:r>
        <w:t>программист/ технический специалист, с опытом Python, зарплата 164661 руб.</w:t>
      </w:r>
    </w:p>
    <w:p w:rsidR="00CF49E8" w:rsidRDefault="00CF49E8" w:rsidP="00CF49E8">
      <w:proofErr w:type="spellStart"/>
      <w:r>
        <w:t>программистр</w:t>
      </w:r>
      <w:proofErr w:type="spellEnd"/>
      <w:r>
        <w:t>-</w:t>
      </w:r>
      <w:proofErr w:type="gramStart"/>
      <w:r>
        <w:t>разработчик  информационных</w:t>
      </w:r>
      <w:proofErr w:type="gramEnd"/>
      <w:r>
        <w:t xml:space="preserve"> систем, с опытом Python, зарплата 178371 руб.</w:t>
      </w:r>
    </w:p>
    <w:p w:rsidR="00CF49E8" w:rsidRPr="00CF49E8" w:rsidRDefault="00CF49E8" w:rsidP="00CF49E8">
      <w:proofErr w:type="spellStart"/>
      <w:r>
        <w:t>time</w:t>
      </w:r>
      <w:proofErr w:type="spellEnd"/>
      <w:r>
        <w:t>: 0.00598454475402832</w:t>
      </w:r>
    </w:p>
    <w:sectPr w:rsidR="00CF49E8" w:rsidRPr="00CF49E8" w:rsidSect="00ED6B1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6467"/>
    <w:multiLevelType w:val="hybridMultilevel"/>
    <w:tmpl w:val="3378C8D2"/>
    <w:lvl w:ilvl="0" w:tplc="24402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34088"/>
    <w:multiLevelType w:val="hybridMultilevel"/>
    <w:tmpl w:val="10200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FC75F3"/>
    <w:multiLevelType w:val="hybridMultilevel"/>
    <w:tmpl w:val="D242A734"/>
    <w:lvl w:ilvl="0" w:tplc="A2C27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326EC"/>
    <w:multiLevelType w:val="hybridMultilevel"/>
    <w:tmpl w:val="B55C22E8"/>
    <w:lvl w:ilvl="0" w:tplc="ED9E4C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1C60F11"/>
    <w:multiLevelType w:val="hybridMultilevel"/>
    <w:tmpl w:val="53E84EFA"/>
    <w:lvl w:ilvl="0" w:tplc="34DC5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527C36"/>
    <w:multiLevelType w:val="hybridMultilevel"/>
    <w:tmpl w:val="E9AE4D34"/>
    <w:lvl w:ilvl="0" w:tplc="07DA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979308">
    <w:abstractNumId w:val="1"/>
  </w:num>
  <w:num w:numId="2" w16cid:durableId="1523395320">
    <w:abstractNumId w:val="0"/>
  </w:num>
  <w:num w:numId="3" w16cid:durableId="1974480340">
    <w:abstractNumId w:val="2"/>
  </w:num>
  <w:num w:numId="4" w16cid:durableId="1427070790">
    <w:abstractNumId w:val="4"/>
  </w:num>
  <w:num w:numId="5" w16cid:durableId="862279408">
    <w:abstractNumId w:val="5"/>
  </w:num>
  <w:num w:numId="6" w16cid:durableId="524369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61"/>
    <w:rsid w:val="00001DCA"/>
    <w:rsid w:val="00005A95"/>
    <w:rsid w:val="000060C9"/>
    <w:rsid w:val="0001223E"/>
    <w:rsid w:val="00022056"/>
    <w:rsid w:val="00026F7C"/>
    <w:rsid w:val="00030C0D"/>
    <w:rsid w:val="00035434"/>
    <w:rsid w:val="00036B18"/>
    <w:rsid w:val="00036C69"/>
    <w:rsid w:val="000435C9"/>
    <w:rsid w:val="000437BA"/>
    <w:rsid w:val="00052829"/>
    <w:rsid w:val="00053653"/>
    <w:rsid w:val="00053E95"/>
    <w:rsid w:val="0005716E"/>
    <w:rsid w:val="00061F18"/>
    <w:rsid w:val="00062551"/>
    <w:rsid w:val="000642BF"/>
    <w:rsid w:val="00070B13"/>
    <w:rsid w:val="00070F25"/>
    <w:rsid w:val="00071DB0"/>
    <w:rsid w:val="00073375"/>
    <w:rsid w:val="00075C71"/>
    <w:rsid w:val="00077D9A"/>
    <w:rsid w:val="00083E8E"/>
    <w:rsid w:val="00086455"/>
    <w:rsid w:val="00087383"/>
    <w:rsid w:val="0009118B"/>
    <w:rsid w:val="000975A3"/>
    <w:rsid w:val="000A175D"/>
    <w:rsid w:val="000A406F"/>
    <w:rsid w:val="000A4D6A"/>
    <w:rsid w:val="000A636B"/>
    <w:rsid w:val="000B0C7D"/>
    <w:rsid w:val="000B1842"/>
    <w:rsid w:val="000B28C4"/>
    <w:rsid w:val="000B648E"/>
    <w:rsid w:val="000B6D01"/>
    <w:rsid w:val="000C0363"/>
    <w:rsid w:val="000C1ADB"/>
    <w:rsid w:val="000C525D"/>
    <w:rsid w:val="000E0EC6"/>
    <w:rsid w:val="000F226A"/>
    <w:rsid w:val="000F6973"/>
    <w:rsid w:val="000F708A"/>
    <w:rsid w:val="001005C4"/>
    <w:rsid w:val="00117AC2"/>
    <w:rsid w:val="00121146"/>
    <w:rsid w:val="00122115"/>
    <w:rsid w:val="00122A22"/>
    <w:rsid w:val="00134172"/>
    <w:rsid w:val="00134DE9"/>
    <w:rsid w:val="00166583"/>
    <w:rsid w:val="001741D1"/>
    <w:rsid w:val="0019150C"/>
    <w:rsid w:val="00192EA5"/>
    <w:rsid w:val="0019594F"/>
    <w:rsid w:val="00197BA5"/>
    <w:rsid w:val="001A1D1D"/>
    <w:rsid w:val="001A2F3A"/>
    <w:rsid w:val="001A3E59"/>
    <w:rsid w:val="001A3FCD"/>
    <w:rsid w:val="001B1F2F"/>
    <w:rsid w:val="001B3DA5"/>
    <w:rsid w:val="001C4809"/>
    <w:rsid w:val="001D43BD"/>
    <w:rsid w:val="001E4F30"/>
    <w:rsid w:val="001E7200"/>
    <w:rsid w:val="001E7A13"/>
    <w:rsid w:val="001F7461"/>
    <w:rsid w:val="00201263"/>
    <w:rsid w:val="0020673D"/>
    <w:rsid w:val="0020686C"/>
    <w:rsid w:val="0021082C"/>
    <w:rsid w:val="00212090"/>
    <w:rsid w:val="00216567"/>
    <w:rsid w:val="00223388"/>
    <w:rsid w:val="00223F8C"/>
    <w:rsid w:val="00224618"/>
    <w:rsid w:val="00225608"/>
    <w:rsid w:val="0022762A"/>
    <w:rsid w:val="00232CF7"/>
    <w:rsid w:val="00254358"/>
    <w:rsid w:val="00260A6A"/>
    <w:rsid w:val="00266491"/>
    <w:rsid w:val="00270458"/>
    <w:rsid w:val="0027167A"/>
    <w:rsid w:val="00272962"/>
    <w:rsid w:val="002839E0"/>
    <w:rsid w:val="00284883"/>
    <w:rsid w:val="002851C5"/>
    <w:rsid w:val="00294A4B"/>
    <w:rsid w:val="0029602C"/>
    <w:rsid w:val="002A3B13"/>
    <w:rsid w:val="002A4875"/>
    <w:rsid w:val="002C00C4"/>
    <w:rsid w:val="002C3AA2"/>
    <w:rsid w:val="002D482F"/>
    <w:rsid w:val="002D6B9C"/>
    <w:rsid w:val="002F126A"/>
    <w:rsid w:val="002F47D6"/>
    <w:rsid w:val="003023C7"/>
    <w:rsid w:val="00302865"/>
    <w:rsid w:val="00306197"/>
    <w:rsid w:val="00321708"/>
    <w:rsid w:val="00327495"/>
    <w:rsid w:val="003310F1"/>
    <w:rsid w:val="003335FD"/>
    <w:rsid w:val="00333FC6"/>
    <w:rsid w:val="0034296B"/>
    <w:rsid w:val="003570E5"/>
    <w:rsid w:val="00357D84"/>
    <w:rsid w:val="00360BAB"/>
    <w:rsid w:val="00370C61"/>
    <w:rsid w:val="003850E8"/>
    <w:rsid w:val="003864D1"/>
    <w:rsid w:val="00387E19"/>
    <w:rsid w:val="00392C44"/>
    <w:rsid w:val="0039473F"/>
    <w:rsid w:val="003968EA"/>
    <w:rsid w:val="003A161F"/>
    <w:rsid w:val="003A20EA"/>
    <w:rsid w:val="003A2489"/>
    <w:rsid w:val="003B2280"/>
    <w:rsid w:val="003B5DD4"/>
    <w:rsid w:val="003B6798"/>
    <w:rsid w:val="003C50F2"/>
    <w:rsid w:val="003C5EAB"/>
    <w:rsid w:val="003D19E2"/>
    <w:rsid w:val="003D4637"/>
    <w:rsid w:val="003D6E89"/>
    <w:rsid w:val="003E423E"/>
    <w:rsid w:val="003E4509"/>
    <w:rsid w:val="003F31A8"/>
    <w:rsid w:val="003F3954"/>
    <w:rsid w:val="003F5CDC"/>
    <w:rsid w:val="003F6AB4"/>
    <w:rsid w:val="00400411"/>
    <w:rsid w:val="00402219"/>
    <w:rsid w:val="0040314D"/>
    <w:rsid w:val="00413748"/>
    <w:rsid w:val="00414F23"/>
    <w:rsid w:val="00415E39"/>
    <w:rsid w:val="00417363"/>
    <w:rsid w:val="00426169"/>
    <w:rsid w:val="00434489"/>
    <w:rsid w:val="00436401"/>
    <w:rsid w:val="00454E26"/>
    <w:rsid w:val="00460E7C"/>
    <w:rsid w:val="004637EE"/>
    <w:rsid w:val="00484D3B"/>
    <w:rsid w:val="00490B02"/>
    <w:rsid w:val="00492AB9"/>
    <w:rsid w:val="004948C5"/>
    <w:rsid w:val="00494B1C"/>
    <w:rsid w:val="0049579D"/>
    <w:rsid w:val="00497299"/>
    <w:rsid w:val="004A0AFA"/>
    <w:rsid w:val="004A6BDD"/>
    <w:rsid w:val="004A71E3"/>
    <w:rsid w:val="004B23FD"/>
    <w:rsid w:val="004B6B06"/>
    <w:rsid w:val="004C1EA8"/>
    <w:rsid w:val="004C5629"/>
    <w:rsid w:val="004D129D"/>
    <w:rsid w:val="004D2370"/>
    <w:rsid w:val="004D5DA1"/>
    <w:rsid w:val="004D6791"/>
    <w:rsid w:val="004D6FA1"/>
    <w:rsid w:val="004E08A6"/>
    <w:rsid w:val="004E7FD3"/>
    <w:rsid w:val="004F162E"/>
    <w:rsid w:val="004F774B"/>
    <w:rsid w:val="0051764B"/>
    <w:rsid w:val="00521479"/>
    <w:rsid w:val="0052517B"/>
    <w:rsid w:val="00526AE0"/>
    <w:rsid w:val="0053114A"/>
    <w:rsid w:val="005436A4"/>
    <w:rsid w:val="00543882"/>
    <w:rsid w:val="00545D73"/>
    <w:rsid w:val="00555F0B"/>
    <w:rsid w:val="00565C39"/>
    <w:rsid w:val="00575452"/>
    <w:rsid w:val="00583CB3"/>
    <w:rsid w:val="0058494A"/>
    <w:rsid w:val="00591981"/>
    <w:rsid w:val="005A1436"/>
    <w:rsid w:val="005A6448"/>
    <w:rsid w:val="005B14A1"/>
    <w:rsid w:val="005B24E3"/>
    <w:rsid w:val="005C2412"/>
    <w:rsid w:val="005C3CDB"/>
    <w:rsid w:val="005C435A"/>
    <w:rsid w:val="005D3631"/>
    <w:rsid w:val="005D3B7A"/>
    <w:rsid w:val="005D56F4"/>
    <w:rsid w:val="005F38A5"/>
    <w:rsid w:val="005F67BC"/>
    <w:rsid w:val="00606D54"/>
    <w:rsid w:val="00606DC4"/>
    <w:rsid w:val="00610FD0"/>
    <w:rsid w:val="00614C51"/>
    <w:rsid w:val="00615EDD"/>
    <w:rsid w:val="0062500F"/>
    <w:rsid w:val="00632593"/>
    <w:rsid w:val="00640594"/>
    <w:rsid w:val="00651BDB"/>
    <w:rsid w:val="00655200"/>
    <w:rsid w:val="00655A6C"/>
    <w:rsid w:val="006574CE"/>
    <w:rsid w:val="00660422"/>
    <w:rsid w:val="00661F30"/>
    <w:rsid w:val="006659B3"/>
    <w:rsid w:val="00666BFA"/>
    <w:rsid w:val="0067256C"/>
    <w:rsid w:val="00674E49"/>
    <w:rsid w:val="006760E2"/>
    <w:rsid w:val="00687324"/>
    <w:rsid w:val="0069242B"/>
    <w:rsid w:val="006A5AA4"/>
    <w:rsid w:val="006B03A9"/>
    <w:rsid w:val="006B1CD8"/>
    <w:rsid w:val="006B3452"/>
    <w:rsid w:val="006C0846"/>
    <w:rsid w:val="006C0FAB"/>
    <w:rsid w:val="006C0FB6"/>
    <w:rsid w:val="006C1596"/>
    <w:rsid w:val="006E1B24"/>
    <w:rsid w:val="006E361B"/>
    <w:rsid w:val="006F283F"/>
    <w:rsid w:val="00712ABD"/>
    <w:rsid w:val="0071771B"/>
    <w:rsid w:val="00717EC1"/>
    <w:rsid w:val="0072141F"/>
    <w:rsid w:val="007360F7"/>
    <w:rsid w:val="00737D22"/>
    <w:rsid w:val="0074492C"/>
    <w:rsid w:val="007602A0"/>
    <w:rsid w:val="00790AD1"/>
    <w:rsid w:val="007962F5"/>
    <w:rsid w:val="007A4BDD"/>
    <w:rsid w:val="007A6EE8"/>
    <w:rsid w:val="007A6F7D"/>
    <w:rsid w:val="007B2F46"/>
    <w:rsid w:val="007C10E3"/>
    <w:rsid w:val="007C59BF"/>
    <w:rsid w:val="007C60CF"/>
    <w:rsid w:val="007D01FA"/>
    <w:rsid w:val="007D0310"/>
    <w:rsid w:val="007D0B83"/>
    <w:rsid w:val="007D1A06"/>
    <w:rsid w:val="007D4BA0"/>
    <w:rsid w:val="007E5525"/>
    <w:rsid w:val="007E724C"/>
    <w:rsid w:val="007F4CEC"/>
    <w:rsid w:val="00800075"/>
    <w:rsid w:val="00801B78"/>
    <w:rsid w:val="0080426C"/>
    <w:rsid w:val="0081079F"/>
    <w:rsid w:val="008107AA"/>
    <w:rsid w:val="008126E3"/>
    <w:rsid w:val="00814CB7"/>
    <w:rsid w:val="008150E6"/>
    <w:rsid w:val="00827693"/>
    <w:rsid w:val="0083435B"/>
    <w:rsid w:val="0083560A"/>
    <w:rsid w:val="0084093F"/>
    <w:rsid w:val="00847744"/>
    <w:rsid w:val="00847AE4"/>
    <w:rsid w:val="00854720"/>
    <w:rsid w:val="00881666"/>
    <w:rsid w:val="008818F6"/>
    <w:rsid w:val="00883220"/>
    <w:rsid w:val="00893ABD"/>
    <w:rsid w:val="0089422B"/>
    <w:rsid w:val="008954DE"/>
    <w:rsid w:val="008A7FD1"/>
    <w:rsid w:val="008B27D9"/>
    <w:rsid w:val="008B5BDE"/>
    <w:rsid w:val="008C2826"/>
    <w:rsid w:val="008C5854"/>
    <w:rsid w:val="008C7D20"/>
    <w:rsid w:val="008D3441"/>
    <w:rsid w:val="008D3F18"/>
    <w:rsid w:val="008D569A"/>
    <w:rsid w:val="008D64F4"/>
    <w:rsid w:val="008D65DB"/>
    <w:rsid w:val="008E0FFD"/>
    <w:rsid w:val="008E1562"/>
    <w:rsid w:val="008E1823"/>
    <w:rsid w:val="008E5A92"/>
    <w:rsid w:val="008F5987"/>
    <w:rsid w:val="00903F51"/>
    <w:rsid w:val="009064C4"/>
    <w:rsid w:val="009076B5"/>
    <w:rsid w:val="0091189C"/>
    <w:rsid w:val="00911F6C"/>
    <w:rsid w:val="00920B30"/>
    <w:rsid w:val="009220DD"/>
    <w:rsid w:val="009236CA"/>
    <w:rsid w:val="00926400"/>
    <w:rsid w:val="00932EBF"/>
    <w:rsid w:val="00954B2C"/>
    <w:rsid w:val="00966995"/>
    <w:rsid w:val="00975DB0"/>
    <w:rsid w:val="009776E9"/>
    <w:rsid w:val="00983A7C"/>
    <w:rsid w:val="00991439"/>
    <w:rsid w:val="00991A88"/>
    <w:rsid w:val="00992092"/>
    <w:rsid w:val="00996862"/>
    <w:rsid w:val="009A45CC"/>
    <w:rsid w:val="009A54BC"/>
    <w:rsid w:val="009A5ACC"/>
    <w:rsid w:val="009A7D7D"/>
    <w:rsid w:val="009B07D1"/>
    <w:rsid w:val="009B4471"/>
    <w:rsid w:val="009C3A67"/>
    <w:rsid w:val="009C7FC9"/>
    <w:rsid w:val="009D45C6"/>
    <w:rsid w:val="009D47B6"/>
    <w:rsid w:val="009E45BF"/>
    <w:rsid w:val="009E587C"/>
    <w:rsid w:val="009E5A00"/>
    <w:rsid w:val="009F0E5F"/>
    <w:rsid w:val="009F6090"/>
    <w:rsid w:val="00A02AAD"/>
    <w:rsid w:val="00A03287"/>
    <w:rsid w:val="00A03922"/>
    <w:rsid w:val="00A049F3"/>
    <w:rsid w:val="00A15E8C"/>
    <w:rsid w:val="00A17A1C"/>
    <w:rsid w:val="00A2200D"/>
    <w:rsid w:val="00A25242"/>
    <w:rsid w:val="00A32F6F"/>
    <w:rsid w:val="00A4114E"/>
    <w:rsid w:val="00A41947"/>
    <w:rsid w:val="00A45756"/>
    <w:rsid w:val="00A46480"/>
    <w:rsid w:val="00A47761"/>
    <w:rsid w:val="00A64AB9"/>
    <w:rsid w:val="00A661BE"/>
    <w:rsid w:val="00A6669A"/>
    <w:rsid w:val="00A6733B"/>
    <w:rsid w:val="00A72A9C"/>
    <w:rsid w:val="00A90424"/>
    <w:rsid w:val="00A91598"/>
    <w:rsid w:val="00A93B16"/>
    <w:rsid w:val="00A94E4C"/>
    <w:rsid w:val="00A97187"/>
    <w:rsid w:val="00AA09A9"/>
    <w:rsid w:val="00AA5F54"/>
    <w:rsid w:val="00AB7390"/>
    <w:rsid w:val="00AD52B3"/>
    <w:rsid w:val="00AE004A"/>
    <w:rsid w:val="00AE3BAC"/>
    <w:rsid w:val="00AE490E"/>
    <w:rsid w:val="00AE732E"/>
    <w:rsid w:val="00AE7443"/>
    <w:rsid w:val="00B00B19"/>
    <w:rsid w:val="00B01B8B"/>
    <w:rsid w:val="00B01D47"/>
    <w:rsid w:val="00B0351D"/>
    <w:rsid w:val="00B042C6"/>
    <w:rsid w:val="00B11514"/>
    <w:rsid w:val="00B143F1"/>
    <w:rsid w:val="00B31839"/>
    <w:rsid w:val="00B32C50"/>
    <w:rsid w:val="00B3429A"/>
    <w:rsid w:val="00B3660F"/>
    <w:rsid w:val="00B43892"/>
    <w:rsid w:val="00B561BA"/>
    <w:rsid w:val="00B650BB"/>
    <w:rsid w:val="00B6627A"/>
    <w:rsid w:val="00B66286"/>
    <w:rsid w:val="00B75F52"/>
    <w:rsid w:val="00B775CE"/>
    <w:rsid w:val="00B77816"/>
    <w:rsid w:val="00B802CE"/>
    <w:rsid w:val="00B80D56"/>
    <w:rsid w:val="00B82D52"/>
    <w:rsid w:val="00B86204"/>
    <w:rsid w:val="00B91333"/>
    <w:rsid w:val="00B92D22"/>
    <w:rsid w:val="00B966ED"/>
    <w:rsid w:val="00B972CD"/>
    <w:rsid w:val="00BB15BC"/>
    <w:rsid w:val="00BC11F5"/>
    <w:rsid w:val="00BD68F8"/>
    <w:rsid w:val="00BD7788"/>
    <w:rsid w:val="00BE2CBC"/>
    <w:rsid w:val="00BE4536"/>
    <w:rsid w:val="00BE48C0"/>
    <w:rsid w:val="00BE4961"/>
    <w:rsid w:val="00BF6836"/>
    <w:rsid w:val="00C033CF"/>
    <w:rsid w:val="00C07FB0"/>
    <w:rsid w:val="00C12BDE"/>
    <w:rsid w:val="00C164E2"/>
    <w:rsid w:val="00C219D3"/>
    <w:rsid w:val="00C22FCE"/>
    <w:rsid w:val="00C31783"/>
    <w:rsid w:val="00C4142A"/>
    <w:rsid w:val="00C46F83"/>
    <w:rsid w:val="00C47608"/>
    <w:rsid w:val="00C47714"/>
    <w:rsid w:val="00C527CE"/>
    <w:rsid w:val="00C57BA4"/>
    <w:rsid w:val="00C631C7"/>
    <w:rsid w:val="00C63E13"/>
    <w:rsid w:val="00C70003"/>
    <w:rsid w:val="00C749CF"/>
    <w:rsid w:val="00C84865"/>
    <w:rsid w:val="00C90C9D"/>
    <w:rsid w:val="00C9144E"/>
    <w:rsid w:val="00C96AAF"/>
    <w:rsid w:val="00CA0938"/>
    <w:rsid w:val="00CB1961"/>
    <w:rsid w:val="00CB4DF0"/>
    <w:rsid w:val="00CB5AC2"/>
    <w:rsid w:val="00CB697A"/>
    <w:rsid w:val="00CC68D2"/>
    <w:rsid w:val="00CD5649"/>
    <w:rsid w:val="00CD6B36"/>
    <w:rsid w:val="00CE058E"/>
    <w:rsid w:val="00CE1916"/>
    <w:rsid w:val="00CE3A63"/>
    <w:rsid w:val="00CE3D0A"/>
    <w:rsid w:val="00CE6B61"/>
    <w:rsid w:val="00CF49E8"/>
    <w:rsid w:val="00D12141"/>
    <w:rsid w:val="00D12B50"/>
    <w:rsid w:val="00D1387B"/>
    <w:rsid w:val="00D13F24"/>
    <w:rsid w:val="00D1481C"/>
    <w:rsid w:val="00D23189"/>
    <w:rsid w:val="00D25F74"/>
    <w:rsid w:val="00D340D2"/>
    <w:rsid w:val="00D441B6"/>
    <w:rsid w:val="00D45796"/>
    <w:rsid w:val="00D50A07"/>
    <w:rsid w:val="00D61E7C"/>
    <w:rsid w:val="00D65719"/>
    <w:rsid w:val="00D71CC6"/>
    <w:rsid w:val="00D74052"/>
    <w:rsid w:val="00D83932"/>
    <w:rsid w:val="00D93D92"/>
    <w:rsid w:val="00D96C00"/>
    <w:rsid w:val="00DA4005"/>
    <w:rsid w:val="00DC2B3B"/>
    <w:rsid w:val="00DC6CE6"/>
    <w:rsid w:val="00DD19CC"/>
    <w:rsid w:val="00DD4E7A"/>
    <w:rsid w:val="00DD74C6"/>
    <w:rsid w:val="00DE2848"/>
    <w:rsid w:val="00DE2BD0"/>
    <w:rsid w:val="00DE3241"/>
    <w:rsid w:val="00DE6EEC"/>
    <w:rsid w:val="00DF2496"/>
    <w:rsid w:val="00DF4B6F"/>
    <w:rsid w:val="00E01BFB"/>
    <w:rsid w:val="00E0604D"/>
    <w:rsid w:val="00E061F6"/>
    <w:rsid w:val="00E063A0"/>
    <w:rsid w:val="00E134B6"/>
    <w:rsid w:val="00E13D4A"/>
    <w:rsid w:val="00E21A29"/>
    <w:rsid w:val="00E240D4"/>
    <w:rsid w:val="00E27387"/>
    <w:rsid w:val="00E34C47"/>
    <w:rsid w:val="00E45863"/>
    <w:rsid w:val="00E55211"/>
    <w:rsid w:val="00E636A2"/>
    <w:rsid w:val="00E64B1A"/>
    <w:rsid w:val="00E7198B"/>
    <w:rsid w:val="00E73765"/>
    <w:rsid w:val="00E81EF8"/>
    <w:rsid w:val="00E8696D"/>
    <w:rsid w:val="00E91615"/>
    <w:rsid w:val="00E929FD"/>
    <w:rsid w:val="00E93D5D"/>
    <w:rsid w:val="00EA0635"/>
    <w:rsid w:val="00EA5D3C"/>
    <w:rsid w:val="00EA7EAC"/>
    <w:rsid w:val="00EB215C"/>
    <w:rsid w:val="00EB3B90"/>
    <w:rsid w:val="00EB5466"/>
    <w:rsid w:val="00EB5771"/>
    <w:rsid w:val="00EB5D26"/>
    <w:rsid w:val="00EC2FA5"/>
    <w:rsid w:val="00EC6B99"/>
    <w:rsid w:val="00ED0BD9"/>
    <w:rsid w:val="00ED1467"/>
    <w:rsid w:val="00ED6B17"/>
    <w:rsid w:val="00EE0DE3"/>
    <w:rsid w:val="00EE34F4"/>
    <w:rsid w:val="00EE4C42"/>
    <w:rsid w:val="00EE5239"/>
    <w:rsid w:val="00EE66A9"/>
    <w:rsid w:val="00EF050B"/>
    <w:rsid w:val="00EF7741"/>
    <w:rsid w:val="00F00F26"/>
    <w:rsid w:val="00F02B5B"/>
    <w:rsid w:val="00F0525E"/>
    <w:rsid w:val="00F16C04"/>
    <w:rsid w:val="00F25E84"/>
    <w:rsid w:val="00F339AF"/>
    <w:rsid w:val="00F47D5A"/>
    <w:rsid w:val="00F55C44"/>
    <w:rsid w:val="00F71527"/>
    <w:rsid w:val="00F72DC3"/>
    <w:rsid w:val="00F72E19"/>
    <w:rsid w:val="00F7556F"/>
    <w:rsid w:val="00F77203"/>
    <w:rsid w:val="00F80DD8"/>
    <w:rsid w:val="00F814E5"/>
    <w:rsid w:val="00F8251B"/>
    <w:rsid w:val="00F82F44"/>
    <w:rsid w:val="00F836CA"/>
    <w:rsid w:val="00F877B4"/>
    <w:rsid w:val="00F949C8"/>
    <w:rsid w:val="00F9771A"/>
    <w:rsid w:val="00FA6CA7"/>
    <w:rsid w:val="00FB2C49"/>
    <w:rsid w:val="00FB5D78"/>
    <w:rsid w:val="00FB6B10"/>
    <w:rsid w:val="00FC2D8A"/>
    <w:rsid w:val="00FD1F9B"/>
    <w:rsid w:val="00FD2190"/>
    <w:rsid w:val="00FD2C85"/>
    <w:rsid w:val="00FD55FB"/>
    <w:rsid w:val="00FD5E07"/>
    <w:rsid w:val="00FE0AD2"/>
    <w:rsid w:val="00FE6305"/>
    <w:rsid w:val="00FF0D98"/>
    <w:rsid w:val="00FF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575E"/>
  <w15:chartTrackingRefBased/>
  <w15:docId w15:val="{7CA49507-27FA-DB4C-AA60-8EB675671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F44"/>
  </w:style>
  <w:style w:type="paragraph" w:styleId="1">
    <w:name w:val="heading 1"/>
    <w:basedOn w:val="a"/>
    <w:next w:val="a"/>
    <w:link w:val="10"/>
    <w:uiPriority w:val="9"/>
    <w:qFormat/>
    <w:rsid w:val="003D4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46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584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584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84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84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84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84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58494A"/>
    <w:rPr>
      <w:rFonts w:ascii="Courier New" w:hAnsi="Courier New" w:cs="Courier New" w:hint="default"/>
      <w:color w:val="008000"/>
      <w:sz w:val="20"/>
      <w:szCs w:val="20"/>
    </w:rPr>
  </w:style>
  <w:style w:type="paragraph" w:styleId="a4">
    <w:name w:val="Normal (Web)"/>
    <w:basedOn w:val="a"/>
    <w:uiPriority w:val="99"/>
    <w:unhideWhenUsed/>
    <w:rsid w:val="003968E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333FC6"/>
    <w:pPr>
      <w:ind w:left="720"/>
      <w:contextualSpacing/>
    </w:pPr>
  </w:style>
  <w:style w:type="character" w:customStyle="1" w:styleId="sc71">
    <w:name w:val="sc71"/>
    <w:basedOn w:val="a0"/>
    <w:rsid w:val="00FE0AD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D4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D46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3D46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3D4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BE4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49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esxton/Library/Group%20Containers/UBF8T346G9.Office/User%20Content.localized/Templates.localized/Report_PCPL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36C1D-DF07-4828-9307-9642A840C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Report_PCPL.dotx</Template>
  <TotalTime>6</TotalTime>
  <Pages>17</Pages>
  <Words>1609</Words>
  <Characters>13700</Characters>
  <Application>Microsoft Office Word</Application>
  <DocSecurity>0</DocSecurity>
  <Lines>1053</Lines>
  <Paragraphs>695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Сомов Кирилл</dc:creator>
  <cp:keywords/>
  <dc:description/>
  <cp:lastModifiedBy>Кирилл Сомов</cp:lastModifiedBy>
  <cp:revision>1</cp:revision>
  <cp:lastPrinted>2023-12-12T13:08:00Z</cp:lastPrinted>
  <dcterms:created xsi:type="dcterms:W3CDTF">2023-12-19T09:49:00Z</dcterms:created>
  <dcterms:modified xsi:type="dcterms:W3CDTF">2023-12-19T10:00:00Z</dcterms:modified>
</cp:coreProperties>
</file>